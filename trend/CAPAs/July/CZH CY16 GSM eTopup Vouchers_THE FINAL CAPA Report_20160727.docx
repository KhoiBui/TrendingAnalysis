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60" w:rsidRDefault="00022460"/>
    <w:p w:rsidR="00022460" w:rsidRDefault="005113B7">
      <w:r w:rsidRPr="005113B7">
        <w:rPr>
          <w:noProof/>
          <w:lang w:val="pl-PL"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83.75pt;height:68.25pt;visibility:visible">
            <v:imagedata r:id="rId7" o:title="IGT_Full_Color_APR15_GL"/>
          </v:shape>
        </w:pict>
      </w:r>
    </w:p>
    <w:p w:rsidR="00022460" w:rsidRDefault="00022460"/>
    <w:p w:rsidR="000C07A2" w:rsidRDefault="000C07A2"/>
    <w:p w:rsidR="00CE29AD" w:rsidRPr="00200764" w:rsidRDefault="00332F4E" w:rsidP="00332F4E">
      <w:pPr>
        <w:spacing w:after="0" w:line="240" w:lineRule="auto"/>
        <w:jc w:val="center"/>
        <w:rPr>
          <w:sz w:val="48"/>
        </w:rPr>
      </w:pPr>
      <w:r w:rsidRPr="00200764">
        <w:rPr>
          <w:sz w:val="48"/>
        </w:rPr>
        <w:t xml:space="preserve">Standards Compliance </w:t>
      </w:r>
    </w:p>
    <w:p w:rsidR="00CE29AD" w:rsidRPr="00200764" w:rsidRDefault="00CE29AD" w:rsidP="00332F4E">
      <w:pPr>
        <w:spacing w:after="0" w:line="240" w:lineRule="auto"/>
        <w:jc w:val="center"/>
        <w:rPr>
          <w:sz w:val="48"/>
        </w:rPr>
      </w:pPr>
      <w:r w:rsidRPr="00200764">
        <w:rPr>
          <w:sz w:val="48"/>
        </w:rPr>
        <w:t>Corrective Action and Preventive Action</w:t>
      </w:r>
    </w:p>
    <w:p w:rsidR="00CE29AD" w:rsidRPr="00200764" w:rsidRDefault="00CE29AD" w:rsidP="00332F4E">
      <w:pPr>
        <w:spacing w:after="0" w:line="240" w:lineRule="auto"/>
        <w:jc w:val="center"/>
        <w:rPr>
          <w:sz w:val="48"/>
        </w:rPr>
      </w:pPr>
      <w:r w:rsidRPr="00200764">
        <w:rPr>
          <w:sz w:val="48"/>
        </w:rPr>
        <w:t xml:space="preserve"> (CAPA)</w:t>
      </w:r>
      <w:r w:rsidR="00125FAF" w:rsidRPr="00200764">
        <w:rPr>
          <w:sz w:val="48"/>
        </w:rPr>
        <w:t xml:space="preserve"> </w:t>
      </w:r>
    </w:p>
    <w:p w:rsidR="00332F4E" w:rsidRPr="00200764" w:rsidRDefault="00200764" w:rsidP="00332F4E">
      <w:pPr>
        <w:spacing w:after="0" w:line="240" w:lineRule="auto"/>
        <w:jc w:val="center"/>
        <w:rPr>
          <w:sz w:val="48"/>
        </w:rPr>
      </w:pPr>
      <w:r w:rsidRPr="00200764">
        <w:rPr>
          <w:sz w:val="48"/>
        </w:rPr>
        <w:t>Report</w:t>
      </w:r>
      <w:r w:rsidR="00D9488B">
        <w:rPr>
          <w:sz w:val="48"/>
        </w:rPr>
        <w:t xml:space="preserve"> </w:t>
      </w:r>
      <w:r w:rsidR="00D3259A">
        <w:rPr>
          <w:sz w:val="48"/>
        </w:rPr>
        <w:t>f</w:t>
      </w:r>
      <w:r w:rsidR="00332F4E" w:rsidRPr="00200764">
        <w:rPr>
          <w:sz w:val="48"/>
        </w:rPr>
        <w:t>or Services</w:t>
      </w:r>
    </w:p>
    <w:p w:rsidR="00EA6794" w:rsidRPr="005113B7" w:rsidRDefault="00EA6794" w:rsidP="00332F4E">
      <w:pPr>
        <w:jc w:val="center"/>
        <w:rPr>
          <w:rFonts w:cs="Arial"/>
          <w:b/>
          <w:sz w:val="40"/>
          <w:szCs w:val="40"/>
          <w:highlight w:val="lightGray"/>
        </w:rPr>
      </w:pPr>
    </w:p>
    <w:p w:rsidR="00EA6794" w:rsidRDefault="005113B7" w:rsidP="00EA6794">
      <w:pPr>
        <w:spacing w:after="0"/>
        <w:jc w:val="center"/>
        <w:rPr>
          <w:sz w:val="32"/>
        </w:rPr>
      </w:pPr>
      <w:r w:rsidRPr="005113B7">
        <w:rPr>
          <w:rFonts w:cs="Arial"/>
          <w:b/>
          <w:sz w:val="40"/>
          <w:szCs w:val="40"/>
        </w:rPr>
        <w:t xml:space="preserve">CZH CY16 GSM </w:t>
      </w:r>
      <w:proofErr w:type="spellStart"/>
      <w:r w:rsidRPr="005113B7">
        <w:rPr>
          <w:rFonts w:cs="Arial"/>
          <w:b/>
          <w:sz w:val="40"/>
          <w:szCs w:val="40"/>
        </w:rPr>
        <w:t>eTopup</w:t>
      </w:r>
      <w:proofErr w:type="spellEnd"/>
      <w:r w:rsidRPr="005113B7">
        <w:rPr>
          <w:rFonts w:cs="Arial"/>
          <w:b/>
          <w:sz w:val="40"/>
          <w:szCs w:val="40"/>
        </w:rPr>
        <w:t xml:space="preserve"> Vouchers</w:t>
      </w:r>
    </w:p>
    <w:p w:rsidR="005113B7" w:rsidRDefault="00CE29AD" w:rsidP="00EA6794">
      <w:pPr>
        <w:jc w:val="center"/>
        <w:rPr>
          <w:sz w:val="32"/>
        </w:rPr>
      </w:pPr>
      <w:r>
        <w:rPr>
          <w:sz w:val="32"/>
        </w:rPr>
        <w:t xml:space="preserve"> </w:t>
      </w:r>
    </w:p>
    <w:p w:rsidR="00EA6794" w:rsidRPr="005113B7" w:rsidRDefault="005113B7" w:rsidP="00EA6794">
      <w:pPr>
        <w:jc w:val="center"/>
        <w:rPr>
          <w:sz w:val="32"/>
          <w:szCs w:val="32"/>
          <w:lang w:val="pl-PL"/>
        </w:rPr>
      </w:pPr>
      <w:r w:rsidRPr="005113B7">
        <w:rPr>
          <w:sz w:val="32"/>
          <w:lang w:val="pl-PL"/>
        </w:rPr>
        <w:t>Monika Augustyniak</w:t>
      </w:r>
    </w:p>
    <w:p w:rsidR="005113B7" w:rsidRDefault="005113B7" w:rsidP="00EA6794">
      <w:pPr>
        <w:spacing w:after="0"/>
        <w:jc w:val="center"/>
        <w:rPr>
          <w:sz w:val="32"/>
          <w:szCs w:val="32"/>
          <w:lang w:val="pl-PL"/>
        </w:rPr>
      </w:pPr>
    </w:p>
    <w:p w:rsidR="00EA6794" w:rsidRPr="005113B7" w:rsidRDefault="00467468" w:rsidP="00EA6794">
      <w:pPr>
        <w:spacing w:after="0"/>
        <w:jc w:val="center"/>
        <w:rPr>
          <w:sz w:val="32"/>
          <w:lang w:val="pl-PL"/>
        </w:rPr>
      </w:pPr>
      <w:r>
        <w:rPr>
          <w:sz w:val="32"/>
          <w:szCs w:val="32"/>
          <w:lang w:val="pl-PL"/>
        </w:rPr>
        <w:t>27</w:t>
      </w:r>
      <w:r w:rsidR="005113B7">
        <w:rPr>
          <w:sz w:val="32"/>
          <w:szCs w:val="32"/>
          <w:lang w:val="pl-PL"/>
        </w:rPr>
        <w:t>-Ju</w:t>
      </w:r>
      <w:r>
        <w:rPr>
          <w:sz w:val="32"/>
          <w:szCs w:val="32"/>
          <w:lang w:val="pl-PL"/>
        </w:rPr>
        <w:t>l</w:t>
      </w:r>
      <w:r w:rsidR="005113B7">
        <w:rPr>
          <w:sz w:val="32"/>
          <w:szCs w:val="32"/>
          <w:lang w:val="pl-PL"/>
        </w:rPr>
        <w:t>-2016</w:t>
      </w:r>
    </w:p>
    <w:p w:rsidR="005113B7" w:rsidRPr="005113B7" w:rsidRDefault="005113B7">
      <w:pPr>
        <w:spacing w:after="0" w:line="240" w:lineRule="auto"/>
        <w:rPr>
          <w:sz w:val="32"/>
          <w:lang w:val="pl-PL"/>
        </w:rPr>
      </w:pPr>
    </w:p>
    <w:tbl>
      <w:tblPr>
        <w:tblW w:w="13807" w:type="dxa"/>
        <w:jc w:val="center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25"/>
        <w:gridCol w:w="2339"/>
        <w:gridCol w:w="556"/>
        <w:gridCol w:w="7987"/>
      </w:tblGrid>
      <w:tr w:rsidR="00411296" w:rsidRPr="00B44300" w:rsidTr="0044077A">
        <w:trPr>
          <w:trHeight w:val="279"/>
          <w:jc w:val="center"/>
        </w:trPr>
        <w:tc>
          <w:tcPr>
            <w:tcW w:w="13807" w:type="dxa"/>
            <w:gridSpan w:val="4"/>
            <w:shd w:val="clear" w:color="auto" w:fill="D9D9D9"/>
          </w:tcPr>
          <w:p w:rsidR="00411296" w:rsidRPr="00D16498" w:rsidRDefault="00192135" w:rsidP="00F959C0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Project Assessment </w:t>
            </w:r>
            <w:r w:rsidR="00411296">
              <w:rPr>
                <w:rFonts w:ascii="Arial" w:hAnsi="Arial" w:cs="Arial"/>
                <w:b/>
                <w:sz w:val="24"/>
                <w:szCs w:val="24"/>
              </w:rPr>
              <w:t>History</w:t>
            </w:r>
          </w:p>
        </w:tc>
      </w:tr>
      <w:tr w:rsidR="00411296" w:rsidRPr="00B44300" w:rsidTr="005113B7">
        <w:trPr>
          <w:trHeight w:val="268"/>
          <w:jc w:val="center"/>
        </w:trPr>
        <w:tc>
          <w:tcPr>
            <w:tcW w:w="2925" w:type="dxa"/>
            <w:shd w:val="clear" w:color="auto" w:fill="F2F2F2"/>
            <w:vAlign w:val="center"/>
          </w:tcPr>
          <w:p w:rsidR="00411296" w:rsidRPr="00D16498" w:rsidRDefault="00411296" w:rsidP="004112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#</w:t>
            </w:r>
          </w:p>
        </w:tc>
        <w:tc>
          <w:tcPr>
            <w:tcW w:w="2895" w:type="dxa"/>
            <w:gridSpan w:val="2"/>
            <w:shd w:val="clear" w:color="auto" w:fill="F2F2F2"/>
            <w:vAlign w:val="center"/>
          </w:tcPr>
          <w:p w:rsidR="00411296" w:rsidRPr="00D16498" w:rsidRDefault="00411296" w:rsidP="004112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7987" w:type="dxa"/>
            <w:shd w:val="clear" w:color="auto" w:fill="F2F2F2"/>
            <w:vAlign w:val="center"/>
          </w:tcPr>
          <w:p w:rsidR="00411296" w:rsidRPr="00D16498" w:rsidRDefault="00411296" w:rsidP="004112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Name</w:t>
            </w:r>
          </w:p>
        </w:tc>
      </w:tr>
      <w:tr w:rsidR="003B27F6" w:rsidRPr="00B44300" w:rsidTr="0044077A">
        <w:trPr>
          <w:trHeight w:val="256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125FAF" w:rsidRPr="005113B7" w:rsidRDefault="00C548D6" w:rsidP="00125FAF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125FAF" w:rsidRPr="005113B7" w:rsidRDefault="00A936CE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25</w:t>
            </w:r>
            <w:r w:rsidR="00C548D6">
              <w:rPr>
                <w:rFonts w:cs="Arial"/>
                <w:sz w:val="24"/>
              </w:rPr>
              <w:t>-</w:t>
            </w:r>
            <w:r>
              <w:rPr>
                <w:rFonts w:cs="Arial"/>
                <w:sz w:val="24"/>
              </w:rPr>
              <w:t>May</w:t>
            </w:r>
            <w:r w:rsidR="00C548D6">
              <w:rPr>
                <w:rFonts w:cs="Arial"/>
                <w:sz w:val="24"/>
              </w:rPr>
              <w:t>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125FAF" w:rsidRPr="005113B7" w:rsidRDefault="00C548D6" w:rsidP="00A936CE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Compliance Summary Report 1</w:t>
            </w:r>
            <w:r w:rsidR="001772E9">
              <w:rPr>
                <w:rFonts w:cs="Arial"/>
                <w:sz w:val="24"/>
              </w:rPr>
              <w:t xml:space="preserve"> </w:t>
            </w:r>
          </w:p>
        </w:tc>
      </w:tr>
      <w:tr w:rsidR="00A936CE" w:rsidRPr="00B44300" w:rsidTr="0044077A">
        <w:trPr>
          <w:trHeight w:val="321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A936CE" w:rsidRPr="005113B7" w:rsidRDefault="00A936CE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A936CE" w:rsidRPr="005113B7" w:rsidRDefault="00A936CE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10-Jun-2016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A936CE" w:rsidRPr="005113B7" w:rsidRDefault="00A936CE" w:rsidP="002B460F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Draft CAPA </w:t>
            </w:r>
            <w:r w:rsidR="002B460F">
              <w:rPr>
                <w:rFonts w:cs="Arial"/>
                <w:sz w:val="24"/>
              </w:rPr>
              <w:t>– initial version</w:t>
            </w:r>
          </w:p>
        </w:tc>
      </w:tr>
      <w:tr w:rsidR="00A936CE" w:rsidRPr="00B44300" w:rsidTr="0044077A">
        <w:trPr>
          <w:trHeight w:val="272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A936CE" w:rsidRPr="005113B7" w:rsidRDefault="00A936CE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A936CE" w:rsidRPr="005113B7" w:rsidRDefault="00A936CE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13-Jun-2016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A936CE" w:rsidRPr="005113B7" w:rsidRDefault="00A936CE" w:rsidP="00A936CE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Draft CAPA – sent to PM for review</w:t>
            </w:r>
            <w:r w:rsidR="00EB3D81">
              <w:rPr>
                <w:rFonts w:cs="Arial"/>
                <w:sz w:val="24"/>
              </w:rPr>
              <w:t xml:space="preserve"> (no response from PM)</w:t>
            </w:r>
          </w:p>
        </w:tc>
      </w:tr>
      <w:tr w:rsidR="00A936CE" w:rsidRPr="00B44300" w:rsidTr="0044077A">
        <w:trPr>
          <w:trHeight w:val="354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A936CE" w:rsidRPr="005113B7" w:rsidRDefault="00A936CE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A936CE" w:rsidRPr="005113B7" w:rsidRDefault="00A936CE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17-Jun-2016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A936CE" w:rsidRPr="005113B7" w:rsidRDefault="00A936CE" w:rsidP="00A936CE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Draft CAPA – peer review</w:t>
            </w:r>
            <w:r w:rsidR="00375165">
              <w:rPr>
                <w:rFonts w:cs="Arial"/>
                <w:sz w:val="24"/>
              </w:rPr>
              <w:t xml:space="preserve"> 1</w:t>
            </w:r>
          </w:p>
        </w:tc>
      </w:tr>
      <w:tr w:rsidR="0029511F" w:rsidRPr="00B44300" w:rsidTr="00434C0E">
        <w:trPr>
          <w:trHeight w:val="354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29511F" w:rsidRPr="005113B7" w:rsidRDefault="0029511F" w:rsidP="00434C0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29511F" w:rsidRPr="005113B7" w:rsidRDefault="002B460F" w:rsidP="00434C0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23-Jun-2016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29511F" w:rsidRPr="005113B7" w:rsidRDefault="002B460F" w:rsidP="0029511F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Draft CAPA</w:t>
            </w:r>
            <w:r w:rsidR="00375165">
              <w:rPr>
                <w:rFonts w:cs="Arial"/>
                <w:sz w:val="24"/>
              </w:rPr>
              <w:t xml:space="preserve"> – peer review 2</w:t>
            </w:r>
          </w:p>
        </w:tc>
      </w:tr>
      <w:tr w:rsidR="00375165" w:rsidRPr="00B44300" w:rsidTr="006D5CCC">
        <w:trPr>
          <w:trHeight w:val="288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375165" w:rsidRPr="005113B7" w:rsidRDefault="00375165" w:rsidP="006D5CCC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6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375165" w:rsidRPr="005113B7" w:rsidRDefault="00375165" w:rsidP="006D5CCC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30-Jun-2016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375165" w:rsidRPr="005113B7" w:rsidRDefault="00375165" w:rsidP="006D5CCC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Draft CAPA</w:t>
            </w:r>
          </w:p>
        </w:tc>
      </w:tr>
      <w:tr w:rsidR="00467468" w:rsidRPr="00B44300" w:rsidTr="00AE3100">
        <w:trPr>
          <w:trHeight w:val="288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467468" w:rsidRPr="005113B7" w:rsidRDefault="00467468" w:rsidP="00AE3100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7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467468" w:rsidRPr="005113B7" w:rsidRDefault="00467468" w:rsidP="00AE3100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07-Jul-2016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467468" w:rsidRPr="005113B7" w:rsidRDefault="00467468" w:rsidP="00AE3100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Draft CAPA – Management Response</w:t>
            </w:r>
          </w:p>
        </w:tc>
      </w:tr>
      <w:tr w:rsidR="00AE44E9" w:rsidRPr="00B44300" w:rsidTr="0044077A">
        <w:trPr>
          <w:trHeight w:val="288"/>
          <w:jc w:val="center"/>
        </w:trPr>
        <w:tc>
          <w:tcPr>
            <w:tcW w:w="2925" w:type="dxa"/>
            <w:shd w:val="clear" w:color="auto" w:fill="auto"/>
            <w:vAlign w:val="center"/>
          </w:tcPr>
          <w:p w:rsidR="00AE44E9" w:rsidRPr="005113B7" w:rsidRDefault="00467468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8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:rsidR="00AE44E9" w:rsidRPr="005113B7" w:rsidRDefault="00467468" w:rsidP="00AE44E9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  <w:r w:rsidR="00AE44E9">
              <w:rPr>
                <w:rFonts w:cs="Arial"/>
                <w:sz w:val="24"/>
              </w:rPr>
              <w:t>7-Jul-2016</w:t>
            </w:r>
          </w:p>
        </w:tc>
        <w:tc>
          <w:tcPr>
            <w:tcW w:w="7987" w:type="dxa"/>
            <w:shd w:val="clear" w:color="auto" w:fill="auto"/>
            <w:vAlign w:val="center"/>
          </w:tcPr>
          <w:p w:rsidR="00AE44E9" w:rsidRPr="005113B7" w:rsidRDefault="00467468" w:rsidP="00467468">
            <w:pPr>
              <w:spacing w:after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THE FINAL CAPA</w:t>
            </w:r>
          </w:p>
        </w:tc>
      </w:tr>
      <w:tr w:rsidR="00AE44E9" w:rsidRPr="00B44300" w:rsidTr="005113B7">
        <w:trPr>
          <w:trHeight w:val="232"/>
          <w:jc w:val="center"/>
        </w:trPr>
        <w:tc>
          <w:tcPr>
            <w:tcW w:w="13807" w:type="dxa"/>
            <w:gridSpan w:val="4"/>
            <w:shd w:val="clear" w:color="auto" w:fill="D9D9D9"/>
            <w:vAlign w:val="center"/>
          </w:tcPr>
          <w:p w:rsidR="00AE44E9" w:rsidRPr="005113B7" w:rsidRDefault="00AE44E9" w:rsidP="00A936CE">
            <w:pPr>
              <w:pStyle w:val="ListParagraph"/>
              <w:spacing w:after="0"/>
              <w:ind w:left="0"/>
              <w:rPr>
                <w:rFonts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Information</w:t>
            </w:r>
          </w:p>
        </w:tc>
      </w:tr>
      <w:tr w:rsidR="00AE44E9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 xml:space="preserve">Customer Name   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Czech</w:t>
            </w:r>
          </w:p>
        </w:tc>
      </w:tr>
      <w:tr w:rsidR="00AE44E9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SAP ID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jc w:val="center"/>
              <w:rPr>
                <w:rFonts w:cs="Arial"/>
                <w:sz w:val="24"/>
              </w:rPr>
            </w:pPr>
            <w:r w:rsidRPr="00C548D6">
              <w:rPr>
                <w:rFonts w:cs="Arial"/>
                <w:sz w:val="24"/>
              </w:rPr>
              <w:t>CZH23242</w:t>
            </w:r>
          </w:p>
        </w:tc>
      </w:tr>
      <w:tr w:rsidR="00AE44E9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Location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Warsaw</w:t>
            </w:r>
          </w:p>
        </w:tc>
      </w:tr>
      <w:tr w:rsidR="00AE44E9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Go Live Date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05-Jun-2016</w:t>
            </w:r>
          </w:p>
        </w:tc>
      </w:tr>
      <w:tr w:rsidR="00AE44E9" w:rsidRPr="00B44300" w:rsidTr="005113B7">
        <w:trPr>
          <w:trHeight w:val="232"/>
          <w:jc w:val="center"/>
        </w:trPr>
        <w:tc>
          <w:tcPr>
            <w:tcW w:w="13807" w:type="dxa"/>
            <w:gridSpan w:val="4"/>
            <w:shd w:val="clear" w:color="auto" w:fill="D9D9D9"/>
            <w:vAlign w:val="center"/>
          </w:tcPr>
          <w:p w:rsidR="00AE44E9" w:rsidRPr="005113B7" w:rsidRDefault="00AE44E9" w:rsidP="00A936CE">
            <w:pPr>
              <w:spacing w:after="0"/>
              <w:rPr>
                <w:rFonts w:cs="Arial"/>
                <w:b/>
                <w:sz w:val="24"/>
              </w:rPr>
            </w:pPr>
            <w:r w:rsidRPr="00411296">
              <w:rPr>
                <w:rFonts w:ascii="Arial" w:hAnsi="Arial" w:cs="Arial"/>
                <w:b/>
                <w:sz w:val="24"/>
              </w:rPr>
              <w:t>Project Stakeholders</w:t>
            </w:r>
          </w:p>
        </w:tc>
      </w:tr>
      <w:tr w:rsidR="00AE44E9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Regional Lead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Jarek Dabrowski</w:t>
            </w:r>
          </w:p>
        </w:tc>
      </w:tr>
      <w:tr w:rsidR="00AE44E9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Program Manager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Anna Bryc</w:t>
            </w:r>
          </w:p>
        </w:tc>
      </w:tr>
      <w:tr w:rsidR="00AE44E9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Project Manager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Malgorzata Loniewska</w:t>
            </w:r>
          </w:p>
        </w:tc>
      </w:tr>
      <w:tr w:rsidR="00AE44E9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Compliance Manager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Karen Robertson</w:t>
            </w:r>
          </w:p>
        </w:tc>
      </w:tr>
      <w:tr w:rsidR="00AE44E9" w:rsidRPr="00B44300" w:rsidTr="0044077A">
        <w:trPr>
          <w:trHeight w:val="394"/>
          <w:jc w:val="center"/>
        </w:trPr>
        <w:tc>
          <w:tcPr>
            <w:tcW w:w="5264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rPr>
                <w:rFonts w:cs="Arial"/>
                <w:sz w:val="24"/>
              </w:rPr>
            </w:pPr>
            <w:r w:rsidRPr="005113B7">
              <w:rPr>
                <w:rFonts w:cs="Arial"/>
                <w:sz w:val="24"/>
                <w:szCs w:val="24"/>
              </w:rPr>
              <w:t>Standards Compliance Lead</w:t>
            </w:r>
          </w:p>
        </w:tc>
        <w:tc>
          <w:tcPr>
            <w:tcW w:w="8543" w:type="dxa"/>
            <w:gridSpan w:val="2"/>
            <w:shd w:val="clear" w:color="auto" w:fill="auto"/>
            <w:vAlign w:val="center"/>
          </w:tcPr>
          <w:p w:rsidR="00AE44E9" w:rsidRPr="005113B7" w:rsidRDefault="00AE44E9" w:rsidP="00A936CE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Monika Augustyniak</w:t>
            </w:r>
          </w:p>
        </w:tc>
      </w:tr>
    </w:tbl>
    <w:p w:rsidR="003B27F6" w:rsidRDefault="003B27F6" w:rsidP="005876CD">
      <w:pPr>
        <w:spacing w:after="0"/>
        <w:ind w:left="-360"/>
        <w:rPr>
          <w:rFonts w:ascii="Arial" w:hAnsi="Arial" w:cs="Arial"/>
          <w:b/>
        </w:rPr>
      </w:pPr>
      <w:r w:rsidRPr="00E17BD2">
        <w:rPr>
          <w:rFonts w:ascii="Arial" w:hAnsi="Arial" w:cs="Arial"/>
          <w:b/>
        </w:rPr>
        <w:t xml:space="preserve">Note: </w:t>
      </w:r>
    </w:p>
    <w:p w:rsidR="003B27F6" w:rsidRPr="005113B7" w:rsidRDefault="00EB13BF" w:rsidP="005876CD">
      <w:pPr>
        <w:spacing w:after="0"/>
        <w:ind w:left="-360"/>
        <w:rPr>
          <w:rFonts w:cs="Arial"/>
          <w:sz w:val="24"/>
        </w:rPr>
      </w:pPr>
      <w:r w:rsidRPr="005113B7">
        <w:rPr>
          <w:rFonts w:cs="Arial"/>
          <w:sz w:val="24"/>
        </w:rPr>
        <w:t xml:space="preserve">*** </w:t>
      </w:r>
      <w:r w:rsidR="003B27F6" w:rsidRPr="005113B7">
        <w:rPr>
          <w:rFonts w:cs="Arial"/>
          <w:sz w:val="24"/>
        </w:rPr>
        <w:t>Failure to submit and complete a resolution will result in an assignment of an “NI” to the project’s Process and Product Quality Assurance</w:t>
      </w:r>
      <w:r w:rsidRPr="005113B7">
        <w:rPr>
          <w:rFonts w:cs="Arial"/>
          <w:sz w:val="24"/>
        </w:rPr>
        <w:t xml:space="preserve"> (PPQA)</w:t>
      </w:r>
      <w:r w:rsidR="003B27F6" w:rsidRPr="005113B7">
        <w:rPr>
          <w:rFonts w:cs="Arial"/>
          <w:sz w:val="24"/>
        </w:rPr>
        <w:t xml:space="preserve"> obligation </w:t>
      </w:r>
      <w:r w:rsidR="00482792" w:rsidRPr="005113B7">
        <w:rPr>
          <w:rFonts w:cs="Arial"/>
          <w:sz w:val="24"/>
        </w:rPr>
        <w:t xml:space="preserve">and </w:t>
      </w:r>
      <w:r w:rsidR="003B27F6" w:rsidRPr="005113B7">
        <w:rPr>
          <w:rFonts w:cs="Arial"/>
          <w:sz w:val="24"/>
        </w:rPr>
        <w:t xml:space="preserve">will be escalated to the Compliance Manager and responsible Regional Lead. All resolutions must be completed no later than </w:t>
      </w:r>
      <w:r w:rsidR="005876CD" w:rsidRPr="005113B7">
        <w:rPr>
          <w:rFonts w:cs="Arial"/>
          <w:sz w:val="24"/>
        </w:rPr>
        <w:t xml:space="preserve">a </w:t>
      </w:r>
      <w:r w:rsidR="003B27F6" w:rsidRPr="005113B7">
        <w:rPr>
          <w:rFonts w:cs="Arial"/>
          <w:sz w:val="24"/>
        </w:rPr>
        <w:t>week</w:t>
      </w:r>
      <w:r w:rsidR="005876CD" w:rsidRPr="005113B7">
        <w:rPr>
          <w:rFonts w:cs="Arial"/>
          <w:sz w:val="24"/>
        </w:rPr>
        <w:t xml:space="preserve"> prior to Project Close-out</w:t>
      </w:r>
      <w:r w:rsidR="003B27F6" w:rsidRPr="005113B7">
        <w:rPr>
          <w:rFonts w:cs="Arial"/>
          <w:sz w:val="24"/>
        </w:rPr>
        <w:t>.</w:t>
      </w:r>
    </w:p>
    <w:p w:rsidR="00EB13BF" w:rsidRPr="005113B7" w:rsidRDefault="00EB13BF" w:rsidP="00EB13BF">
      <w:pPr>
        <w:spacing w:after="0"/>
        <w:ind w:left="-360"/>
        <w:rPr>
          <w:rFonts w:cs="Arial"/>
          <w:sz w:val="24"/>
        </w:rPr>
      </w:pPr>
      <w:r w:rsidRPr="005113B7">
        <w:rPr>
          <w:rFonts w:cs="Arial"/>
          <w:sz w:val="24"/>
        </w:rPr>
        <w:t xml:space="preserve">*** The conformity assessment involves a sample of processes and products that show your project meets the requirements of the CMMI, NASPL, and organizational requirements. It is not expected that findings will provide a detailed listing of the implementation </w:t>
      </w:r>
      <w:r w:rsidR="002E2EBC" w:rsidRPr="005113B7">
        <w:rPr>
          <w:rFonts w:cs="Arial"/>
          <w:sz w:val="24"/>
        </w:rPr>
        <w:t>s</w:t>
      </w:r>
      <w:r w:rsidRPr="005113B7">
        <w:rPr>
          <w:rFonts w:cs="Arial"/>
          <w:sz w:val="24"/>
        </w:rPr>
        <w:t>tatus of every model practice, goal achievement, or specific practice implementation.</w:t>
      </w:r>
    </w:p>
    <w:p w:rsidR="0052053B" w:rsidRDefault="00375165" w:rsidP="001F5770">
      <w:pPr>
        <w:ind w:left="-540" w:firstLine="54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EB13BF">
        <w:rPr>
          <w:rFonts w:ascii="Arial" w:hAnsi="Arial" w:cs="Arial"/>
          <w:b/>
          <w:sz w:val="24"/>
          <w:szCs w:val="24"/>
          <w:u w:val="single"/>
        </w:rPr>
        <w:t xml:space="preserve">Project </w:t>
      </w:r>
      <w:r w:rsidR="0052053B" w:rsidRPr="00EB13BF">
        <w:rPr>
          <w:rFonts w:ascii="Arial" w:hAnsi="Arial" w:cs="Arial"/>
          <w:b/>
          <w:sz w:val="24"/>
          <w:szCs w:val="24"/>
          <w:u w:val="single"/>
        </w:rPr>
        <w:t xml:space="preserve">Risk Rating 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3395"/>
        <w:gridCol w:w="2250"/>
      </w:tblGrid>
      <w:tr w:rsidR="00C548D6" w:rsidTr="00A97EF7">
        <w:trPr>
          <w:trHeight w:val="567"/>
          <w:jc w:val="center"/>
        </w:trPr>
        <w:tc>
          <w:tcPr>
            <w:tcW w:w="3395" w:type="dxa"/>
            <w:shd w:val="clear" w:color="auto" w:fill="auto"/>
            <w:vAlign w:val="center"/>
          </w:tcPr>
          <w:p w:rsidR="00EB13BF" w:rsidRPr="005113B7" w:rsidRDefault="00332F4E" w:rsidP="005113B7">
            <w:pPr>
              <w:spacing w:after="0"/>
              <w:ind w:left="-23"/>
              <w:jc w:val="center"/>
              <w:rPr>
                <w:b/>
              </w:rPr>
            </w:pPr>
            <w:r w:rsidRPr="005113B7">
              <w:rPr>
                <w:b/>
                <w:sz w:val="24"/>
              </w:rPr>
              <w:t xml:space="preserve">Overall </w:t>
            </w:r>
            <w:r w:rsidR="00EB13BF" w:rsidRPr="005113B7">
              <w:rPr>
                <w:b/>
                <w:sz w:val="24"/>
              </w:rPr>
              <w:t>Project Risk Rating</w:t>
            </w:r>
          </w:p>
        </w:tc>
        <w:tc>
          <w:tcPr>
            <w:tcW w:w="2250" w:type="dxa"/>
            <w:shd w:val="clear" w:color="auto" w:fill="FF0000"/>
            <w:vAlign w:val="center"/>
          </w:tcPr>
          <w:p w:rsidR="00AA3FE0" w:rsidRPr="005113B7" w:rsidRDefault="00E8775D" w:rsidP="005113B7">
            <w:pPr>
              <w:spacing w:after="0"/>
              <w:ind w:left="-23"/>
              <w:jc w:val="center"/>
              <w:rPr>
                <w:b/>
                <w:sz w:val="24"/>
              </w:rPr>
            </w:pPr>
            <w:r w:rsidRPr="005113B7">
              <w:rPr>
                <w:b/>
                <w:sz w:val="24"/>
              </w:rPr>
              <w:t>#</w:t>
            </w:r>
            <w:r w:rsidR="00A97EF7">
              <w:rPr>
                <w:b/>
                <w:sz w:val="24"/>
              </w:rPr>
              <w:t xml:space="preserve"> 4</w:t>
            </w:r>
          </w:p>
        </w:tc>
      </w:tr>
    </w:tbl>
    <w:p w:rsidR="000B3BAE" w:rsidRPr="005113B7" w:rsidRDefault="00EA6794" w:rsidP="0052053B">
      <w:pPr>
        <w:spacing w:after="0" w:line="240" w:lineRule="auto"/>
        <w:rPr>
          <w:rFonts w:cs="Arial"/>
        </w:rPr>
      </w:pPr>
      <w:r w:rsidRPr="005113B7">
        <w:rPr>
          <w:rFonts w:cs="Arial"/>
        </w:rPr>
        <w:tab/>
      </w:r>
    </w:p>
    <w:p w:rsidR="0052053B" w:rsidRDefault="000B3BAE" w:rsidP="001150DF">
      <w:pPr>
        <w:spacing w:after="60"/>
        <w:rPr>
          <w:rFonts w:ascii="Arial" w:hAnsi="Arial" w:cs="Arial"/>
          <w:b/>
          <w:sz w:val="24"/>
          <w:szCs w:val="24"/>
          <w:u w:val="single"/>
        </w:rPr>
      </w:pPr>
      <w:r w:rsidRPr="00EB13BF">
        <w:rPr>
          <w:rFonts w:ascii="Arial" w:hAnsi="Arial" w:cs="Arial"/>
          <w:b/>
          <w:sz w:val="24"/>
          <w:szCs w:val="24"/>
          <w:u w:val="single"/>
        </w:rPr>
        <w:t>Assessment Summary</w:t>
      </w:r>
    </w:p>
    <w:p w:rsidR="00EB13BF" w:rsidRPr="005113B7" w:rsidRDefault="00EB13BF" w:rsidP="0044077A">
      <w:pPr>
        <w:spacing w:after="0" w:line="240" w:lineRule="auto"/>
        <w:ind w:left="-360"/>
        <w:rPr>
          <w:rFonts w:cs="Arial"/>
        </w:rPr>
      </w:pPr>
      <w:r w:rsidRPr="005113B7">
        <w:rPr>
          <w:rFonts w:cs="Arial"/>
        </w:rPr>
        <w:t>This section is intended to provide the team a high level understanding of the Findings, Observations, and Opportunities For Improvement</w:t>
      </w:r>
      <w:r w:rsidR="00575541" w:rsidRPr="005113B7">
        <w:rPr>
          <w:rFonts w:cs="Arial"/>
        </w:rPr>
        <w:t xml:space="preserve"> (OFI)</w:t>
      </w:r>
      <w:r w:rsidRPr="005113B7">
        <w:rPr>
          <w:rFonts w:cs="Arial"/>
        </w:rPr>
        <w:t>.</w:t>
      </w:r>
    </w:p>
    <w:tbl>
      <w:tblPr>
        <w:tblW w:w="1377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70"/>
        <w:gridCol w:w="9900"/>
      </w:tblGrid>
      <w:tr w:rsidR="00C548D6" w:rsidTr="005113B7">
        <w:trPr>
          <w:trHeight w:val="530"/>
        </w:trPr>
        <w:tc>
          <w:tcPr>
            <w:tcW w:w="3870" w:type="dxa"/>
            <w:shd w:val="clear" w:color="auto" w:fill="D9D9D9"/>
            <w:vAlign w:val="center"/>
          </w:tcPr>
          <w:p w:rsidR="0052053B" w:rsidRPr="005113B7" w:rsidRDefault="0052053B" w:rsidP="005113B7">
            <w:pPr>
              <w:spacing w:after="0" w:line="240" w:lineRule="auto"/>
              <w:jc w:val="center"/>
              <w:rPr>
                <w:rFonts w:cs="Arial"/>
                <w:b/>
                <w:sz w:val="24"/>
                <w:u w:val="single"/>
              </w:rPr>
            </w:pPr>
            <w:r w:rsidRPr="005113B7">
              <w:rPr>
                <w:rFonts w:cs="Calibri"/>
                <w:b/>
                <w:sz w:val="24"/>
              </w:rPr>
              <w:t>Process Area</w:t>
            </w:r>
          </w:p>
        </w:tc>
        <w:tc>
          <w:tcPr>
            <w:tcW w:w="9900" w:type="dxa"/>
            <w:shd w:val="clear" w:color="auto" w:fill="D9D9D9"/>
            <w:vAlign w:val="center"/>
          </w:tcPr>
          <w:p w:rsidR="0052053B" w:rsidRPr="005113B7" w:rsidRDefault="0052053B" w:rsidP="005113B7">
            <w:pPr>
              <w:spacing w:after="0" w:line="240" w:lineRule="auto"/>
              <w:jc w:val="center"/>
              <w:rPr>
                <w:rFonts w:cs="Arial"/>
                <w:b/>
                <w:sz w:val="24"/>
              </w:rPr>
            </w:pPr>
            <w:r w:rsidRPr="005113B7">
              <w:rPr>
                <w:rFonts w:cs="Arial"/>
                <w:b/>
                <w:sz w:val="24"/>
              </w:rPr>
              <w:t>Findings, Observations, Opportunity For Improvement Summary</w:t>
            </w:r>
          </w:p>
        </w:tc>
      </w:tr>
      <w:tr w:rsidR="007C371A" w:rsidTr="00327F16">
        <w:trPr>
          <w:trHeight w:val="440"/>
        </w:trPr>
        <w:tc>
          <w:tcPr>
            <w:tcW w:w="3870" w:type="dxa"/>
            <w:shd w:val="clear" w:color="auto" w:fill="FFFF00"/>
            <w:vAlign w:val="center"/>
          </w:tcPr>
          <w:p w:rsidR="007C371A" w:rsidRPr="005113B7" w:rsidRDefault="007C371A" w:rsidP="00327F16">
            <w:pPr>
              <w:spacing w:after="0" w:line="240" w:lineRule="auto"/>
              <w:rPr>
                <w:rFonts w:cs="Calibri"/>
              </w:rPr>
            </w:pPr>
            <w:r w:rsidRPr="005113B7">
              <w:rPr>
                <w:rFonts w:cs="Arial"/>
              </w:rPr>
              <w:t>Project Planning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7C371A" w:rsidRPr="005113B7" w:rsidRDefault="007C371A" w:rsidP="001D4B2F">
            <w:pPr>
              <w:spacing w:after="0"/>
              <w:rPr>
                <w:rFonts w:cs="Calibri"/>
              </w:rPr>
            </w:pPr>
            <w:r w:rsidRPr="005113B7">
              <w:rPr>
                <w:rFonts w:cs="Arial"/>
              </w:rPr>
              <w:t xml:space="preserve">Project </w:t>
            </w:r>
            <w:r>
              <w:rPr>
                <w:rFonts w:cs="Arial"/>
              </w:rPr>
              <w:t>did not follow planning process; missed planning events, missing planning documents and approvals</w:t>
            </w:r>
            <w:r w:rsidR="00AE44E9">
              <w:rPr>
                <w:rFonts w:cs="Arial"/>
              </w:rPr>
              <w:t xml:space="preserve"> </w:t>
            </w:r>
          </w:p>
        </w:tc>
      </w:tr>
      <w:tr w:rsidR="00EC43FA" w:rsidTr="00327F16">
        <w:trPr>
          <w:trHeight w:val="449"/>
        </w:trPr>
        <w:tc>
          <w:tcPr>
            <w:tcW w:w="3870" w:type="dxa"/>
            <w:shd w:val="clear" w:color="auto" w:fill="FFFF00"/>
            <w:vAlign w:val="center"/>
          </w:tcPr>
          <w:p w:rsidR="00EC43FA" w:rsidRPr="005113B7" w:rsidRDefault="00EC43FA" w:rsidP="00327F16">
            <w:pPr>
              <w:spacing w:after="0" w:line="240" w:lineRule="auto"/>
              <w:rPr>
                <w:rFonts w:cs="Arial"/>
                <w:u w:val="single"/>
              </w:rPr>
            </w:pPr>
            <w:r w:rsidRPr="005113B7">
              <w:rPr>
                <w:rFonts w:cs="Calibri"/>
              </w:rPr>
              <w:t>Integrated Project Management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EC43FA" w:rsidRPr="005113B7" w:rsidRDefault="00EC43FA" w:rsidP="001D4B2F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>Project</w:t>
            </w:r>
            <w:r>
              <w:rPr>
                <w:rFonts w:cs="Arial"/>
              </w:rPr>
              <w:t xml:space="preserve"> did not have Integrated project schedule</w:t>
            </w:r>
            <w:r w:rsidR="00AE44E9">
              <w:rPr>
                <w:rFonts w:cs="Arial"/>
              </w:rPr>
              <w:t xml:space="preserve"> </w:t>
            </w:r>
          </w:p>
        </w:tc>
      </w:tr>
      <w:tr w:rsidR="00864BE7" w:rsidTr="00864BE7">
        <w:trPr>
          <w:trHeight w:val="467"/>
        </w:trPr>
        <w:tc>
          <w:tcPr>
            <w:tcW w:w="3870" w:type="dxa"/>
            <w:shd w:val="clear" w:color="auto" w:fill="FFFF00"/>
            <w:vAlign w:val="center"/>
          </w:tcPr>
          <w:p w:rsidR="00864BE7" w:rsidRPr="005113B7" w:rsidRDefault="00864BE7" w:rsidP="00327F16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Project Monitoring and Control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16449B" w:rsidRPr="005113B7" w:rsidRDefault="00864BE7" w:rsidP="001D4B2F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Project </w:t>
            </w:r>
            <w:r w:rsidR="0016449B">
              <w:rPr>
                <w:rFonts w:cs="Arial"/>
              </w:rPr>
              <w:t xml:space="preserve">did not </w:t>
            </w:r>
            <w:r w:rsidR="00B41F1F">
              <w:rPr>
                <w:rFonts w:cs="Arial"/>
              </w:rPr>
              <w:t>follow P</w:t>
            </w:r>
            <w:r w:rsidR="0016449B">
              <w:rPr>
                <w:rFonts w:cs="Arial"/>
              </w:rPr>
              <w:t xml:space="preserve">roject </w:t>
            </w:r>
            <w:r w:rsidR="00D36954">
              <w:rPr>
                <w:rFonts w:cs="Arial"/>
              </w:rPr>
              <w:t>M</w:t>
            </w:r>
            <w:r w:rsidR="0016449B">
              <w:rPr>
                <w:rFonts w:cs="Arial"/>
              </w:rPr>
              <w:t xml:space="preserve">onitoring process; missed milestone reviews, </w:t>
            </w:r>
            <w:r w:rsidR="00B41F1F">
              <w:rPr>
                <w:rFonts w:cs="Arial"/>
              </w:rPr>
              <w:t>closure meetings</w:t>
            </w:r>
            <w:r w:rsidR="00AE44E9">
              <w:rPr>
                <w:rFonts w:cs="Arial"/>
              </w:rPr>
              <w:t xml:space="preserve"> </w:t>
            </w:r>
          </w:p>
        </w:tc>
      </w:tr>
      <w:tr w:rsidR="00864BE7" w:rsidTr="00864BE7">
        <w:trPr>
          <w:trHeight w:val="467"/>
        </w:trPr>
        <w:tc>
          <w:tcPr>
            <w:tcW w:w="3870" w:type="dxa"/>
            <w:shd w:val="clear" w:color="auto" w:fill="00B0F0"/>
            <w:vAlign w:val="center"/>
          </w:tcPr>
          <w:p w:rsidR="00864BE7" w:rsidRPr="005113B7" w:rsidRDefault="00864BE7" w:rsidP="00327F16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Risk Management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864BE7" w:rsidRPr="0016449B" w:rsidRDefault="0016449B" w:rsidP="00B41F1F">
            <w:pPr>
              <w:pStyle w:val="ListParagraph"/>
              <w:spacing w:after="0" w:line="240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Project did not </w:t>
            </w:r>
            <w:r w:rsidR="00B41F1F">
              <w:rPr>
                <w:rFonts w:cs="Arial"/>
              </w:rPr>
              <w:t xml:space="preserve">follow Risk </w:t>
            </w:r>
            <w:r w:rsidR="00D36954">
              <w:rPr>
                <w:rFonts w:cs="Arial"/>
              </w:rPr>
              <w:t xml:space="preserve">Management </w:t>
            </w:r>
            <w:r w:rsidR="00B41F1F">
              <w:rPr>
                <w:rFonts w:cs="Arial"/>
              </w:rPr>
              <w:t>process; no</w:t>
            </w:r>
            <w:r>
              <w:rPr>
                <w:rFonts w:cs="Arial"/>
              </w:rPr>
              <w:t xml:space="preserve"> </w:t>
            </w:r>
            <w:r w:rsidRPr="009F4A9A">
              <w:rPr>
                <w:rFonts w:cs="Arial"/>
              </w:rPr>
              <w:t xml:space="preserve">risk logged </w:t>
            </w:r>
            <w:r w:rsidR="00B41F1F">
              <w:rPr>
                <w:rFonts w:cs="Arial"/>
              </w:rPr>
              <w:t>for the project</w:t>
            </w:r>
          </w:p>
        </w:tc>
      </w:tr>
      <w:tr w:rsidR="0052053B" w:rsidTr="00864BE7">
        <w:trPr>
          <w:trHeight w:val="440"/>
        </w:trPr>
        <w:tc>
          <w:tcPr>
            <w:tcW w:w="3870" w:type="dxa"/>
            <w:shd w:val="clear" w:color="auto" w:fill="FFFF00"/>
            <w:vAlign w:val="center"/>
          </w:tcPr>
          <w:p w:rsidR="0052053B" w:rsidRPr="005113B7" w:rsidRDefault="0052053B" w:rsidP="005113B7">
            <w:pPr>
              <w:spacing w:after="0" w:line="240" w:lineRule="auto"/>
              <w:rPr>
                <w:rFonts w:cs="Arial"/>
                <w:u w:val="single"/>
              </w:rPr>
            </w:pPr>
            <w:r w:rsidRPr="005113B7">
              <w:rPr>
                <w:rFonts w:cs="Calibri"/>
              </w:rPr>
              <w:t>Requirements Management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52053B" w:rsidRPr="005113B7" w:rsidRDefault="00050484" w:rsidP="001D4B2F">
            <w:pPr>
              <w:spacing w:after="0"/>
              <w:rPr>
                <w:rFonts w:cs="Calibri"/>
              </w:rPr>
            </w:pPr>
            <w:r w:rsidRPr="005113B7">
              <w:rPr>
                <w:rFonts w:cs="Arial"/>
              </w:rPr>
              <w:t xml:space="preserve">Project </w:t>
            </w:r>
            <w:r w:rsidR="00B41F1F">
              <w:rPr>
                <w:rFonts w:cs="Arial"/>
              </w:rPr>
              <w:t>did not follow Change Request Process and Requirement Management Process; did not used MPI tool</w:t>
            </w:r>
            <w:r w:rsidR="00AE44E9">
              <w:rPr>
                <w:rFonts w:cs="Arial"/>
              </w:rPr>
              <w:t xml:space="preserve"> </w:t>
            </w:r>
          </w:p>
        </w:tc>
      </w:tr>
      <w:tr w:rsidR="00B41F1F" w:rsidTr="00864BE7">
        <w:trPr>
          <w:trHeight w:val="467"/>
        </w:trPr>
        <w:tc>
          <w:tcPr>
            <w:tcW w:w="3870" w:type="dxa"/>
            <w:shd w:val="clear" w:color="auto" w:fill="FFFF00"/>
            <w:vAlign w:val="center"/>
          </w:tcPr>
          <w:p w:rsidR="00B41F1F" w:rsidRPr="005113B7" w:rsidRDefault="00B41F1F" w:rsidP="00B41F1F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Requirements Development</w:t>
            </w:r>
            <w:r w:rsidRPr="005113B7">
              <w:rPr>
                <w:rFonts w:cs="Arial"/>
              </w:rPr>
              <w:t xml:space="preserve">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B41F1F" w:rsidRPr="005113B7" w:rsidRDefault="00B41F1F" w:rsidP="001D4B2F">
            <w:pPr>
              <w:spacing w:after="0"/>
              <w:rPr>
                <w:rFonts w:cs="Calibri"/>
              </w:rPr>
            </w:pPr>
            <w:r w:rsidRPr="005113B7">
              <w:rPr>
                <w:rFonts w:cs="Arial"/>
              </w:rPr>
              <w:t xml:space="preserve">Project </w:t>
            </w:r>
            <w:r>
              <w:rPr>
                <w:rFonts w:cs="Arial"/>
              </w:rPr>
              <w:t>did not follow Requirement Development Process</w:t>
            </w:r>
            <w:r w:rsidR="00D36954">
              <w:rPr>
                <w:rFonts w:cs="Arial"/>
              </w:rPr>
              <w:t>; missed</w:t>
            </w:r>
            <w:r>
              <w:rPr>
                <w:rFonts w:cs="Arial"/>
              </w:rPr>
              <w:t xml:space="preserve"> approvals</w:t>
            </w:r>
          </w:p>
        </w:tc>
      </w:tr>
      <w:tr w:rsidR="00864BE7" w:rsidTr="00864BE7">
        <w:trPr>
          <w:trHeight w:val="467"/>
        </w:trPr>
        <w:tc>
          <w:tcPr>
            <w:tcW w:w="3870" w:type="dxa"/>
            <w:shd w:val="clear" w:color="auto" w:fill="FFFF00"/>
            <w:vAlign w:val="center"/>
          </w:tcPr>
          <w:p w:rsidR="00864BE7" w:rsidRPr="005113B7" w:rsidRDefault="00864BE7" w:rsidP="00327F16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Technical Solution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864BE7" w:rsidRPr="005113B7" w:rsidRDefault="00B41F1F" w:rsidP="001D4B2F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Project </w:t>
            </w:r>
            <w:r>
              <w:rPr>
                <w:rFonts w:cs="Arial"/>
              </w:rPr>
              <w:t xml:space="preserve">did not follow </w:t>
            </w:r>
            <w:r w:rsidR="00864BE7" w:rsidRPr="005113B7">
              <w:rPr>
                <w:rFonts w:cs="Arial"/>
              </w:rPr>
              <w:t xml:space="preserve">Project </w:t>
            </w:r>
            <w:r w:rsidRPr="00B41F1F">
              <w:rPr>
                <w:rFonts w:cs="Arial"/>
              </w:rPr>
              <w:t>Software Design process</w:t>
            </w:r>
            <w:r>
              <w:rPr>
                <w:rFonts w:cs="Arial"/>
              </w:rPr>
              <w:t xml:space="preserve"> and </w:t>
            </w:r>
            <w:r w:rsidRPr="00B41F1F">
              <w:rPr>
                <w:rFonts w:cs="Arial"/>
              </w:rPr>
              <w:t>Technical Solutions Development process</w:t>
            </w:r>
            <w:r>
              <w:rPr>
                <w:rFonts w:cs="Arial"/>
              </w:rPr>
              <w:t>; miss</w:t>
            </w:r>
            <w:r w:rsidR="00D36954">
              <w:rPr>
                <w:rFonts w:cs="Arial"/>
              </w:rPr>
              <w:t>ed</w:t>
            </w:r>
            <w:r>
              <w:rPr>
                <w:rFonts w:cs="Arial"/>
              </w:rPr>
              <w:t xml:space="preserve"> design and release notes documents </w:t>
            </w:r>
          </w:p>
        </w:tc>
      </w:tr>
      <w:tr w:rsidR="00864BE7" w:rsidTr="00864BE7">
        <w:trPr>
          <w:trHeight w:val="467"/>
        </w:trPr>
        <w:tc>
          <w:tcPr>
            <w:tcW w:w="3870" w:type="dxa"/>
            <w:shd w:val="clear" w:color="auto" w:fill="FFFF00"/>
            <w:vAlign w:val="center"/>
          </w:tcPr>
          <w:p w:rsidR="00864BE7" w:rsidRPr="005113B7" w:rsidRDefault="00864BE7" w:rsidP="00327F16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Product Integration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864BE7" w:rsidRPr="005113B7" w:rsidRDefault="00864BE7" w:rsidP="00152545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Project </w:t>
            </w:r>
            <w:r w:rsidR="00B41F1F">
              <w:rPr>
                <w:rFonts w:cs="Arial"/>
              </w:rPr>
              <w:t xml:space="preserve">did not follow </w:t>
            </w:r>
            <w:r w:rsidR="00B41F1F" w:rsidRPr="00B41F1F">
              <w:rPr>
                <w:rFonts w:cs="Arial"/>
              </w:rPr>
              <w:t>Product Integration Process</w:t>
            </w:r>
            <w:r w:rsidR="00B41F1F">
              <w:rPr>
                <w:rFonts w:cs="Arial"/>
              </w:rPr>
              <w:t>; miss</w:t>
            </w:r>
            <w:r w:rsidR="00D36954">
              <w:rPr>
                <w:rFonts w:cs="Arial"/>
              </w:rPr>
              <w:t>ed</w:t>
            </w:r>
            <w:r w:rsidR="00B41F1F">
              <w:rPr>
                <w:rFonts w:cs="Arial"/>
              </w:rPr>
              <w:t xml:space="preserve"> Installation project documentation</w:t>
            </w:r>
          </w:p>
        </w:tc>
      </w:tr>
      <w:tr w:rsidR="0052053B" w:rsidTr="00864BE7">
        <w:trPr>
          <w:trHeight w:val="467"/>
        </w:trPr>
        <w:tc>
          <w:tcPr>
            <w:tcW w:w="3870" w:type="dxa"/>
            <w:shd w:val="clear" w:color="auto" w:fill="FF0000"/>
            <w:vAlign w:val="center"/>
          </w:tcPr>
          <w:p w:rsidR="0052053B" w:rsidRPr="005113B7" w:rsidRDefault="0052053B" w:rsidP="005113B7">
            <w:pPr>
              <w:spacing w:after="0" w:line="240" w:lineRule="auto"/>
              <w:rPr>
                <w:rFonts w:cs="Calibri"/>
              </w:rPr>
            </w:pPr>
            <w:r w:rsidRPr="005113B7">
              <w:rPr>
                <w:rFonts w:cs="Arial"/>
              </w:rPr>
              <w:t xml:space="preserve">Verification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52053B" w:rsidRPr="005113B7" w:rsidRDefault="00050484" w:rsidP="00152545">
            <w:pPr>
              <w:spacing w:after="0" w:line="240" w:lineRule="auto"/>
              <w:rPr>
                <w:rFonts w:cs="Calibri"/>
              </w:rPr>
            </w:pPr>
            <w:r w:rsidRPr="005113B7">
              <w:rPr>
                <w:rFonts w:cs="Arial"/>
              </w:rPr>
              <w:t xml:space="preserve">Project </w:t>
            </w:r>
            <w:r w:rsidR="00B41F1F">
              <w:rPr>
                <w:rFonts w:cs="Arial"/>
              </w:rPr>
              <w:t>did not f</w:t>
            </w:r>
            <w:r w:rsidR="00D36954">
              <w:rPr>
                <w:rFonts w:cs="Arial"/>
              </w:rPr>
              <w:t>ollow Peer Review Process; missed</w:t>
            </w:r>
            <w:r w:rsidR="00B41F1F">
              <w:rPr>
                <w:rFonts w:cs="Arial"/>
              </w:rPr>
              <w:t xml:space="preserve"> Peer Reviews</w:t>
            </w:r>
            <w:r w:rsidR="00D36954">
              <w:rPr>
                <w:rFonts w:cs="Arial"/>
              </w:rPr>
              <w:t xml:space="preserve"> and QA documents approvals</w:t>
            </w:r>
            <w:r w:rsidR="00B41F1F">
              <w:rPr>
                <w:rFonts w:cs="Arial"/>
              </w:rPr>
              <w:t>, no PRMS tool used</w:t>
            </w:r>
          </w:p>
        </w:tc>
      </w:tr>
      <w:tr w:rsidR="00864BE7" w:rsidTr="00864BE7">
        <w:trPr>
          <w:trHeight w:val="467"/>
        </w:trPr>
        <w:tc>
          <w:tcPr>
            <w:tcW w:w="3870" w:type="dxa"/>
            <w:shd w:val="clear" w:color="auto" w:fill="FF0000"/>
            <w:vAlign w:val="center"/>
          </w:tcPr>
          <w:p w:rsidR="00864BE7" w:rsidRPr="005113B7" w:rsidRDefault="00864BE7" w:rsidP="00327F16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Validation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864BE7" w:rsidRPr="005113B7" w:rsidRDefault="00864BE7" w:rsidP="00152545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Project </w:t>
            </w:r>
            <w:r w:rsidR="00D36954">
              <w:rPr>
                <w:rFonts w:cs="Arial"/>
              </w:rPr>
              <w:t>did not have CAT</w:t>
            </w:r>
            <w:r w:rsidR="00D36954" w:rsidRPr="0077522C">
              <w:rPr>
                <w:rFonts w:cs="Arial"/>
              </w:rPr>
              <w:t xml:space="preserve"> readiness criteria</w:t>
            </w:r>
            <w:r w:rsidR="00D36954">
              <w:rPr>
                <w:rFonts w:cs="Arial"/>
              </w:rPr>
              <w:t xml:space="preserve"> satisfied; missed CAT testing documents and Customer approval</w:t>
            </w:r>
            <w:r w:rsidR="00152545">
              <w:rPr>
                <w:rFonts w:cs="Arial"/>
              </w:rPr>
              <w:t>.</w:t>
            </w:r>
          </w:p>
        </w:tc>
      </w:tr>
      <w:tr w:rsidR="00D36954" w:rsidTr="00D36954">
        <w:trPr>
          <w:trHeight w:val="467"/>
        </w:trPr>
        <w:tc>
          <w:tcPr>
            <w:tcW w:w="3870" w:type="dxa"/>
            <w:shd w:val="clear" w:color="auto" w:fill="00B0F0"/>
            <w:vAlign w:val="center"/>
          </w:tcPr>
          <w:p w:rsidR="00D36954" w:rsidRPr="005113B7" w:rsidRDefault="00D36954" w:rsidP="00D36954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Measurement and Analysis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D36954" w:rsidRPr="005113B7" w:rsidRDefault="00D36954" w:rsidP="00D36954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>Project satisfied the CMMI, NASPL and organizational requirements</w:t>
            </w:r>
            <w:r>
              <w:rPr>
                <w:rFonts w:cs="Arial"/>
              </w:rPr>
              <w:t>. No weaknesses</w:t>
            </w:r>
          </w:p>
        </w:tc>
      </w:tr>
      <w:tr w:rsidR="0052053B" w:rsidTr="00D36954">
        <w:trPr>
          <w:trHeight w:val="467"/>
        </w:trPr>
        <w:tc>
          <w:tcPr>
            <w:tcW w:w="3870" w:type="dxa"/>
            <w:shd w:val="clear" w:color="auto" w:fill="FFFF00"/>
            <w:vAlign w:val="center"/>
          </w:tcPr>
          <w:p w:rsidR="0052053B" w:rsidRPr="005113B7" w:rsidRDefault="0052053B" w:rsidP="005113B7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 xml:space="preserve">Configuration Management  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52053B" w:rsidRPr="005113B7" w:rsidRDefault="00D36954" w:rsidP="0015254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Project did not follow Configuration Management (CM) process; no weekly managing of CM activities; missed CM Baselines for defined milestones</w:t>
            </w:r>
            <w:r w:rsidR="00633289">
              <w:rPr>
                <w:rFonts w:cs="Arial"/>
              </w:rPr>
              <w:t xml:space="preserve"> </w:t>
            </w:r>
          </w:p>
        </w:tc>
      </w:tr>
      <w:tr w:rsidR="00D36954" w:rsidTr="00864BE7">
        <w:trPr>
          <w:trHeight w:val="467"/>
        </w:trPr>
        <w:tc>
          <w:tcPr>
            <w:tcW w:w="3870" w:type="dxa"/>
            <w:shd w:val="clear" w:color="auto" w:fill="00B0F0"/>
            <w:vAlign w:val="center"/>
          </w:tcPr>
          <w:p w:rsidR="00D36954" w:rsidRPr="005113B7" w:rsidRDefault="00D36954" w:rsidP="00D36954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>Process and Product Quality Assurance</w:t>
            </w:r>
          </w:p>
        </w:tc>
        <w:tc>
          <w:tcPr>
            <w:tcW w:w="9900" w:type="dxa"/>
            <w:shd w:val="clear" w:color="auto" w:fill="auto"/>
            <w:vAlign w:val="center"/>
          </w:tcPr>
          <w:p w:rsidR="00D36954" w:rsidRPr="005113B7" w:rsidRDefault="00D36954" w:rsidP="00D36954">
            <w:pPr>
              <w:spacing w:after="0" w:line="240" w:lineRule="auto"/>
              <w:rPr>
                <w:rFonts w:cs="Arial"/>
              </w:rPr>
            </w:pPr>
            <w:r w:rsidRPr="005113B7">
              <w:rPr>
                <w:rFonts w:cs="Arial"/>
              </w:rPr>
              <w:t>Project satisfied the CMMI, NASPL and organizational requirements</w:t>
            </w:r>
            <w:r>
              <w:rPr>
                <w:rFonts w:cs="Arial"/>
              </w:rPr>
              <w:t>. No weaknesses</w:t>
            </w:r>
          </w:p>
        </w:tc>
      </w:tr>
    </w:tbl>
    <w:p w:rsidR="00EB13BF" w:rsidRPr="005113B7" w:rsidRDefault="00EB13BF" w:rsidP="0044077A">
      <w:pPr>
        <w:spacing w:after="0" w:line="240" w:lineRule="auto"/>
        <w:ind w:left="-450"/>
        <w:rPr>
          <w:rFonts w:cs="Arial"/>
        </w:rPr>
      </w:pPr>
      <w:r w:rsidRPr="005113B7">
        <w:rPr>
          <w:rFonts w:cs="Arial"/>
          <w:b/>
        </w:rPr>
        <w:t>Note</w:t>
      </w:r>
      <w:r w:rsidRPr="005113B7">
        <w:rPr>
          <w:rFonts w:cs="Arial"/>
        </w:rPr>
        <w:t>: Organizational findings not depicted in the Summary above.</w:t>
      </w:r>
    </w:p>
    <w:p w:rsidR="00C44092" w:rsidRPr="00EB13BF" w:rsidRDefault="0090576E" w:rsidP="00864BE7">
      <w:pPr>
        <w:spacing w:after="60"/>
        <w:ind w:left="-540"/>
        <w:rPr>
          <w:rFonts w:ascii="Arial" w:hAnsi="Arial" w:cs="Arial"/>
          <w:b/>
          <w:sz w:val="24"/>
          <w:szCs w:val="24"/>
          <w:u w:val="single"/>
        </w:rPr>
      </w:pPr>
      <w:r w:rsidRPr="00EB13BF">
        <w:rPr>
          <w:rFonts w:ascii="Arial" w:hAnsi="Arial" w:cs="Arial"/>
          <w:b/>
          <w:sz w:val="24"/>
          <w:szCs w:val="24"/>
          <w:u w:val="single"/>
        </w:rPr>
        <w:t xml:space="preserve">Scope: </w:t>
      </w:r>
    </w:p>
    <w:p w:rsidR="00001452" w:rsidRPr="00001452" w:rsidRDefault="00C44092" w:rsidP="0044077A">
      <w:pPr>
        <w:spacing w:after="0" w:line="240" w:lineRule="auto"/>
        <w:ind w:left="-360"/>
        <w:rPr>
          <w:sz w:val="24"/>
        </w:rPr>
      </w:pPr>
      <w:bookmarkStart w:id="0" w:name="_Toc382229251"/>
      <w:bookmarkStart w:id="1" w:name="_Toc382233316"/>
      <w:r w:rsidRPr="00001452">
        <w:rPr>
          <w:sz w:val="24"/>
        </w:rPr>
        <w:t>The purpose of the CAPA report is to provide management with appropriate visibility into the proce</w:t>
      </w:r>
      <w:r w:rsidR="00001452" w:rsidRPr="00001452">
        <w:rPr>
          <w:sz w:val="24"/>
        </w:rPr>
        <w:t>sses being used by the software</w:t>
      </w:r>
    </w:p>
    <w:p w:rsidR="00001452" w:rsidRPr="00332F4E" w:rsidRDefault="00C44092" w:rsidP="0044077A">
      <w:pPr>
        <w:spacing w:after="0" w:line="240" w:lineRule="auto"/>
        <w:ind w:left="-360"/>
        <w:rPr>
          <w:sz w:val="24"/>
        </w:rPr>
      </w:pPr>
      <w:r w:rsidRPr="00332F4E">
        <w:rPr>
          <w:sz w:val="24"/>
        </w:rPr>
        <w:t>project</w:t>
      </w:r>
      <w:r w:rsidR="00001452" w:rsidRPr="00332F4E">
        <w:rPr>
          <w:sz w:val="24"/>
        </w:rPr>
        <w:t xml:space="preserve"> </w:t>
      </w:r>
      <w:r w:rsidRPr="00332F4E">
        <w:rPr>
          <w:sz w:val="24"/>
        </w:rPr>
        <w:t>(s) and of the products being built.</w:t>
      </w:r>
      <w:bookmarkEnd w:id="0"/>
      <w:bookmarkEnd w:id="1"/>
      <w:r w:rsidRPr="00332F4E">
        <w:rPr>
          <w:sz w:val="24"/>
        </w:rPr>
        <w:t xml:space="preserve">  This report will </w:t>
      </w:r>
      <w:r w:rsidR="00063F3D" w:rsidRPr="00332F4E">
        <w:rPr>
          <w:sz w:val="24"/>
        </w:rPr>
        <w:t xml:space="preserve">provide insight into </w:t>
      </w:r>
      <w:r w:rsidRPr="00332F4E">
        <w:rPr>
          <w:sz w:val="24"/>
        </w:rPr>
        <w:t xml:space="preserve">any process improvements, trend analysis or other </w:t>
      </w:r>
    </w:p>
    <w:p w:rsidR="00152545" w:rsidRDefault="00C44092" w:rsidP="00152545">
      <w:pPr>
        <w:spacing w:after="0" w:line="240" w:lineRule="auto"/>
        <w:ind w:left="-360"/>
        <w:rPr>
          <w:sz w:val="24"/>
        </w:rPr>
      </w:pPr>
      <w:r w:rsidRPr="00332F4E">
        <w:rPr>
          <w:sz w:val="24"/>
        </w:rPr>
        <w:t>project issues that come up.</w:t>
      </w:r>
      <w:r w:rsidR="006357D1" w:rsidRPr="00332F4E">
        <w:rPr>
          <w:sz w:val="24"/>
        </w:rPr>
        <w:t xml:space="preserve">  </w:t>
      </w:r>
      <w:r w:rsidR="00F24A86" w:rsidRPr="00332F4E">
        <w:rPr>
          <w:sz w:val="24"/>
        </w:rPr>
        <w:t xml:space="preserve">A </w:t>
      </w:r>
      <w:r w:rsidR="000B3BAE" w:rsidRPr="00332F4E">
        <w:rPr>
          <w:sz w:val="24"/>
        </w:rPr>
        <w:t xml:space="preserve">Correction, </w:t>
      </w:r>
      <w:r w:rsidR="00F24A86" w:rsidRPr="00332F4E">
        <w:rPr>
          <w:sz w:val="24"/>
        </w:rPr>
        <w:t>Corrective Action</w:t>
      </w:r>
      <w:r w:rsidR="000B3BAE" w:rsidRPr="00332F4E">
        <w:rPr>
          <w:sz w:val="24"/>
        </w:rPr>
        <w:t>, and/</w:t>
      </w:r>
      <w:r w:rsidR="00F24A86" w:rsidRPr="00332F4E">
        <w:rPr>
          <w:sz w:val="24"/>
        </w:rPr>
        <w:t xml:space="preserve">or Preventative Action will </w:t>
      </w:r>
      <w:r w:rsidR="000B3BAE" w:rsidRPr="00332F4E">
        <w:rPr>
          <w:sz w:val="24"/>
        </w:rPr>
        <w:t>be assigned</w:t>
      </w:r>
      <w:r w:rsidR="00F24A86" w:rsidRPr="00332F4E">
        <w:rPr>
          <w:sz w:val="24"/>
        </w:rPr>
        <w:t xml:space="preserve"> given based on the </w:t>
      </w:r>
      <w:r w:rsidR="000B3BAE" w:rsidRPr="00332F4E">
        <w:rPr>
          <w:sz w:val="24"/>
        </w:rPr>
        <w:t xml:space="preserve">project management </w:t>
      </w:r>
      <w:r w:rsidR="00F24A86" w:rsidRPr="00332F4E">
        <w:rPr>
          <w:sz w:val="24"/>
        </w:rPr>
        <w:t>responses and the</w:t>
      </w:r>
      <w:r w:rsidR="000B3BAE" w:rsidRPr="00332F4E">
        <w:rPr>
          <w:sz w:val="24"/>
        </w:rPr>
        <w:t xml:space="preserve"> severity of the</w:t>
      </w:r>
      <w:r w:rsidR="00F24A86" w:rsidRPr="00332F4E">
        <w:rPr>
          <w:sz w:val="24"/>
        </w:rPr>
        <w:t xml:space="preserve"> finding</w:t>
      </w:r>
      <w:r w:rsidR="000B3BAE" w:rsidRPr="00332F4E">
        <w:rPr>
          <w:sz w:val="24"/>
        </w:rPr>
        <w:t xml:space="preserve"> (s)</w:t>
      </w:r>
      <w:r w:rsidR="00F24A86" w:rsidRPr="00332F4E">
        <w:rPr>
          <w:sz w:val="24"/>
        </w:rPr>
        <w:t xml:space="preserve">.  </w:t>
      </w:r>
    </w:p>
    <w:p w:rsidR="00152545" w:rsidRDefault="00152545" w:rsidP="00152545">
      <w:pPr>
        <w:spacing w:after="0" w:line="240" w:lineRule="auto"/>
        <w:ind w:left="-360"/>
        <w:rPr>
          <w:sz w:val="24"/>
        </w:rPr>
      </w:pPr>
    </w:p>
    <w:p w:rsidR="002D58B6" w:rsidRPr="00332F4E" w:rsidRDefault="000B3BAE" w:rsidP="00152545">
      <w:pPr>
        <w:spacing w:after="0" w:line="240" w:lineRule="auto"/>
        <w:ind w:left="-360"/>
        <w:rPr>
          <w:rFonts w:ascii="Arial" w:hAnsi="Arial" w:cs="Arial"/>
          <w:b/>
          <w:sz w:val="24"/>
          <w:szCs w:val="24"/>
          <w:u w:val="single"/>
        </w:rPr>
      </w:pPr>
      <w:r w:rsidRPr="00332F4E">
        <w:rPr>
          <w:rFonts w:ascii="Arial" w:hAnsi="Arial" w:cs="Arial"/>
          <w:b/>
          <w:sz w:val="24"/>
          <w:szCs w:val="24"/>
          <w:u w:val="single"/>
        </w:rPr>
        <w:t>Risk Rating Characterization</w:t>
      </w:r>
    </w:p>
    <w:p w:rsidR="00EF2637" w:rsidRPr="00332F4E" w:rsidRDefault="00F009EE" w:rsidP="0044077A">
      <w:pPr>
        <w:spacing w:after="0" w:line="240" w:lineRule="auto"/>
        <w:ind w:left="-360"/>
        <w:rPr>
          <w:sz w:val="24"/>
        </w:rPr>
      </w:pPr>
      <w:r w:rsidRPr="00332F4E">
        <w:rPr>
          <w:sz w:val="24"/>
        </w:rPr>
        <w:t xml:space="preserve">The method used </w:t>
      </w:r>
      <w:r w:rsidR="00082A57" w:rsidRPr="00332F4E">
        <w:rPr>
          <w:sz w:val="24"/>
        </w:rPr>
        <w:t>in the determination</w:t>
      </w:r>
      <w:r w:rsidRPr="00332F4E">
        <w:rPr>
          <w:sz w:val="24"/>
        </w:rPr>
        <w:t xml:space="preserve"> and </w:t>
      </w:r>
      <w:r w:rsidR="00082A57" w:rsidRPr="00332F4E">
        <w:rPr>
          <w:sz w:val="24"/>
        </w:rPr>
        <w:t>the assignment of</w:t>
      </w:r>
      <w:r w:rsidRPr="00332F4E">
        <w:rPr>
          <w:sz w:val="24"/>
        </w:rPr>
        <w:t xml:space="preserve"> characterizations related </w:t>
      </w:r>
      <w:r w:rsidR="00082A57" w:rsidRPr="00332F4E">
        <w:rPr>
          <w:sz w:val="24"/>
        </w:rPr>
        <w:t xml:space="preserve">to process area </w:t>
      </w:r>
      <w:r w:rsidRPr="00332F4E">
        <w:rPr>
          <w:sz w:val="24"/>
        </w:rPr>
        <w:t>goal</w:t>
      </w:r>
      <w:r w:rsidR="00082A57" w:rsidRPr="00332F4E">
        <w:rPr>
          <w:sz w:val="24"/>
        </w:rPr>
        <w:t>s</w:t>
      </w:r>
      <w:r w:rsidRPr="00332F4E">
        <w:rPr>
          <w:sz w:val="24"/>
        </w:rPr>
        <w:t xml:space="preserve"> is</w:t>
      </w:r>
      <w:r w:rsidR="00082A57" w:rsidRPr="00332F4E">
        <w:rPr>
          <w:sz w:val="24"/>
        </w:rPr>
        <w:t xml:space="preserve"> detailed in table 1.0 Characterization of Process Areas</w:t>
      </w:r>
      <w:r w:rsidRPr="00332F4E">
        <w:rPr>
          <w:sz w:val="24"/>
        </w:rPr>
        <w:t xml:space="preserve">. Each </w:t>
      </w:r>
      <w:r w:rsidR="006D00AC" w:rsidRPr="00332F4E">
        <w:rPr>
          <w:sz w:val="24"/>
        </w:rPr>
        <w:t xml:space="preserve">process area in the assessment </w:t>
      </w:r>
      <w:r w:rsidRPr="00332F4E">
        <w:rPr>
          <w:sz w:val="24"/>
        </w:rPr>
        <w:t xml:space="preserve">scope will be given a Red, Yellow, </w:t>
      </w:r>
      <w:r w:rsidR="00EF2637" w:rsidRPr="00332F4E">
        <w:rPr>
          <w:sz w:val="24"/>
        </w:rPr>
        <w:t xml:space="preserve">Green, Blue or Grey characterization based on affirmations, direct-artifacts and indirect-artifacts, </w:t>
      </w:r>
      <w:r w:rsidR="00B03433">
        <w:rPr>
          <w:sz w:val="24"/>
        </w:rPr>
        <w:t xml:space="preserve">project progress, </w:t>
      </w:r>
      <w:r w:rsidR="00EF2637" w:rsidRPr="00332F4E">
        <w:rPr>
          <w:sz w:val="24"/>
        </w:rPr>
        <w:t xml:space="preserve">or waivers. </w:t>
      </w:r>
    </w:p>
    <w:tbl>
      <w:tblPr>
        <w:tblW w:w="13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53"/>
        <w:gridCol w:w="1350"/>
        <w:gridCol w:w="9922"/>
      </w:tblGrid>
      <w:tr w:rsidR="00E8775D" w:rsidTr="00E8775D">
        <w:trPr>
          <w:trHeight w:val="224"/>
          <w:jc w:val="center"/>
        </w:trPr>
        <w:tc>
          <w:tcPr>
            <w:tcW w:w="2453" w:type="dxa"/>
            <w:shd w:val="clear" w:color="auto" w:fill="D9D9D9"/>
            <w:vAlign w:val="center"/>
          </w:tcPr>
          <w:p w:rsidR="00E8775D" w:rsidRPr="00AE3241" w:rsidRDefault="00E8775D" w:rsidP="00192135">
            <w:pPr>
              <w:spacing w:before="60" w:after="60"/>
              <w:jc w:val="center"/>
              <w:rPr>
                <w:b/>
                <w:bCs/>
                <w:sz w:val="24"/>
              </w:rPr>
            </w:pPr>
            <w:bookmarkStart w:id="2" w:name="OLE_LINK6"/>
            <w:bookmarkStart w:id="3" w:name="OLE_LINK7"/>
            <w:r>
              <w:rPr>
                <w:b/>
                <w:bCs/>
                <w:sz w:val="24"/>
              </w:rPr>
              <w:t>Characterization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E8775D" w:rsidRPr="00AE3241" w:rsidRDefault="00E8775D" w:rsidP="00192135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AE3241">
              <w:rPr>
                <w:b/>
                <w:bCs/>
                <w:sz w:val="24"/>
              </w:rPr>
              <w:t>Rating</w:t>
            </w:r>
          </w:p>
        </w:tc>
        <w:tc>
          <w:tcPr>
            <w:tcW w:w="9922" w:type="dxa"/>
            <w:shd w:val="clear" w:color="auto" w:fill="D9D9D9"/>
            <w:vAlign w:val="center"/>
          </w:tcPr>
          <w:p w:rsidR="00E8775D" w:rsidRPr="00AE3241" w:rsidRDefault="00E8775D" w:rsidP="00192135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AE3241">
              <w:rPr>
                <w:b/>
                <w:bCs/>
                <w:sz w:val="24"/>
              </w:rPr>
              <w:t>Description</w:t>
            </w:r>
          </w:p>
        </w:tc>
      </w:tr>
      <w:tr w:rsidR="00E8775D" w:rsidTr="00A97EF7">
        <w:trPr>
          <w:trHeight w:val="1173"/>
          <w:jc w:val="center"/>
        </w:trPr>
        <w:tc>
          <w:tcPr>
            <w:tcW w:w="2453" w:type="dxa"/>
            <w:shd w:val="clear" w:color="auto" w:fill="FF0000"/>
            <w:vAlign w:val="center"/>
          </w:tcPr>
          <w:p w:rsidR="00E8775D" w:rsidRPr="00537871" w:rsidRDefault="00E8775D" w:rsidP="00E8775D">
            <w:pPr>
              <w:spacing w:after="0"/>
              <w:jc w:val="center"/>
            </w:pPr>
            <w:r>
              <w:t>Not Implemented</w:t>
            </w:r>
          </w:p>
        </w:tc>
        <w:tc>
          <w:tcPr>
            <w:tcW w:w="1350" w:type="dxa"/>
            <w:vAlign w:val="center"/>
          </w:tcPr>
          <w:p w:rsidR="00E8775D" w:rsidRPr="00537871" w:rsidRDefault="00E8775D" w:rsidP="00E8775D">
            <w:pPr>
              <w:spacing w:after="0"/>
              <w:jc w:val="center"/>
            </w:pPr>
            <w:r w:rsidRPr="00537871">
              <w:t>4</w:t>
            </w:r>
          </w:p>
        </w:tc>
        <w:tc>
          <w:tcPr>
            <w:tcW w:w="9922" w:type="dxa"/>
            <w:vAlign w:val="center"/>
          </w:tcPr>
          <w:p w:rsidR="00E8775D" w:rsidRPr="00537871" w:rsidRDefault="00E8775D" w:rsidP="00482792">
            <w:pPr>
              <w:spacing w:after="0"/>
            </w:pPr>
            <w:r w:rsidRPr="00537871">
              <w:t>One or more Process area(s) have been rated Not Implemented (NI)</w:t>
            </w:r>
          </w:p>
          <w:p w:rsidR="00E8775D" w:rsidRPr="0053787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rPr>
                <w:rFonts w:eastAsia="Times New Roman"/>
              </w:rPr>
              <w:t>One or more key process (</w:t>
            </w:r>
            <w:proofErr w:type="spellStart"/>
            <w:r w:rsidRPr="00537871">
              <w:rPr>
                <w:rFonts w:eastAsia="Times New Roman"/>
              </w:rPr>
              <w:t>es</w:t>
            </w:r>
            <w:proofErr w:type="spellEnd"/>
            <w:r w:rsidRPr="00537871">
              <w:rPr>
                <w:rFonts w:eastAsia="Times New Roman"/>
              </w:rPr>
              <w:t>)/practice was not implemented during the lifecycle of the project creating a significant risk to the project.</w:t>
            </w:r>
          </w:p>
          <w:p w:rsidR="00E8775D" w:rsidRPr="0053787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rPr>
                <w:rFonts w:eastAsia="Times New Roman"/>
              </w:rPr>
              <w:t>Insufficient artifact evidence was provided to satisfy one or more practice for the process area.</w:t>
            </w:r>
          </w:p>
        </w:tc>
      </w:tr>
      <w:tr w:rsidR="00E8775D" w:rsidTr="00E8775D">
        <w:trPr>
          <w:trHeight w:val="1268"/>
          <w:jc w:val="center"/>
        </w:trPr>
        <w:tc>
          <w:tcPr>
            <w:tcW w:w="2453" w:type="dxa"/>
            <w:shd w:val="clear" w:color="auto" w:fill="FFFF00"/>
            <w:vAlign w:val="center"/>
          </w:tcPr>
          <w:p w:rsidR="00E8775D" w:rsidRDefault="00E8775D" w:rsidP="009C0010">
            <w:pPr>
              <w:spacing w:after="0"/>
              <w:jc w:val="center"/>
              <w:rPr>
                <w:shd w:val="clear" w:color="auto" w:fill="FFFF89"/>
              </w:rPr>
            </w:pPr>
            <w:r>
              <w:rPr>
                <w:shd w:val="clear" w:color="auto" w:fill="FFFF89"/>
              </w:rPr>
              <w:t>Partially</w:t>
            </w:r>
          </w:p>
          <w:p w:rsidR="00E8775D" w:rsidRPr="00E8775D" w:rsidRDefault="00E8775D" w:rsidP="00E8775D">
            <w:pPr>
              <w:spacing w:after="0"/>
              <w:jc w:val="center"/>
              <w:rPr>
                <w:shd w:val="clear" w:color="auto" w:fill="FFFF89"/>
              </w:rPr>
            </w:pPr>
            <w:r>
              <w:rPr>
                <w:shd w:val="clear" w:color="auto" w:fill="FFFF89"/>
              </w:rPr>
              <w:t>Implemented</w:t>
            </w:r>
          </w:p>
        </w:tc>
        <w:tc>
          <w:tcPr>
            <w:tcW w:w="1350" w:type="dxa"/>
            <w:vAlign w:val="center"/>
          </w:tcPr>
          <w:p w:rsidR="00E8775D" w:rsidRPr="00537871" w:rsidRDefault="00E8775D" w:rsidP="00E8775D">
            <w:pPr>
              <w:spacing w:after="0"/>
              <w:jc w:val="center"/>
            </w:pPr>
            <w:r w:rsidRPr="00537871">
              <w:t>3</w:t>
            </w:r>
          </w:p>
        </w:tc>
        <w:tc>
          <w:tcPr>
            <w:tcW w:w="9922" w:type="dxa"/>
            <w:vAlign w:val="center"/>
          </w:tcPr>
          <w:p w:rsidR="00E8775D" w:rsidRPr="00537871" w:rsidRDefault="00E8775D" w:rsidP="00482792">
            <w:pPr>
              <w:spacing w:after="0"/>
            </w:pPr>
            <w:r w:rsidRPr="00537871">
              <w:t xml:space="preserve">One or more Process area(s) have been rated Partially Implemented (PI) </w:t>
            </w:r>
          </w:p>
          <w:p w:rsidR="00E8775D" w:rsidRPr="0053787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rPr>
                <w:rFonts w:eastAsia="Times New Roman"/>
              </w:rPr>
              <w:t>One or more key process (</w:t>
            </w:r>
            <w:proofErr w:type="spellStart"/>
            <w:r w:rsidRPr="00537871">
              <w:rPr>
                <w:rFonts w:eastAsia="Times New Roman"/>
              </w:rPr>
              <w:t>es</w:t>
            </w:r>
            <w:proofErr w:type="spellEnd"/>
            <w:r w:rsidRPr="00537871">
              <w:rPr>
                <w:rFonts w:eastAsia="Times New Roman"/>
              </w:rPr>
              <w:t>)/practice was partially implemented during the lifecycle of the project creating a risk to the project.</w:t>
            </w:r>
          </w:p>
          <w:p w:rsidR="00E8775D" w:rsidRPr="0053787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rPr>
                <w:rFonts w:eastAsia="Times New Roman"/>
              </w:rPr>
              <w:t>Inadequate artifact evidence to fully satisfy one or more practice for the process area.</w:t>
            </w:r>
            <w:r w:rsidRPr="00537871">
              <w:t xml:space="preserve"> </w:t>
            </w:r>
          </w:p>
        </w:tc>
      </w:tr>
      <w:tr w:rsidR="00E8775D" w:rsidTr="00A97EF7">
        <w:trPr>
          <w:trHeight w:val="1250"/>
          <w:jc w:val="center"/>
        </w:trPr>
        <w:tc>
          <w:tcPr>
            <w:tcW w:w="2453" w:type="dxa"/>
            <w:shd w:val="clear" w:color="auto" w:fill="92D050"/>
            <w:vAlign w:val="center"/>
          </w:tcPr>
          <w:p w:rsidR="00E8775D" w:rsidRDefault="00E8775D" w:rsidP="00825F79">
            <w:pPr>
              <w:spacing w:after="0"/>
              <w:jc w:val="center"/>
            </w:pPr>
            <w:r>
              <w:t>Largely</w:t>
            </w:r>
          </w:p>
          <w:p w:rsidR="00E8775D" w:rsidRPr="00537871" w:rsidRDefault="00E8775D" w:rsidP="00E8775D">
            <w:pPr>
              <w:spacing w:after="0"/>
              <w:jc w:val="center"/>
            </w:pPr>
            <w:r>
              <w:t>Implemented</w:t>
            </w:r>
          </w:p>
        </w:tc>
        <w:tc>
          <w:tcPr>
            <w:tcW w:w="1350" w:type="dxa"/>
            <w:vAlign w:val="center"/>
          </w:tcPr>
          <w:p w:rsidR="00E8775D" w:rsidRPr="00537871" w:rsidRDefault="00E8775D" w:rsidP="00E8775D">
            <w:pPr>
              <w:spacing w:after="0"/>
              <w:jc w:val="center"/>
            </w:pPr>
            <w:r w:rsidRPr="00537871">
              <w:t>2</w:t>
            </w:r>
          </w:p>
        </w:tc>
        <w:tc>
          <w:tcPr>
            <w:tcW w:w="9922" w:type="dxa"/>
          </w:tcPr>
          <w:p w:rsidR="00E8775D" w:rsidRPr="00537871" w:rsidRDefault="00E8775D" w:rsidP="00482792">
            <w:pPr>
              <w:spacing w:after="0"/>
            </w:pPr>
            <w:r w:rsidRPr="00537871">
              <w:t xml:space="preserve">Majority of the Process area(s) have been rated Largely Implemented (LI) </w:t>
            </w:r>
          </w:p>
          <w:p w:rsidR="00E8775D" w:rsidRPr="0053787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t xml:space="preserve">Most of the process areas are largely implemented during the lifecycle of the project, minor risks are identified. </w:t>
            </w:r>
          </w:p>
          <w:p w:rsidR="00E8775D" w:rsidRPr="0053787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37871">
              <w:t xml:space="preserve">Direct artifacts are present and judged to be sufficient with minor weaknesses are noted. </w:t>
            </w:r>
          </w:p>
        </w:tc>
      </w:tr>
      <w:tr w:rsidR="00E8775D" w:rsidTr="00A97EF7">
        <w:trPr>
          <w:trHeight w:val="1110"/>
          <w:jc w:val="center"/>
        </w:trPr>
        <w:tc>
          <w:tcPr>
            <w:tcW w:w="2453" w:type="dxa"/>
            <w:shd w:val="clear" w:color="auto" w:fill="00B0F0"/>
            <w:vAlign w:val="center"/>
          </w:tcPr>
          <w:p w:rsidR="00E8775D" w:rsidRPr="00575541" w:rsidRDefault="00E8775D" w:rsidP="00E8775D">
            <w:pPr>
              <w:spacing w:after="0"/>
              <w:jc w:val="center"/>
            </w:pPr>
            <w:r>
              <w:t>Fully Implemented</w:t>
            </w:r>
          </w:p>
        </w:tc>
        <w:tc>
          <w:tcPr>
            <w:tcW w:w="1350" w:type="dxa"/>
            <w:vAlign w:val="center"/>
          </w:tcPr>
          <w:p w:rsidR="00E8775D" w:rsidRPr="00575541" w:rsidRDefault="00E8775D" w:rsidP="00E8775D">
            <w:pPr>
              <w:spacing w:after="0"/>
              <w:jc w:val="center"/>
            </w:pPr>
            <w:r w:rsidRPr="00537871">
              <w:t>1</w:t>
            </w:r>
          </w:p>
        </w:tc>
        <w:tc>
          <w:tcPr>
            <w:tcW w:w="9922" w:type="dxa"/>
            <w:vAlign w:val="center"/>
          </w:tcPr>
          <w:p w:rsidR="00E8775D" w:rsidRPr="00575541" w:rsidRDefault="00E8775D" w:rsidP="00482792">
            <w:pPr>
              <w:spacing w:after="0"/>
            </w:pPr>
            <w:r w:rsidRPr="00575541">
              <w:t xml:space="preserve">Majority of the Process area(s) have been rated Fully Implemented (FI) </w:t>
            </w:r>
          </w:p>
          <w:p w:rsidR="00E8775D" w:rsidRPr="0057554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75541">
              <w:t xml:space="preserve">Process areas are Fully Implemented during the lifecycle of the project and no risks are identified. </w:t>
            </w:r>
          </w:p>
          <w:p w:rsidR="00E8775D" w:rsidRPr="0057554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75541">
              <w:t>Direct artifacts are present and judged to be adequate</w:t>
            </w:r>
          </w:p>
          <w:p w:rsidR="00E8775D" w:rsidRPr="00575541" w:rsidRDefault="00E8775D" w:rsidP="001B14DD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575541">
              <w:t>No weaknesses are noted</w:t>
            </w:r>
          </w:p>
        </w:tc>
      </w:tr>
      <w:tr w:rsidR="00E8775D" w:rsidTr="005113B7">
        <w:trPr>
          <w:trHeight w:val="962"/>
          <w:jc w:val="center"/>
        </w:trPr>
        <w:tc>
          <w:tcPr>
            <w:tcW w:w="2453" w:type="dxa"/>
            <w:shd w:val="clear" w:color="auto" w:fill="F2F2F2"/>
            <w:vAlign w:val="center"/>
          </w:tcPr>
          <w:p w:rsidR="00E8775D" w:rsidRPr="00575541" w:rsidRDefault="00E8775D" w:rsidP="009C0010">
            <w:pPr>
              <w:spacing w:after="0"/>
              <w:jc w:val="center"/>
            </w:pPr>
            <w:r>
              <w:t>Not Rated</w:t>
            </w:r>
          </w:p>
        </w:tc>
        <w:tc>
          <w:tcPr>
            <w:tcW w:w="1350" w:type="dxa"/>
            <w:vAlign w:val="center"/>
          </w:tcPr>
          <w:p w:rsidR="00E8775D" w:rsidRPr="00575541" w:rsidRDefault="00E8775D" w:rsidP="00E8775D">
            <w:pPr>
              <w:spacing w:after="0"/>
              <w:jc w:val="center"/>
            </w:pPr>
            <w:r>
              <w:t>NR</w:t>
            </w:r>
          </w:p>
        </w:tc>
        <w:tc>
          <w:tcPr>
            <w:tcW w:w="9922" w:type="dxa"/>
            <w:vAlign w:val="center"/>
          </w:tcPr>
          <w:p w:rsidR="00E8775D" w:rsidRPr="00575541" w:rsidRDefault="00E8775D" w:rsidP="009C0010">
            <w:pPr>
              <w:spacing w:after="0"/>
            </w:pPr>
            <w:r w:rsidRPr="00575541">
              <w:t>Process Area Not Rated (NR)</w:t>
            </w:r>
          </w:p>
          <w:p w:rsidR="00E8775D" w:rsidRPr="00575541" w:rsidRDefault="00E8775D" w:rsidP="001B14DD">
            <w:pPr>
              <w:numPr>
                <w:ilvl w:val="0"/>
                <w:numId w:val="4"/>
              </w:numPr>
              <w:spacing w:after="0"/>
            </w:pPr>
            <w:r w:rsidRPr="00575541">
              <w:t>Process Area has been waived in accordance with IGT Tailoring Guidelines</w:t>
            </w:r>
          </w:p>
        </w:tc>
      </w:tr>
    </w:tbl>
    <w:bookmarkEnd w:id="2"/>
    <w:bookmarkEnd w:id="3"/>
    <w:p w:rsidR="00082A57" w:rsidRDefault="00082A57" w:rsidP="00001452">
      <w:pPr>
        <w:spacing w:after="0"/>
        <w:jc w:val="center"/>
      </w:pPr>
      <w:r>
        <w:t>Table 1.0 Characterization of Process Areas.</w:t>
      </w:r>
    </w:p>
    <w:p w:rsidR="00022460" w:rsidRDefault="001D4B2F" w:rsidP="002B460F">
      <w:pPr>
        <w:spacing w:after="6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022460" w:rsidRPr="00B96D1E">
        <w:rPr>
          <w:rFonts w:ascii="Arial" w:hAnsi="Arial" w:cs="Arial"/>
          <w:b/>
          <w:sz w:val="24"/>
          <w:szCs w:val="24"/>
          <w:u w:val="single"/>
        </w:rPr>
        <w:t xml:space="preserve">Summary of </w:t>
      </w:r>
      <w:r w:rsidR="00AA13E2" w:rsidRPr="00B96D1E">
        <w:rPr>
          <w:rFonts w:ascii="Arial" w:hAnsi="Arial" w:cs="Arial"/>
          <w:b/>
          <w:sz w:val="24"/>
          <w:szCs w:val="24"/>
          <w:u w:val="single"/>
        </w:rPr>
        <w:t>Findings/</w:t>
      </w:r>
      <w:r w:rsidR="00027AED">
        <w:rPr>
          <w:rFonts w:ascii="Arial" w:hAnsi="Arial" w:cs="Arial"/>
          <w:b/>
          <w:sz w:val="24"/>
          <w:szCs w:val="24"/>
          <w:u w:val="single"/>
        </w:rPr>
        <w:t>Observations</w:t>
      </w:r>
    </w:p>
    <w:p w:rsidR="00F54EA5" w:rsidRPr="00B96D1E" w:rsidRDefault="00F54EA5" w:rsidP="00EB13BF">
      <w:pPr>
        <w:spacing w:after="60"/>
        <w:ind w:left="-54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1381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3"/>
        <w:gridCol w:w="12690"/>
      </w:tblGrid>
      <w:tr w:rsidR="00394869" w:rsidTr="007E7FCF">
        <w:trPr>
          <w:trHeight w:val="1786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394869" w:rsidRPr="005113B7" w:rsidRDefault="00394869" w:rsidP="006018AB">
            <w:pPr>
              <w:spacing w:after="0"/>
              <w:jc w:val="center"/>
              <w:rPr>
                <w:rFonts w:cs="Calibri"/>
                <w:b/>
              </w:rPr>
            </w:pPr>
            <w:r w:rsidRPr="005113B7">
              <w:rPr>
                <w:rFonts w:cs="Calibri"/>
                <w:b/>
              </w:rPr>
              <w:t>PP</w:t>
            </w: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F54EA5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394869" w:rsidRDefault="00394869" w:rsidP="001B14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 w:rsidRPr="001C08FD">
              <w:rPr>
                <w:rFonts w:cs="Arial"/>
              </w:rPr>
              <w:t>No evidence of SDP.</w:t>
            </w:r>
          </w:p>
          <w:p w:rsidR="00394869" w:rsidRPr="008B56AE" w:rsidRDefault="008B56AE" w:rsidP="001B14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trike/>
              </w:rPr>
            </w:pPr>
            <w:r w:rsidRPr="008B56AE">
              <w:rPr>
                <w:rFonts w:cs="Arial"/>
                <w:color w:val="0070C0"/>
              </w:rPr>
              <w:t xml:space="preserve">Late </w:t>
            </w:r>
            <w:r w:rsidR="0028072E">
              <w:rPr>
                <w:rFonts w:cs="Arial"/>
                <w:color w:val="0070C0"/>
              </w:rPr>
              <w:t>approval of CMP Work Product</w:t>
            </w:r>
          </w:p>
          <w:p w:rsidR="00394869" w:rsidRDefault="00394869" w:rsidP="001B14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 w:rsidRPr="001C08FD">
              <w:rPr>
                <w:rFonts w:cs="Arial"/>
              </w:rPr>
              <w:t>No evidence of PSS approved by ADM, RL and Customer.</w:t>
            </w:r>
          </w:p>
          <w:p w:rsidR="00394869" w:rsidRDefault="00394869" w:rsidP="001B14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 w:rsidRPr="001C08FD">
              <w:rPr>
                <w:rFonts w:cs="Arial"/>
              </w:rPr>
              <w:t>No evidence of Kickoff Meeting.</w:t>
            </w:r>
          </w:p>
          <w:p w:rsidR="00394869" w:rsidRPr="001D4B2F" w:rsidRDefault="00394869" w:rsidP="001D4B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 w:rsidRPr="001C08FD">
              <w:rPr>
                <w:rFonts w:cs="Arial"/>
              </w:rPr>
              <w:t>Unable to verify CCB team defined.</w:t>
            </w:r>
          </w:p>
        </w:tc>
      </w:tr>
      <w:tr w:rsidR="00394869" w:rsidTr="002209B2">
        <w:trPr>
          <w:trHeight w:val="710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75541" w:rsidRDefault="00394869" w:rsidP="006018AB">
            <w:pPr>
              <w:spacing w:after="0"/>
              <w:jc w:val="center"/>
            </w:pPr>
          </w:p>
        </w:tc>
        <w:tc>
          <w:tcPr>
            <w:tcW w:w="12690" w:type="dxa"/>
            <w:shd w:val="clear" w:color="auto" w:fill="FFFFFF"/>
          </w:tcPr>
          <w:p w:rsidR="00152545" w:rsidRPr="005113B7" w:rsidRDefault="00394869" w:rsidP="00152545">
            <w:pPr>
              <w:spacing w:after="0"/>
              <w:rPr>
                <w:b/>
              </w:rPr>
            </w:pPr>
            <w:r w:rsidRPr="005113B7">
              <w:rPr>
                <w:b/>
              </w:rPr>
              <w:t>M</w:t>
            </w:r>
            <w:r w:rsidR="00152545" w:rsidRPr="005113B7">
              <w:rPr>
                <w:b/>
              </w:rPr>
              <w:t>anagement Response</w:t>
            </w:r>
          </w:p>
          <w:p w:rsidR="00394869" w:rsidRPr="00575541" w:rsidRDefault="00394869" w:rsidP="00F54EA5">
            <w:pPr>
              <w:spacing w:after="0" w:line="240" w:lineRule="auto"/>
            </w:pPr>
          </w:p>
          <w:tbl>
            <w:tblPr>
              <w:tblpPr w:leftFromText="180" w:rightFromText="180" w:vertAnchor="text" w:horzAnchor="margin" w:tblpY="-90"/>
              <w:tblOverlap w:val="never"/>
              <w:tblW w:w="12214" w:type="dxa"/>
              <w:shd w:val="clear" w:color="auto" w:fill="F2F2F2"/>
              <w:tblLook w:val="04A0"/>
            </w:tblPr>
            <w:tblGrid>
              <w:gridCol w:w="12214"/>
            </w:tblGrid>
            <w:tr w:rsidR="00394869" w:rsidTr="006018AB">
              <w:trPr>
                <w:trHeight w:val="1119"/>
              </w:trPr>
              <w:tc>
                <w:tcPr>
                  <w:tcW w:w="12214" w:type="dxa"/>
                  <w:shd w:val="clear" w:color="auto" w:fill="F2F2F2"/>
                </w:tcPr>
                <w:p w:rsidR="00394869" w:rsidRPr="00152545" w:rsidRDefault="001D4B2F" w:rsidP="001C08FD">
                  <w:pPr>
                    <w:spacing w:after="0" w:line="240" w:lineRule="auto"/>
                    <w:rPr>
                      <w:rFonts w:cs="Arial"/>
                    </w:rPr>
                  </w:pPr>
                  <w:r w:rsidRPr="00152545">
                    <w:rPr>
                      <w:rFonts w:cs="Arial"/>
                    </w:rPr>
                    <w:t>(</w:t>
                  </w:r>
                  <w:r w:rsidRPr="00152545">
                    <w:rPr>
                      <w:bCs/>
                      <w:color w:val="000000"/>
                    </w:rPr>
                    <w:t>Plans placed in Clarity, verbal approvals if otherwise not stated</w:t>
                  </w:r>
                  <w:r w:rsidRPr="00152545">
                    <w:rPr>
                      <w:rFonts w:cs="Arial"/>
                    </w:rPr>
                    <w:t>)</w:t>
                  </w:r>
                </w:p>
                <w:p w:rsidR="001D4B2F" w:rsidRPr="001D4B2F" w:rsidRDefault="001D4B2F" w:rsidP="001C08FD">
                  <w:pPr>
                    <w:spacing w:after="0" w:line="240" w:lineRule="auto"/>
                    <w:rPr>
                      <w:rFonts w:cs="Arial"/>
                    </w:rPr>
                  </w:pPr>
                </w:p>
                <w:p w:rsidR="001D4B2F" w:rsidRPr="001D4B2F" w:rsidRDefault="001D4B2F" w:rsidP="001D4B2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="Arial"/>
                    </w:rPr>
                  </w:pPr>
                  <w:r w:rsidRPr="001D4B2F">
                    <w:t>No Training Plan needed due to experienced project team members assigned</w:t>
                  </w:r>
                  <w:r w:rsidRPr="001D4B2F">
                    <w:rPr>
                      <w:rFonts w:cs="Arial"/>
                    </w:rPr>
                    <w:t>.</w:t>
                  </w:r>
                </w:p>
                <w:p w:rsidR="001D4B2F" w:rsidRPr="001D4B2F" w:rsidRDefault="001D4B2F" w:rsidP="001D4B2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="Arial"/>
                    </w:rPr>
                  </w:pPr>
                  <w:r w:rsidRPr="001D4B2F">
                    <w:t>CMP: The document is in approved status in Clarit</w:t>
                  </w:r>
                  <w:r>
                    <w:t>y</w:t>
                  </w:r>
                </w:p>
                <w:p w:rsidR="001D4B2F" w:rsidRPr="001D4B2F" w:rsidRDefault="001D4B2F" w:rsidP="001D4B2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="Arial"/>
                    </w:rPr>
                  </w:pPr>
                  <w:r w:rsidRPr="001D4B2F">
                    <w:rPr>
                      <w:rFonts w:cs="Arial"/>
                    </w:rPr>
                    <w:t xml:space="preserve">PSS: </w:t>
                  </w:r>
                  <w:r w:rsidRPr="001D4B2F">
                    <w:t>The only document Czech client usually signs is SRA (Software Release Acceptation) document – after the go live. The projects’ scopes are being discussed with ADMs and Ops Manager during weekly meeting held every Wednesday</w:t>
                  </w:r>
                  <w:r w:rsidRPr="001D4B2F">
                    <w:rPr>
                      <w:rFonts w:cs="Arial"/>
                    </w:rPr>
                    <w:t>.</w:t>
                  </w:r>
                </w:p>
                <w:p w:rsidR="001D4B2F" w:rsidRPr="001D4B2F" w:rsidRDefault="001D4B2F" w:rsidP="001D4B2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="Arial"/>
                    </w:rPr>
                  </w:pPr>
                  <w:r w:rsidRPr="001D4B2F">
                    <w:t>Kickoff: It is a habit that no separate meetings are documented for Czech site. It is due to client decision to project scopes (RFSSs migrate from one project to another)</w:t>
                  </w:r>
                  <w:r w:rsidRPr="001D4B2F">
                    <w:rPr>
                      <w:rFonts w:cs="Arial"/>
                    </w:rPr>
                    <w:t>.</w:t>
                  </w:r>
                </w:p>
                <w:p w:rsidR="001D4B2F" w:rsidRPr="007E7FCF" w:rsidRDefault="001D4B2F" w:rsidP="001C08F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="Arial"/>
                    </w:rPr>
                  </w:pPr>
                  <w:r w:rsidRPr="001D4B2F">
                    <w:t>CCB team members list has NOT changed since the last several project/batches DTL, SPM and QA</w:t>
                  </w:r>
                  <w:r>
                    <w:t xml:space="preserve"> </w:t>
                  </w:r>
                  <w:r w:rsidRPr="001D4B2F">
                    <w:t>Lead represents CCB team</w:t>
                  </w:r>
                  <w:r w:rsidRPr="001D4B2F">
                    <w:rPr>
                      <w:rFonts w:cs="Arial"/>
                    </w:rPr>
                    <w:t>.</w:t>
                  </w:r>
                </w:p>
              </w:tc>
            </w:tr>
          </w:tbl>
          <w:p w:rsidR="00394869" w:rsidRPr="00575541" w:rsidRDefault="00394869" w:rsidP="006018AB">
            <w:pPr>
              <w:pStyle w:val="ListParagraph"/>
              <w:spacing w:after="0" w:line="240" w:lineRule="auto"/>
              <w:ind w:left="450"/>
            </w:pPr>
          </w:p>
        </w:tc>
      </w:tr>
      <w:tr w:rsidR="001D4B2F" w:rsidTr="007E7FCF">
        <w:trPr>
          <w:trHeight w:val="1005"/>
        </w:trPr>
        <w:tc>
          <w:tcPr>
            <w:tcW w:w="1123" w:type="dxa"/>
            <w:vMerge/>
            <w:shd w:val="clear" w:color="auto" w:fill="FFFF00"/>
            <w:vAlign w:val="center"/>
          </w:tcPr>
          <w:p w:rsidR="001D4B2F" w:rsidRPr="00575541" w:rsidRDefault="001D4B2F" w:rsidP="001D4B2F">
            <w:pPr>
              <w:spacing w:after="0"/>
              <w:jc w:val="center"/>
            </w:pPr>
          </w:p>
        </w:tc>
        <w:tc>
          <w:tcPr>
            <w:tcW w:w="12690" w:type="dxa"/>
            <w:shd w:val="clear" w:color="auto" w:fill="FFFFFF"/>
          </w:tcPr>
          <w:p w:rsidR="001D4B2F" w:rsidRPr="005113B7" w:rsidRDefault="001D4B2F" w:rsidP="001D4B2F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F64315" w:rsidRPr="00F64315" w:rsidRDefault="00F64315" w:rsidP="00F64315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 xml:space="preserve">(PA) </w:t>
            </w:r>
            <w:r w:rsidRPr="00F64315">
              <w:rPr>
                <w:color w:val="0070C0"/>
              </w:rPr>
              <w:t>report for subsequent batches.</w:t>
            </w:r>
          </w:p>
          <w:p w:rsidR="001D4B2F" w:rsidRPr="001D4B2F" w:rsidRDefault="00F64315" w:rsidP="00175147">
            <w:pPr>
              <w:rPr>
                <w:color w:val="0070C0"/>
              </w:rPr>
            </w:pPr>
            <w:r w:rsidRPr="00F64315">
              <w:rPr>
                <w:color w:val="0070C0"/>
              </w:rPr>
              <w:t xml:space="preserve">The </w:t>
            </w:r>
            <w:r>
              <w:rPr>
                <w:color w:val="0070C0"/>
              </w:rPr>
              <w:t xml:space="preserve">SDP, the approval of PSS, Kickoff Mtg and CCB </w:t>
            </w:r>
            <w:r w:rsidR="00175147">
              <w:rPr>
                <w:color w:val="0070C0"/>
              </w:rPr>
              <w:t xml:space="preserve">Team </w:t>
            </w:r>
            <w:r>
              <w:rPr>
                <w:color w:val="0070C0"/>
              </w:rPr>
              <w:t>defined are</w:t>
            </w:r>
            <w:r w:rsidRPr="00F64315">
              <w:rPr>
                <w:color w:val="0070C0"/>
              </w:rPr>
              <w:t xml:space="preserve"> mandatory</w:t>
            </w:r>
          </w:p>
        </w:tc>
      </w:tr>
      <w:tr w:rsidR="00394869" w:rsidTr="009F4A9A">
        <w:trPr>
          <w:trHeight w:val="557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394869" w:rsidRPr="005113B7" w:rsidRDefault="00394869" w:rsidP="00F54EA5">
            <w:pPr>
              <w:spacing w:after="0"/>
              <w:jc w:val="center"/>
              <w:rPr>
                <w:rFonts w:cs="Calibri"/>
                <w:b/>
              </w:rPr>
            </w:pPr>
            <w:r w:rsidRPr="005113B7">
              <w:rPr>
                <w:rFonts w:cs="Calibri"/>
                <w:b/>
              </w:rPr>
              <w:t>IPM</w:t>
            </w: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1C08FD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9F4A9A" w:rsidRPr="00175147" w:rsidRDefault="009F4A9A" w:rsidP="001B14D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Arial"/>
                <w:color w:val="0070C0"/>
              </w:rPr>
            </w:pPr>
            <w:r w:rsidRPr="00175147">
              <w:rPr>
                <w:rFonts w:cs="Arial"/>
                <w:color w:val="0070C0"/>
              </w:rPr>
              <w:t>Unable to verify Lesson Learned Mtg</w:t>
            </w:r>
            <w:r w:rsidR="00175147" w:rsidRPr="00175147">
              <w:rPr>
                <w:rFonts w:cs="Arial"/>
                <w:color w:val="0070C0"/>
              </w:rPr>
              <w:t xml:space="preserve"> completed. Project Schedule, DRE, RL score, </w:t>
            </w:r>
            <w:r w:rsidR="00175147" w:rsidRPr="00175147">
              <w:rPr>
                <w:rFonts w:cs="Arial"/>
                <w:color w:val="0070C0"/>
                <w:sz w:val="24"/>
                <w:szCs w:val="24"/>
              </w:rPr>
              <w:t>Review project deliverables sections are missing</w:t>
            </w:r>
            <w:r w:rsidRPr="00175147">
              <w:rPr>
                <w:rFonts w:cs="Arial"/>
                <w:color w:val="0070C0"/>
              </w:rPr>
              <w:t xml:space="preserve">. </w:t>
            </w:r>
          </w:p>
          <w:p w:rsidR="009F4A9A" w:rsidRPr="009F4A9A" w:rsidRDefault="009F4A9A" w:rsidP="009F4A9A">
            <w:pPr>
              <w:pStyle w:val="ListParagraph"/>
              <w:spacing w:after="0" w:line="240" w:lineRule="auto"/>
              <w:ind w:left="450"/>
              <w:rPr>
                <w:rFonts w:cs="Arial"/>
              </w:rPr>
            </w:pPr>
            <w:r w:rsidRPr="009F4A9A">
              <w:rPr>
                <w:rFonts w:cs="Arial"/>
              </w:rPr>
              <w:t xml:space="preserve"> </w:t>
            </w:r>
          </w:p>
          <w:p w:rsidR="00394869" w:rsidRPr="009F4A9A" w:rsidRDefault="00394869" w:rsidP="001B14D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90"/>
              <w:rPr>
                <w:rFonts w:cs="Arial"/>
                <w:b/>
              </w:rPr>
            </w:pPr>
            <w:r w:rsidRPr="009F4A9A">
              <w:rPr>
                <w:rFonts w:cs="Arial"/>
                <w:b/>
              </w:rPr>
              <w:t xml:space="preserve">Observation </w:t>
            </w:r>
          </w:p>
          <w:p w:rsidR="00394869" w:rsidRPr="00A50FC0" w:rsidRDefault="009F4A9A" w:rsidP="004F37A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9F4A9A">
              <w:rPr>
                <w:rFonts w:cs="Arial"/>
              </w:rPr>
              <w:t xml:space="preserve">The project should </w:t>
            </w:r>
            <w:r w:rsidR="001150DF">
              <w:rPr>
                <w:rFonts w:cs="Arial"/>
              </w:rPr>
              <w:t xml:space="preserve">consider </w:t>
            </w:r>
            <w:r w:rsidRPr="009F4A9A">
              <w:rPr>
                <w:rFonts w:cs="Arial"/>
              </w:rPr>
              <w:t xml:space="preserve">Tailoring Request for using different location for project documentation </w:t>
            </w:r>
            <w:r w:rsidRPr="00A50FC0">
              <w:rPr>
                <w:rFonts w:cs="Arial"/>
              </w:rPr>
              <w:t>than Clarity</w:t>
            </w:r>
            <w:r w:rsidR="004F37A4" w:rsidRPr="00A50FC0">
              <w:rPr>
                <w:rFonts w:cs="Arial"/>
              </w:rPr>
              <w:t xml:space="preserve"> and the use of different templates, meeting minutes and SDDs</w:t>
            </w:r>
            <w:r w:rsidRPr="00A50FC0">
              <w:rPr>
                <w:rFonts w:cs="Arial"/>
              </w:rPr>
              <w:t>.</w:t>
            </w:r>
            <w:r w:rsidRPr="009F4A9A">
              <w:rPr>
                <w:rFonts w:cs="Arial"/>
              </w:rPr>
              <w:t xml:space="preserve"> </w:t>
            </w:r>
          </w:p>
          <w:p w:rsidR="00A50FC0" w:rsidRPr="005113B7" w:rsidRDefault="00A50FC0" w:rsidP="00A50FC0">
            <w:pPr>
              <w:pStyle w:val="ListParagraph"/>
              <w:spacing w:after="0" w:line="240" w:lineRule="auto"/>
              <w:ind w:left="450"/>
            </w:pPr>
          </w:p>
        </w:tc>
      </w:tr>
      <w:tr w:rsidR="00394869" w:rsidTr="007E7FCF">
        <w:trPr>
          <w:trHeight w:val="2259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75541" w:rsidRDefault="00394869" w:rsidP="00F54EA5">
            <w:pPr>
              <w:spacing w:after="0"/>
              <w:jc w:val="center"/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F54EA5">
            <w:pPr>
              <w:spacing w:after="0"/>
              <w:rPr>
                <w:b/>
              </w:rPr>
            </w:pPr>
            <w:r w:rsidRPr="005113B7">
              <w:rPr>
                <w:b/>
              </w:rPr>
              <w:t>Management Response</w:t>
            </w:r>
          </w:p>
          <w:p w:rsidR="00394869" w:rsidRPr="005113B7" w:rsidRDefault="00394869" w:rsidP="00F54EA5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03" w:type="dxa"/>
              <w:shd w:val="clear" w:color="auto" w:fill="F2F2F2"/>
              <w:tblLook w:val="04A0"/>
            </w:tblPr>
            <w:tblGrid>
              <w:gridCol w:w="12203"/>
            </w:tblGrid>
            <w:tr w:rsidR="00394869" w:rsidTr="007E7FCF">
              <w:trPr>
                <w:trHeight w:val="1418"/>
              </w:trPr>
              <w:tc>
                <w:tcPr>
                  <w:tcW w:w="12203" w:type="dxa"/>
                  <w:shd w:val="clear" w:color="auto" w:fill="F2F2F2"/>
                </w:tcPr>
                <w:p w:rsidR="001D4B2F" w:rsidRPr="00152545" w:rsidRDefault="001D4B2F" w:rsidP="001D4B2F">
                  <w:pPr>
                    <w:tabs>
                      <w:tab w:val="left" w:pos="2730"/>
                    </w:tabs>
                    <w:rPr>
                      <w:rFonts w:cs="Arial"/>
                    </w:rPr>
                  </w:pPr>
                  <w:r w:rsidRPr="00152545">
                    <w:rPr>
                      <w:rFonts w:cs="Arial"/>
                    </w:rPr>
                    <w:t>(</w:t>
                  </w:r>
                  <w:r w:rsidRPr="00152545">
                    <w:rPr>
                      <w:bCs/>
                      <w:color w:val="000000"/>
                    </w:rPr>
                    <w:t>Schedule from Clarity is valid</w:t>
                  </w:r>
                  <w:r w:rsidRPr="00152545">
                    <w:rPr>
                      <w:rFonts w:cs="Arial"/>
                    </w:rPr>
                    <w:t>)</w:t>
                  </w:r>
                </w:p>
                <w:p w:rsidR="001D4B2F" w:rsidRPr="001D4B2F" w:rsidRDefault="001D4B2F" w:rsidP="001D4B2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Arial"/>
                    </w:rPr>
                  </w:pPr>
                  <w:r w:rsidRPr="001D4B2F">
                    <w:rPr>
                      <w:color w:val="000000"/>
                    </w:rPr>
                    <w:t>Critical Path/Milestones are indicated in Clarity schedule</w:t>
                  </w:r>
                  <w:r w:rsidRPr="001D4B2F">
                    <w:rPr>
                      <w:rFonts w:cs="Arial"/>
                    </w:rPr>
                    <w:t>.</w:t>
                  </w:r>
                </w:p>
                <w:p w:rsidR="001D4B2F" w:rsidRPr="001D4B2F" w:rsidRDefault="001D4B2F" w:rsidP="001D4B2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cs="Arial"/>
                    </w:rPr>
                  </w:pPr>
                  <w:r w:rsidRPr="001D4B2F">
                    <w:rPr>
                      <w:color w:val="000000"/>
                    </w:rPr>
                    <w:t>It was conducted on Jun 9th. I will place it in Clarity</w:t>
                  </w:r>
                </w:p>
                <w:p w:rsidR="001D4B2F" w:rsidRDefault="001D4B2F" w:rsidP="001D4B2F">
                  <w:pPr>
                    <w:tabs>
                      <w:tab w:val="left" w:pos="2730"/>
                    </w:tabs>
                  </w:pPr>
                  <w:r w:rsidRPr="001D4B2F">
                    <w:rPr>
                      <w:color w:val="000000"/>
                    </w:rPr>
                    <w:t>All WP moved to Clarity</w:t>
                  </w:r>
                </w:p>
              </w:tc>
            </w:tr>
          </w:tbl>
          <w:p w:rsidR="00394869" w:rsidRPr="00575541" w:rsidRDefault="00394869" w:rsidP="00F54EA5">
            <w:pPr>
              <w:pStyle w:val="ListParagraph"/>
              <w:spacing w:after="0" w:line="240" w:lineRule="auto"/>
              <w:ind w:left="450"/>
            </w:pPr>
          </w:p>
        </w:tc>
      </w:tr>
      <w:tr w:rsidR="001D4B2F" w:rsidTr="007E7FCF">
        <w:trPr>
          <w:trHeight w:val="1114"/>
        </w:trPr>
        <w:tc>
          <w:tcPr>
            <w:tcW w:w="1123" w:type="dxa"/>
            <w:vMerge/>
            <w:shd w:val="clear" w:color="auto" w:fill="FFFF00"/>
            <w:vAlign w:val="center"/>
          </w:tcPr>
          <w:p w:rsidR="001D4B2F" w:rsidRPr="00575541" w:rsidRDefault="001D4B2F" w:rsidP="001D4B2F">
            <w:pPr>
              <w:spacing w:after="0"/>
              <w:jc w:val="center"/>
            </w:pPr>
          </w:p>
        </w:tc>
        <w:tc>
          <w:tcPr>
            <w:tcW w:w="12690" w:type="dxa"/>
            <w:shd w:val="clear" w:color="auto" w:fill="auto"/>
          </w:tcPr>
          <w:p w:rsidR="001D4B2F" w:rsidRPr="005113B7" w:rsidRDefault="001D4B2F" w:rsidP="001D4B2F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175147" w:rsidRPr="00F64315" w:rsidRDefault="00175147" w:rsidP="00175147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 xml:space="preserve">(PA) </w:t>
            </w:r>
            <w:r w:rsidRPr="00F64315">
              <w:rPr>
                <w:color w:val="0070C0"/>
              </w:rPr>
              <w:t>report for subsequent batches.</w:t>
            </w:r>
          </w:p>
          <w:p w:rsidR="001D4B2F" w:rsidRPr="001D4B2F" w:rsidRDefault="00175147" w:rsidP="007E7FCF">
            <w:pPr>
              <w:rPr>
                <w:color w:val="0070C0"/>
              </w:rPr>
            </w:pPr>
            <w:r w:rsidRPr="00F64315">
              <w:rPr>
                <w:color w:val="0070C0"/>
              </w:rPr>
              <w:t>The</w:t>
            </w:r>
            <w:r w:rsidR="007E7FCF">
              <w:rPr>
                <w:color w:val="0070C0"/>
              </w:rPr>
              <w:t xml:space="preserve"> completed Lesson Learned Mtg with all required sections is</w:t>
            </w:r>
            <w:r w:rsidRPr="00F64315">
              <w:rPr>
                <w:color w:val="0070C0"/>
              </w:rPr>
              <w:t xml:space="preserve"> mandatory</w:t>
            </w:r>
          </w:p>
        </w:tc>
      </w:tr>
      <w:tr w:rsidR="00394869" w:rsidRPr="00575541" w:rsidTr="002209B2">
        <w:trPr>
          <w:trHeight w:val="575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394869" w:rsidRPr="005113B7" w:rsidRDefault="00394869" w:rsidP="00F54EA5">
            <w:pPr>
              <w:spacing w:after="0"/>
              <w:jc w:val="center"/>
              <w:rPr>
                <w:b/>
              </w:rPr>
            </w:pPr>
            <w:r w:rsidRPr="005113B7">
              <w:rPr>
                <w:rFonts w:cs="Calibri"/>
                <w:b/>
              </w:rPr>
              <w:t>PMC</w:t>
            </w: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1C08FD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394869" w:rsidRDefault="009F4A9A" w:rsidP="001B14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9F4A9A">
              <w:rPr>
                <w:rFonts w:cs="Arial"/>
              </w:rPr>
              <w:t>No evidence of all required sections included in Mtg Minutes. No evidence of Meeting agenda template used.</w:t>
            </w:r>
            <w:r w:rsidR="004F37A4">
              <w:rPr>
                <w:rFonts w:cs="Arial"/>
              </w:rPr>
              <w:t xml:space="preserve"> </w:t>
            </w:r>
          </w:p>
          <w:p w:rsidR="009F4A9A" w:rsidRDefault="009F4A9A" w:rsidP="001B14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9F4A9A">
              <w:rPr>
                <w:rFonts w:cs="Arial"/>
              </w:rPr>
              <w:t>Unable to verify the status of planned project documentation (SDP, CMP, SDD, etc) monitored during weekly meetings.</w:t>
            </w:r>
          </w:p>
          <w:p w:rsidR="009F4A9A" w:rsidRDefault="009F4A9A" w:rsidP="001B14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9F4A9A">
              <w:rPr>
                <w:rFonts w:cs="Arial"/>
              </w:rPr>
              <w:t>No evidence of Development, Integration, System Test and CAT Milestone Reviews.</w:t>
            </w:r>
          </w:p>
          <w:p w:rsidR="009F4A9A" w:rsidRDefault="009F4A9A" w:rsidP="001B14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9F4A9A">
              <w:rPr>
                <w:rFonts w:cs="Arial"/>
              </w:rPr>
              <w:t>No evidence of Go Live Meeting.</w:t>
            </w:r>
          </w:p>
          <w:p w:rsidR="00394869" w:rsidRPr="001D4B2F" w:rsidRDefault="009F4A9A" w:rsidP="001D4B2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9F4A9A">
              <w:rPr>
                <w:rFonts w:cs="Arial"/>
              </w:rPr>
              <w:t>No evidence of Change Request closed out however the project went live.</w:t>
            </w:r>
          </w:p>
        </w:tc>
      </w:tr>
      <w:tr w:rsidR="00394869" w:rsidRPr="00575541" w:rsidTr="002209B2">
        <w:trPr>
          <w:trHeight w:val="575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F54EA5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152545" w:rsidP="00F54EA5">
            <w:pPr>
              <w:spacing w:after="0"/>
              <w:rPr>
                <w:b/>
              </w:rPr>
            </w:pPr>
            <w:r>
              <w:rPr>
                <w:b/>
              </w:rPr>
              <w:t>Management Response</w:t>
            </w:r>
          </w:p>
          <w:p w:rsidR="00394869" w:rsidRDefault="00394869" w:rsidP="00F54EA5">
            <w:pPr>
              <w:spacing w:after="0"/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5113B7">
              <w:trPr>
                <w:trHeight w:val="2029"/>
              </w:trPr>
              <w:tc>
                <w:tcPr>
                  <w:tcW w:w="12291" w:type="dxa"/>
                  <w:shd w:val="clear" w:color="auto" w:fill="F2F2F2"/>
                </w:tcPr>
                <w:p w:rsidR="001D4B2F" w:rsidRPr="00152545" w:rsidRDefault="001D4B2F" w:rsidP="001D4B2F">
                  <w:pPr>
                    <w:pStyle w:val="ListParagraph"/>
                    <w:spacing w:after="0" w:line="240" w:lineRule="auto"/>
                    <w:ind w:left="0"/>
                    <w:rPr>
                      <w:rFonts w:cs="Arial"/>
                    </w:rPr>
                  </w:pPr>
                  <w:r w:rsidRPr="00152545">
                    <w:rPr>
                      <w:rFonts w:cs="Arial"/>
                    </w:rPr>
                    <w:t>(</w:t>
                  </w:r>
                  <w:r w:rsidRPr="00152545">
                    <w:rPr>
                      <w:bCs/>
                      <w:color w:val="000000"/>
                    </w:rPr>
                    <w:t>Due to lack of time teem focused on SW delivery, not on WPs</w:t>
                  </w:r>
                  <w:r w:rsidRPr="00152545">
                    <w:rPr>
                      <w:rFonts w:cs="Arial"/>
                    </w:rPr>
                    <w:t>)</w:t>
                  </w:r>
                </w:p>
                <w:p w:rsidR="001D4B2F" w:rsidRPr="00152545" w:rsidRDefault="001D4B2F" w:rsidP="001D4B2F">
                  <w:pPr>
                    <w:pStyle w:val="ListParagraph"/>
                    <w:spacing w:after="0" w:line="240" w:lineRule="auto"/>
                    <w:ind w:left="0"/>
                    <w:rPr>
                      <w:rFonts w:cs="Arial"/>
                    </w:rPr>
                  </w:pPr>
                </w:p>
                <w:p w:rsidR="001D4B2F" w:rsidRPr="00152545" w:rsidRDefault="001D4B2F" w:rsidP="001D4B2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="Arial"/>
                    </w:rPr>
                  </w:pPr>
                  <w:r w:rsidRPr="00152545">
                    <w:rPr>
                      <w:color w:val="000000"/>
                    </w:rPr>
                    <w:t>Templates: The tailoring request shall be opened on the site level</w:t>
                  </w:r>
                  <w:r w:rsidRPr="00152545">
                    <w:rPr>
                      <w:rFonts w:cs="Arial"/>
                    </w:rPr>
                    <w:t xml:space="preserve"> </w:t>
                  </w:r>
                </w:p>
                <w:p w:rsidR="001D4B2F" w:rsidRPr="001D4B2F" w:rsidRDefault="001D4B2F" w:rsidP="001D4B2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="Arial"/>
                    </w:rPr>
                  </w:pPr>
                  <w:r w:rsidRPr="00152545">
                    <w:rPr>
                      <w:color w:val="000000"/>
                    </w:rPr>
                    <w:t>Due</w:t>
                  </w:r>
                  <w:r w:rsidRPr="001D4B2F">
                    <w:rPr>
                      <w:color w:val="000000"/>
                    </w:rPr>
                    <w:t xml:space="preserve"> to permanent problems with ST10 project until 5 weeks after the go live, project team focused more on development and tests which are needed for proper deliver</w:t>
                  </w:r>
                  <w:r w:rsidRPr="001D4B2F">
                    <w:rPr>
                      <w:rFonts w:cs="Arial"/>
                    </w:rPr>
                    <w:t>s during that very tight schedule and lesser on daily documentation reviews/statuses.</w:t>
                  </w:r>
                </w:p>
                <w:p w:rsidR="001D4B2F" w:rsidRPr="001D4B2F" w:rsidRDefault="001D4B2F" w:rsidP="001D4B2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="Arial"/>
                    </w:rPr>
                  </w:pPr>
                  <w:r w:rsidRPr="001D4B2F">
                    <w:rPr>
                      <w:color w:val="000000"/>
                    </w:rPr>
                    <w:t>Everything was discussed either on weekly, or daily meetings and agreed verbally</w:t>
                  </w:r>
                  <w:r w:rsidRPr="001D4B2F">
                    <w:rPr>
                      <w:rFonts w:cs="Arial"/>
                    </w:rPr>
                    <w:t xml:space="preserve"> as per above - t</w:t>
                  </w:r>
                  <w:r w:rsidRPr="001D4B2F">
                    <w:rPr>
                      <w:color w:val="000000"/>
                    </w:rPr>
                    <w:t xml:space="preserve">here was no time to call such meeting separately. </w:t>
                  </w:r>
                </w:p>
                <w:p w:rsidR="001D4B2F" w:rsidRPr="007E7FCF" w:rsidRDefault="001D4B2F" w:rsidP="007E7FC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="Arial"/>
                    </w:rPr>
                  </w:pPr>
                  <w:r w:rsidRPr="001D4B2F">
                    <w:rPr>
                      <w:color w:val="000000"/>
                    </w:rPr>
                    <w:t>CR: It has been closed now</w:t>
                  </w:r>
                  <w:r w:rsidRPr="001D4B2F">
                    <w:rPr>
                      <w:rFonts w:cs="Arial"/>
                    </w:rPr>
                    <w:t>.</w:t>
                  </w:r>
                </w:p>
              </w:tc>
            </w:tr>
          </w:tbl>
          <w:p w:rsidR="00394869" w:rsidRPr="005113B7" w:rsidRDefault="00394869" w:rsidP="00F54EA5">
            <w:pPr>
              <w:spacing w:after="0"/>
              <w:rPr>
                <w:b/>
              </w:rPr>
            </w:pPr>
          </w:p>
        </w:tc>
      </w:tr>
      <w:tr w:rsidR="001D4B2F" w:rsidRPr="00575541" w:rsidTr="002209B2">
        <w:trPr>
          <w:trHeight w:val="575"/>
        </w:trPr>
        <w:tc>
          <w:tcPr>
            <w:tcW w:w="1123" w:type="dxa"/>
            <w:vMerge/>
            <w:shd w:val="clear" w:color="auto" w:fill="FFFF00"/>
            <w:vAlign w:val="center"/>
          </w:tcPr>
          <w:p w:rsidR="001D4B2F" w:rsidRPr="005113B7" w:rsidRDefault="001D4B2F" w:rsidP="001D4B2F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1D4B2F" w:rsidRPr="005113B7" w:rsidRDefault="001D4B2F" w:rsidP="001D4B2F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7E7FCF" w:rsidRPr="00F64315" w:rsidRDefault="007E7FCF" w:rsidP="007E7FCF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 xml:space="preserve">(PA) </w:t>
            </w:r>
            <w:r w:rsidRPr="00F64315">
              <w:rPr>
                <w:color w:val="0070C0"/>
              </w:rPr>
              <w:t>report for subsequent batches.</w:t>
            </w:r>
          </w:p>
          <w:p w:rsidR="007E7FCF" w:rsidRDefault="007E7FCF" w:rsidP="007E7FCF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>The</w:t>
            </w:r>
            <w:r>
              <w:rPr>
                <w:color w:val="0070C0"/>
              </w:rPr>
              <w:t xml:space="preserve"> Tailorin</w:t>
            </w:r>
            <w:r w:rsidR="000735E7">
              <w:rPr>
                <w:color w:val="0070C0"/>
              </w:rPr>
              <w:t>g Request should be considered for</w:t>
            </w:r>
            <w:r>
              <w:rPr>
                <w:color w:val="0070C0"/>
              </w:rPr>
              <w:t xml:space="preserve"> Czech future batches</w:t>
            </w:r>
            <w:r w:rsidR="000735E7">
              <w:rPr>
                <w:color w:val="0070C0"/>
              </w:rPr>
              <w:t xml:space="preserve"> if necessary</w:t>
            </w:r>
            <w:r>
              <w:rPr>
                <w:color w:val="0070C0"/>
              </w:rPr>
              <w:t xml:space="preserve">. If there is no approved Tailoring Request all required work product templates are </w:t>
            </w:r>
            <w:r w:rsidRPr="00F64315">
              <w:rPr>
                <w:color w:val="0070C0"/>
              </w:rPr>
              <w:t>mandatory</w:t>
            </w:r>
            <w:r>
              <w:rPr>
                <w:color w:val="0070C0"/>
              </w:rPr>
              <w:t xml:space="preserve">. </w:t>
            </w:r>
          </w:p>
          <w:p w:rsidR="007E7FCF" w:rsidRPr="001D4B2F" w:rsidRDefault="007E7FCF" w:rsidP="00B63411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>The</w:t>
            </w:r>
            <w:r>
              <w:rPr>
                <w:color w:val="0070C0"/>
              </w:rPr>
              <w:t xml:space="preserve"> completed Weekly Team Mtg Minutes, Phase Milestone Review Meetings</w:t>
            </w:r>
            <w:r w:rsidR="00B63411">
              <w:rPr>
                <w:color w:val="0070C0"/>
              </w:rPr>
              <w:t>,</w:t>
            </w:r>
            <w:r>
              <w:rPr>
                <w:color w:val="0070C0"/>
              </w:rPr>
              <w:t xml:space="preserve"> Go Live Meeting </w:t>
            </w:r>
            <w:r w:rsidR="00B63411">
              <w:rPr>
                <w:color w:val="0070C0"/>
              </w:rPr>
              <w:t xml:space="preserve">and the status of all Change Requests changed to ‘closed’ </w:t>
            </w:r>
            <w:r>
              <w:rPr>
                <w:color w:val="0070C0"/>
              </w:rPr>
              <w:t>are mandatory.</w:t>
            </w:r>
          </w:p>
        </w:tc>
      </w:tr>
      <w:tr w:rsidR="001D4B2F" w:rsidRPr="00575541" w:rsidTr="001D4B2F">
        <w:trPr>
          <w:trHeight w:val="705"/>
        </w:trPr>
        <w:tc>
          <w:tcPr>
            <w:tcW w:w="1123" w:type="dxa"/>
            <w:shd w:val="clear" w:color="auto" w:fill="00B0F0"/>
            <w:vAlign w:val="center"/>
          </w:tcPr>
          <w:p w:rsidR="001D4B2F" w:rsidRPr="005113B7" w:rsidRDefault="001D4B2F" w:rsidP="001D4B2F">
            <w:pPr>
              <w:spacing w:after="0"/>
              <w:jc w:val="both"/>
              <w:rPr>
                <w:rFonts w:cs="Calibri"/>
                <w:b/>
              </w:rPr>
            </w:pPr>
            <w:r w:rsidRPr="005113B7">
              <w:rPr>
                <w:rFonts w:cs="Calibri"/>
                <w:b/>
              </w:rPr>
              <w:t>RSKM</w:t>
            </w:r>
          </w:p>
        </w:tc>
        <w:tc>
          <w:tcPr>
            <w:tcW w:w="12690" w:type="dxa"/>
            <w:shd w:val="clear" w:color="auto" w:fill="auto"/>
          </w:tcPr>
          <w:p w:rsidR="001D4B2F" w:rsidRPr="005113B7" w:rsidRDefault="001D4B2F" w:rsidP="000F5369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1D4B2F" w:rsidRDefault="001D4B2F" w:rsidP="001B14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394869">
              <w:rPr>
                <w:rFonts w:cs="Arial"/>
              </w:rPr>
              <w:t xml:space="preserve">No </w:t>
            </w:r>
            <w:r>
              <w:rPr>
                <w:rFonts w:cs="Arial"/>
              </w:rPr>
              <w:t>weaknesses</w:t>
            </w:r>
          </w:p>
          <w:p w:rsidR="001D4B2F" w:rsidRPr="001C08FD" w:rsidRDefault="001D4B2F" w:rsidP="001D4B2F">
            <w:pPr>
              <w:pStyle w:val="ListParagraph"/>
              <w:spacing w:after="0" w:line="240" w:lineRule="auto"/>
              <w:ind w:left="0"/>
              <w:rPr>
                <w:rFonts w:cs="Arial"/>
              </w:rPr>
            </w:pPr>
          </w:p>
        </w:tc>
      </w:tr>
      <w:tr w:rsidR="00394869" w:rsidRPr="00575541" w:rsidTr="002209B2">
        <w:trPr>
          <w:trHeight w:val="404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394869" w:rsidRPr="005113B7" w:rsidRDefault="00394869" w:rsidP="00394869">
            <w:pPr>
              <w:spacing w:after="0"/>
              <w:jc w:val="center"/>
              <w:rPr>
                <w:rFonts w:cs="Calibri"/>
                <w:b/>
              </w:rPr>
            </w:pPr>
            <w:r w:rsidRPr="005113B7">
              <w:rPr>
                <w:rFonts w:cs="Calibri"/>
                <w:b/>
              </w:rPr>
              <w:t>REQM</w:t>
            </w: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394869" w:rsidRDefault="009F4A9A" w:rsidP="001B14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9F4A9A">
              <w:rPr>
                <w:rFonts w:cs="Arial"/>
              </w:rPr>
              <w:t xml:space="preserve">Unable to verify the project managing traceability of requirements by using MPI tool. </w:t>
            </w:r>
          </w:p>
          <w:p w:rsidR="009F4A9A" w:rsidRDefault="009F4A9A" w:rsidP="001B14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9F4A9A">
              <w:rPr>
                <w:rFonts w:cs="Arial"/>
              </w:rPr>
              <w:t>Unable to verify CRs monitored during weekly meetings and milestones.</w:t>
            </w:r>
          </w:p>
          <w:p w:rsidR="00394869" w:rsidRPr="001D4B2F" w:rsidRDefault="009F4A9A" w:rsidP="001D4B2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9F4A9A">
              <w:rPr>
                <w:rFonts w:cs="Arial"/>
              </w:rPr>
              <w:t>Unable to verify Change Requests for requirements; however SRS has been updated several times (revision 1.0 - 1.7).</w:t>
            </w:r>
          </w:p>
        </w:tc>
      </w:tr>
      <w:tr w:rsidR="00394869" w:rsidRPr="00575541" w:rsidTr="002209B2">
        <w:trPr>
          <w:trHeight w:val="674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F54EA5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F54EA5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Pr="005113B7" w:rsidRDefault="00394869" w:rsidP="00F54EA5">
            <w:pPr>
              <w:spacing w:after="0"/>
            </w:pPr>
          </w:p>
          <w:tbl>
            <w:tblPr>
              <w:tblpPr w:leftFromText="180" w:rightFromText="180" w:vertAnchor="text" w:horzAnchor="margin" w:tblpY="-90"/>
              <w:tblOverlap w:val="never"/>
              <w:tblW w:w="12115" w:type="dxa"/>
              <w:shd w:val="clear" w:color="auto" w:fill="F2F2F2"/>
              <w:tblLook w:val="04A0"/>
            </w:tblPr>
            <w:tblGrid>
              <w:gridCol w:w="12115"/>
            </w:tblGrid>
            <w:tr w:rsidR="00394869" w:rsidTr="00B63411">
              <w:trPr>
                <w:trHeight w:val="599"/>
              </w:trPr>
              <w:tc>
                <w:tcPr>
                  <w:tcW w:w="12115" w:type="dxa"/>
                  <w:shd w:val="clear" w:color="auto" w:fill="F2F2F2"/>
                </w:tcPr>
                <w:p w:rsidR="00394869" w:rsidRPr="001D4B2F" w:rsidRDefault="001D4B2F" w:rsidP="001D4B2F">
                  <w:r w:rsidRPr="001D4B2F">
                    <w:rPr>
                      <w:rFonts w:cs="Arial"/>
                    </w:rPr>
                    <w:t>(</w:t>
                  </w:r>
                  <w:r w:rsidRPr="001D4B2F">
                    <w:rPr>
                      <w:bCs/>
                      <w:color w:val="000000"/>
                    </w:rPr>
                    <w:t>For CR – if any - we are obligated to use Clarity</w:t>
                  </w:r>
                  <w:r w:rsidRPr="001D4B2F">
                    <w:rPr>
                      <w:rFonts w:cs="Arial"/>
                    </w:rPr>
                    <w:t>)</w:t>
                  </w:r>
                </w:p>
              </w:tc>
            </w:tr>
          </w:tbl>
          <w:p w:rsidR="00394869" w:rsidRPr="00575541" w:rsidRDefault="00394869" w:rsidP="00F54EA5">
            <w:pPr>
              <w:spacing w:after="0"/>
            </w:pPr>
          </w:p>
        </w:tc>
      </w:tr>
      <w:tr w:rsidR="00394869" w:rsidRPr="00575541" w:rsidTr="002209B2">
        <w:trPr>
          <w:trHeight w:val="86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1C08FD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1C08FD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B63411" w:rsidRPr="00B63411" w:rsidRDefault="00B63411" w:rsidP="00B63411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 w:rsidRPr="00B63411">
              <w:rPr>
                <w:color w:val="0070C0"/>
              </w:rPr>
              <w:t>Action (PA) report for subsequent batches.</w:t>
            </w:r>
          </w:p>
          <w:p w:rsidR="00B63411" w:rsidRDefault="00B63411" w:rsidP="00B63411">
            <w:pPr>
              <w:spacing w:after="0" w:line="240" w:lineRule="auto"/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>Using MPI tool is mandatory.</w:t>
            </w:r>
          </w:p>
          <w:p w:rsidR="00394869" w:rsidRPr="00B63411" w:rsidRDefault="000735E7" w:rsidP="000735E7">
            <w:pPr>
              <w:spacing w:after="0" w:line="240" w:lineRule="auto"/>
              <w:rPr>
                <w:rFonts w:cs="Arial"/>
                <w:color w:val="0070C0"/>
              </w:rPr>
            </w:pPr>
            <w:r>
              <w:rPr>
                <w:rFonts w:cs="Arial"/>
                <w:color w:val="0070C0"/>
              </w:rPr>
              <w:t xml:space="preserve">Change Request Management and monitoring by </w:t>
            </w:r>
            <w:r w:rsidR="00B63411">
              <w:rPr>
                <w:rFonts w:cs="Arial"/>
                <w:color w:val="0070C0"/>
              </w:rPr>
              <w:t xml:space="preserve">following to </w:t>
            </w:r>
            <w:r w:rsidR="00B63411" w:rsidRPr="00B63411">
              <w:rPr>
                <w:rFonts w:cs="Arial"/>
                <w:color w:val="0070C0"/>
              </w:rPr>
              <w:t>Change Request Process and Requirement Management Process</w:t>
            </w:r>
            <w:r w:rsidR="00B63411">
              <w:rPr>
                <w:rFonts w:cs="Arial"/>
                <w:color w:val="0070C0"/>
              </w:rPr>
              <w:t xml:space="preserve"> are mandatory.</w:t>
            </w:r>
          </w:p>
        </w:tc>
      </w:tr>
      <w:tr w:rsidR="00394869" w:rsidRPr="00575541" w:rsidTr="002209B2">
        <w:trPr>
          <w:trHeight w:val="566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394869" w:rsidRPr="005113B7" w:rsidRDefault="00394869" w:rsidP="00394869">
            <w:pPr>
              <w:spacing w:after="0"/>
              <w:jc w:val="center"/>
              <w:rPr>
                <w:rFonts w:cs="Calibri"/>
                <w:b/>
              </w:rPr>
            </w:pPr>
            <w:r w:rsidRPr="005113B7">
              <w:rPr>
                <w:rFonts w:cs="Calibri"/>
                <w:b/>
              </w:rPr>
              <w:t>R</w:t>
            </w:r>
            <w:r>
              <w:rPr>
                <w:rFonts w:cs="Calibri"/>
                <w:b/>
              </w:rPr>
              <w:t>D</w:t>
            </w: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394869" w:rsidRDefault="009F4A9A" w:rsidP="001B14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Arial"/>
              </w:rPr>
            </w:pPr>
            <w:r w:rsidRPr="009F4A9A">
              <w:rPr>
                <w:rFonts w:cs="Arial"/>
              </w:rPr>
              <w:t xml:space="preserve">No evidence of SRS approved by PM, </w:t>
            </w:r>
            <w:proofErr w:type="spellStart"/>
            <w:r w:rsidRPr="009F4A9A">
              <w:rPr>
                <w:rFonts w:cs="Arial"/>
              </w:rPr>
              <w:t>PgM</w:t>
            </w:r>
            <w:proofErr w:type="spellEnd"/>
            <w:r w:rsidRPr="009F4A9A">
              <w:rPr>
                <w:rFonts w:cs="Arial"/>
              </w:rPr>
              <w:t xml:space="preserve">, ADM and Customer. There is no decision posted nor Risk opened to internal approve. </w:t>
            </w:r>
          </w:p>
          <w:p w:rsidR="00394869" w:rsidRPr="001D4B2F" w:rsidRDefault="009F4A9A" w:rsidP="001D4B2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Arial"/>
              </w:rPr>
            </w:pPr>
            <w:r w:rsidRPr="009F4A9A">
              <w:rPr>
                <w:rFonts w:cs="Arial"/>
              </w:rPr>
              <w:t>Unable to verify CZH CY16 GSM project is using DOORS and MPI as Summary MPI report is blank.</w:t>
            </w:r>
          </w:p>
        </w:tc>
      </w:tr>
      <w:tr w:rsidR="00394869" w:rsidRPr="00575541" w:rsidTr="002209B2">
        <w:trPr>
          <w:trHeight w:val="539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Pr="005113B7" w:rsidRDefault="00394869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1D4B2F">
              <w:trPr>
                <w:trHeight w:val="993"/>
              </w:trPr>
              <w:tc>
                <w:tcPr>
                  <w:tcW w:w="12291" w:type="dxa"/>
                  <w:shd w:val="clear" w:color="auto" w:fill="F2F2F2"/>
                </w:tcPr>
                <w:p w:rsidR="00394869" w:rsidRPr="001D4B2F" w:rsidRDefault="001D4B2F" w:rsidP="001D4B2F">
                  <w:r w:rsidRPr="001D4B2F">
                    <w:rPr>
                      <w:rFonts w:cs="Arial"/>
                    </w:rPr>
                    <w:t>(</w:t>
                  </w:r>
                  <w:r w:rsidRPr="001D4B2F">
                    <w:rPr>
                      <w:bCs/>
                      <w:color w:val="000000"/>
                    </w:rPr>
                    <w:t>General TR shall be opened on Customer level. GENERAL RULE: In this specific Czech site SRS was</w:t>
                  </w:r>
                  <w:r w:rsidRPr="001D4B2F">
                    <w:rPr>
                      <w:color w:val="000000"/>
                    </w:rPr>
                    <w:t xml:space="preserve"> never </w:t>
                  </w:r>
                  <w:r w:rsidRPr="001D4B2F">
                    <w:rPr>
                      <w:bCs/>
                      <w:color w:val="000000"/>
                    </w:rPr>
                    <w:t>agreed and SIGNED by customer before the project development phase. Usually we run several batches in parallel and finalize the document in the middle of development</w:t>
                  </w:r>
                </w:p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394869" w:rsidRPr="00575541" w:rsidTr="002209B2">
        <w:trPr>
          <w:trHeight w:val="620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0735E7" w:rsidRPr="00F64315" w:rsidRDefault="000735E7" w:rsidP="000735E7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 xml:space="preserve">(PA) </w:t>
            </w:r>
            <w:r w:rsidRPr="00F64315">
              <w:rPr>
                <w:color w:val="0070C0"/>
              </w:rPr>
              <w:t>report for subsequent batches.</w:t>
            </w:r>
          </w:p>
          <w:p w:rsidR="000735E7" w:rsidRDefault="000735E7" w:rsidP="000735E7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>The</w:t>
            </w:r>
            <w:r>
              <w:rPr>
                <w:color w:val="0070C0"/>
              </w:rPr>
              <w:t xml:space="preserve"> Tailoring Request should be considered for Czech future batches if necessary. </w:t>
            </w:r>
          </w:p>
          <w:p w:rsidR="000735E7" w:rsidRPr="000735E7" w:rsidRDefault="000735E7" w:rsidP="000735E7">
            <w:pPr>
              <w:spacing w:after="0"/>
              <w:rPr>
                <w:rFonts w:cs="Arial"/>
                <w:color w:val="0070C0"/>
              </w:rPr>
            </w:pPr>
            <w:r w:rsidRPr="000735E7">
              <w:rPr>
                <w:rFonts w:cs="Arial"/>
                <w:color w:val="0070C0"/>
              </w:rPr>
              <w:t xml:space="preserve">Using DOORS and MPI </w:t>
            </w:r>
            <w:r>
              <w:rPr>
                <w:rFonts w:cs="Arial"/>
                <w:color w:val="0070C0"/>
              </w:rPr>
              <w:t xml:space="preserve">tools </w:t>
            </w:r>
            <w:r w:rsidRPr="000735E7">
              <w:rPr>
                <w:rFonts w:cs="Arial"/>
                <w:color w:val="0070C0"/>
              </w:rPr>
              <w:t>is mandatory.</w:t>
            </w:r>
          </w:p>
          <w:p w:rsidR="00394869" w:rsidRPr="001D4B2F" w:rsidRDefault="000735E7" w:rsidP="000735E7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PM, </w:t>
            </w:r>
            <w:proofErr w:type="spellStart"/>
            <w:r>
              <w:rPr>
                <w:color w:val="0070C0"/>
              </w:rPr>
              <w:t>PgM</w:t>
            </w:r>
            <w:proofErr w:type="spellEnd"/>
            <w:r>
              <w:rPr>
                <w:color w:val="0070C0"/>
              </w:rPr>
              <w:t xml:space="preserve">, ADM and Customer approval of SRS is mandatory. </w:t>
            </w:r>
          </w:p>
        </w:tc>
      </w:tr>
      <w:tr w:rsidR="00EA6543" w:rsidRPr="00575541" w:rsidTr="002209B2">
        <w:trPr>
          <w:trHeight w:val="566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EA6543" w:rsidRPr="005113B7" w:rsidRDefault="00152545" w:rsidP="00152545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TS</w:t>
            </w:r>
          </w:p>
        </w:tc>
        <w:tc>
          <w:tcPr>
            <w:tcW w:w="12690" w:type="dxa"/>
            <w:shd w:val="clear" w:color="auto" w:fill="auto"/>
          </w:tcPr>
          <w:p w:rsidR="00EA6543" w:rsidRPr="005113B7" w:rsidRDefault="00EA6543" w:rsidP="00EA6543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CA7CAA" w:rsidRDefault="009F4A9A" w:rsidP="001B14DD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9F4A9A">
              <w:rPr>
                <w:rFonts w:cs="Arial"/>
              </w:rPr>
              <w:t xml:space="preserve">No evidence of project used the current template for SDDs. </w:t>
            </w:r>
          </w:p>
          <w:p w:rsidR="009F4A9A" w:rsidRDefault="009F4A9A" w:rsidP="001B14DD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9F4A9A">
              <w:rPr>
                <w:rFonts w:cs="Arial"/>
              </w:rPr>
              <w:t>Unable to verify Critical Code section completed for SDD Terminal/OLTP.</w:t>
            </w:r>
          </w:p>
          <w:p w:rsidR="009F4A9A" w:rsidRDefault="009F4A9A" w:rsidP="001B14DD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9F4A9A">
              <w:rPr>
                <w:rFonts w:cs="Arial"/>
              </w:rPr>
              <w:t>No evidence of SDD GWARE Host, GWARE PC, OLPM and LSH.</w:t>
            </w:r>
          </w:p>
          <w:p w:rsidR="009F4A9A" w:rsidRDefault="009F4A9A" w:rsidP="001B14DD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9F4A9A">
              <w:rPr>
                <w:rFonts w:cs="Arial"/>
              </w:rPr>
              <w:t>Unable to verify SDDs</w:t>
            </w:r>
            <w:r w:rsidR="00A50FC0">
              <w:rPr>
                <w:rFonts w:cs="Arial"/>
              </w:rPr>
              <w:t xml:space="preserve"> were</w:t>
            </w:r>
            <w:r w:rsidRPr="009F4A9A">
              <w:rPr>
                <w:rFonts w:cs="Arial"/>
              </w:rPr>
              <w:t xml:space="preserve"> approved.</w:t>
            </w:r>
          </w:p>
          <w:p w:rsidR="009F4A9A" w:rsidRDefault="009F4A9A" w:rsidP="001B14DD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9F4A9A">
              <w:rPr>
                <w:rFonts w:cs="Arial"/>
              </w:rPr>
              <w:t>Unable to verify Critical Computer Resources completed in SDDs GWARE Host, GWARE PC, Terminal, OLPM and LSH.</w:t>
            </w:r>
          </w:p>
          <w:p w:rsidR="009F4A9A" w:rsidRDefault="009F4A9A" w:rsidP="001B14DD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9F4A9A">
              <w:rPr>
                <w:rFonts w:cs="Arial"/>
              </w:rPr>
              <w:t>No evidence of Unit Test Description completed for Software Design Descriptions (SDDs).</w:t>
            </w:r>
          </w:p>
          <w:p w:rsidR="009F4A9A" w:rsidRDefault="009F4A9A" w:rsidP="001B14DD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9F4A9A">
              <w:rPr>
                <w:rFonts w:cs="Arial"/>
              </w:rPr>
              <w:t>No evidence of Unit Test results completed for Release Notes (RNs).</w:t>
            </w:r>
          </w:p>
          <w:p w:rsidR="009F4A9A" w:rsidRDefault="009F4A9A" w:rsidP="001B14DD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9F4A9A">
              <w:rPr>
                <w:rFonts w:cs="Arial"/>
              </w:rPr>
              <w:t xml:space="preserve">Unable to verify Release Notes (RNs) </w:t>
            </w:r>
            <w:r w:rsidR="004F37A4" w:rsidRPr="00A50FC0">
              <w:rPr>
                <w:rFonts w:cs="Arial"/>
              </w:rPr>
              <w:t xml:space="preserve">were </w:t>
            </w:r>
            <w:r w:rsidRPr="009F4A9A">
              <w:rPr>
                <w:rFonts w:cs="Arial"/>
              </w:rPr>
              <w:t>approved.</w:t>
            </w:r>
          </w:p>
          <w:p w:rsidR="00EA6543" w:rsidRPr="001D4B2F" w:rsidRDefault="009F4A9A" w:rsidP="001D4B2F">
            <w:pPr>
              <w:numPr>
                <w:ilvl w:val="0"/>
                <w:numId w:val="7"/>
              </w:numPr>
              <w:spacing w:after="0"/>
              <w:rPr>
                <w:rFonts w:cs="Arial"/>
              </w:rPr>
            </w:pPr>
            <w:r w:rsidRPr="009F4A9A">
              <w:rPr>
                <w:rFonts w:cs="Arial"/>
              </w:rPr>
              <w:t>No evidence of Release Notes (RNs) for Terminal, OLPM and LSH.</w:t>
            </w:r>
          </w:p>
        </w:tc>
      </w:tr>
      <w:tr w:rsidR="00394869" w:rsidRPr="00575541" w:rsidTr="002209B2">
        <w:trPr>
          <w:trHeight w:val="539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1864AF" w:rsidRDefault="001864AF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152545">
              <w:trPr>
                <w:trHeight w:val="426"/>
              </w:trPr>
              <w:tc>
                <w:tcPr>
                  <w:tcW w:w="12291" w:type="dxa"/>
                  <w:shd w:val="clear" w:color="auto" w:fill="F2F2F2"/>
                </w:tcPr>
                <w:p w:rsidR="001864AF" w:rsidRPr="00152545" w:rsidRDefault="001D4B2F" w:rsidP="00394869">
                  <w:r w:rsidRPr="00152545">
                    <w:rPr>
                      <w:rFonts w:cs="Arial"/>
                    </w:rPr>
                    <w:t>(</w:t>
                  </w:r>
                  <w:r w:rsidRPr="00152545">
                    <w:rPr>
                      <w:color w:val="000000"/>
                    </w:rPr>
                    <w:t>We do not use templates in all cases. WP added to Clarity</w:t>
                  </w:r>
                  <w:r w:rsidRPr="00152545">
                    <w:rPr>
                      <w:rFonts w:cs="Arial"/>
                    </w:rPr>
                    <w:t>)</w:t>
                  </w:r>
                </w:p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1D4B2F" w:rsidRPr="00575541" w:rsidTr="002209B2">
        <w:trPr>
          <w:trHeight w:val="620"/>
        </w:trPr>
        <w:tc>
          <w:tcPr>
            <w:tcW w:w="1123" w:type="dxa"/>
            <w:vMerge/>
            <w:shd w:val="clear" w:color="auto" w:fill="FFFF00"/>
            <w:vAlign w:val="center"/>
          </w:tcPr>
          <w:p w:rsidR="001D4B2F" w:rsidRPr="005113B7" w:rsidRDefault="001D4B2F" w:rsidP="001D4B2F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1D4B2F" w:rsidRPr="005113B7" w:rsidRDefault="001D4B2F" w:rsidP="001D4B2F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0735E7" w:rsidRPr="00F64315" w:rsidRDefault="000735E7" w:rsidP="000735E7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 xml:space="preserve">(PA) </w:t>
            </w:r>
            <w:r w:rsidRPr="00F64315">
              <w:rPr>
                <w:color w:val="0070C0"/>
              </w:rPr>
              <w:t>report for subsequent batches.</w:t>
            </w:r>
          </w:p>
          <w:p w:rsidR="000735E7" w:rsidRDefault="000735E7" w:rsidP="000735E7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>The</w:t>
            </w:r>
            <w:r>
              <w:rPr>
                <w:color w:val="0070C0"/>
              </w:rPr>
              <w:t xml:space="preserve"> Tailoring Request should be considered for Czech future batches for not using the current required templates. </w:t>
            </w:r>
          </w:p>
          <w:p w:rsidR="001D4B2F" w:rsidRPr="001D4B2F" w:rsidRDefault="000735E7" w:rsidP="000735E7">
            <w:pPr>
              <w:spacing w:after="0"/>
              <w:rPr>
                <w:color w:val="0070C0"/>
              </w:rPr>
            </w:pPr>
            <w:r>
              <w:rPr>
                <w:color w:val="0070C0"/>
              </w:rPr>
              <w:t>The completed Software Design Descriptions (SDDs), Release Notes (RNs) and their approvals are mandatory.</w:t>
            </w:r>
          </w:p>
        </w:tc>
      </w:tr>
      <w:tr w:rsidR="00394869" w:rsidRPr="00575541" w:rsidTr="002209B2">
        <w:trPr>
          <w:trHeight w:val="566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394869" w:rsidRPr="005113B7" w:rsidRDefault="00EA6543" w:rsidP="00152545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PI</w:t>
            </w:r>
          </w:p>
        </w:tc>
        <w:tc>
          <w:tcPr>
            <w:tcW w:w="12690" w:type="dxa"/>
            <w:shd w:val="clear" w:color="auto" w:fill="auto"/>
          </w:tcPr>
          <w:p w:rsidR="00394869" w:rsidRDefault="00394869" w:rsidP="00394869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 xml:space="preserve">Finding </w:t>
            </w:r>
          </w:p>
          <w:p w:rsidR="00394869" w:rsidRDefault="00CA7CAA" w:rsidP="001B14DD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 w:rsidRPr="00CA7CAA">
              <w:rPr>
                <w:rFonts w:cs="Arial"/>
              </w:rPr>
              <w:t xml:space="preserve">Unable to verify Integration Test results logged. </w:t>
            </w:r>
            <w:r w:rsidRPr="00A50FC0">
              <w:rPr>
                <w:rFonts w:cs="Arial"/>
              </w:rPr>
              <w:t xml:space="preserve">No evidence of </w:t>
            </w:r>
            <w:r w:rsidR="004F37A4" w:rsidRPr="00A50FC0">
              <w:rPr>
                <w:rFonts w:cs="Arial"/>
              </w:rPr>
              <w:t>“</w:t>
            </w:r>
            <w:r w:rsidRPr="00A50FC0">
              <w:rPr>
                <w:rFonts w:cs="Arial"/>
              </w:rPr>
              <w:t>LOG</w:t>
            </w:r>
            <w:r w:rsidR="004F37A4" w:rsidRPr="00A50FC0">
              <w:rPr>
                <w:rFonts w:cs="Arial"/>
              </w:rPr>
              <w:t>”</w:t>
            </w:r>
            <w:r w:rsidRPr="00A50FC0">
              <w:rPr>
                <w:rFonts w:cs="Arial"/>
              </w:rPr>
              <w:t xml:space="preserve"> tab</w:t>
            </w:r>
            <w:r w:rsidR="004F37A4" w:rsidRPr="00A50FC0">
              <w:rPr>
                <w:rFonts w:cs="Arial"/>
              </w:rPr>
              <w:t xml:space="preserve"> filled out</w:t>
            </w:r>
            <w:r w:rsidRPr="00A50FC0">
              <w:rPr>
                <w:rFonts w:cs="Arial"/>
              </w:rPr>
              <w:t>.</w:t>
            </w:r>
          </w:p>
          <w:p w:rsidR="00CA7CAA" w:rsidRDefault="00CA7CAA" w:rsidP="001B14DD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 w:rsidRPr="00CA7CAA">
              <w:rPr>
                <w:rFonts w:cs="Arial"/>
              </w:rPr>
              <w:t>No evidence of CAT and Production Product Release Request</w:t>
            </w:r>
            <w:r>
              <w:rPr>
                <w:rFonts w:cs="Arial"/>
              </w:rPr>
              <w:t>.</w:t>
            </w:r>
          </w:p>
          <w:p w:rsidR="00394869" w:rsidRPr="0028072E" w:rsidRDefault="0028072E" w:rsidP="002807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trike/>
              </w:rPr>
            </w:pPr>
            <w:r w:rsidRPr="008B56AE">
              <w:rPr>
                <w:rFonts w:cs="Arial"/>
                <w:color w:val="0070C0"/>
              </w:rPr>
              <w:t xml:space="preserve">Late </w:t>
            </w:r>
            <w:r>
              <w:rPr>
                <w:rFonts w:cs="Arial"/>
                <w:color w:val="0070C0"/>
              </w:rPr>
              <w:t xml:space="preserve">Installation </w:t>
            </w:r>
            <w:r w:rsidRPr="008B56AE">
              <w:rPr>
                <w:rFonts w:cs="Arial"/>
                <w:color w:val="0070C0"/>
              </w:rPr>
              <w:t>Pro</w:t>
            </w:r>
            <w:r>
              <w:rPr>
                <w:rFonts w:cs="Arial"/>
                <w:color w:val="0070C0"/>
              </w:rPr>
              <w:t>cedure Work Product; however not approved</w:t>
            </w:r>
            <w:r w:rsidRPr="008B56AE">
              <w:rPr>
                <w:rFonts w:cs="Arial"/>
                <w:color w:val="0070C0"/>
              </w:rPr>
              <w:t>.</w:t>
            </w:r>
            <w:r>
              <w:rPr>
                <w:rFonts w:cs="Arial"/>
              </w:rPr>
              <w:t xml:space="preserve"> </w:t>
            </w:r>
          </w:p>
        </w:tc>
      </w:tr>
      <w:tr w:rsidR="00394869" w:rsidRPr="00575541" w:rsidTr="002209B2">
        <w:trPr>
          <w:trHeight w:val="539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Pr="005113B7" w:rsidRDefault="00394869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1D4B2F">
              <w:trPr>
                <w:trHeight w:val="709"/>
              </w:trPr>
              <w:tc>
                <w:tcPr>
                  <w:tcW w:w="12291" w:type="dxa"/>
                  <w:shd w:val="clear" w:color="auto" w:fill="F2F2F2"/>
                </w:tcPr>
                <w:p w:rsidR="003D7809" w:rsidRDefault="001D4B2F" w:rsidP="001D4B2F">
                  <w:r w:rsidRPr="001D4B2F">
                    <w:rPr>
                      <w:rFonts w:cs="Arial"/>
                    </w:rPr>
                    <w:t>(such document is available in email – here this copy can be found in \\polnas1\sites\CZ\PROJECTS\2016_e-TopUps Voucher\06_Releases\ins list.msg)</w:t>
                  </w:r>
                </w:p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1D4B2F" w:rsidRPr="00575541" w:rsidTr="002209B2">
        <w:trPr>
          <w:trHeight w:val="620"/>
        </w:trPr>
        <w:tc>
          <w:tcPr>
            <w:tcW w:w="1123" w:type="dxa"/>
            <w:vMerge/>
            <w:shd w:val="clear" w:color="auto" w:fill="FFFF00"/>
            <w:vAlign w:val="center"/>
          </w:tcPr>
          <w:p w:rsidR="001D4B2F" w:rsidRPr="005113B7" w:rsidRDefault="001D4B2F" w:rsidP="001D4B2F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1D4B2F" w:rsidRPr="005113B7" w:rsidRDefault="001D4B2F" w:rsidP="001D4B2F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28072E" w:rsidRPr="00F64315" w:rsidRDefault="0028072E" w:rsidP="0028072E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 xml:space="preserve">(PA) </w:t>
            </w:r>
            <w:r w:rsidRPr="00F64315">
              <w:rPr>
                <w:color w:val="0070C0"/>
              </w:rPr>
              <w:t>report for subsequent batches.</w:t>
            </w:r>
          </w:p>
          <w:p w:rsidR="001D4B2F" w:rsidRPr="001D4B2F" w:rsidRDefault="0028072E" w:rsidP="0028072E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>The</w:t>
            </w:r>
            <w:r>
              <w:rPr>
                <w:color w:val="0070C0"/>
              </w:rPr>
              <w:t xml:space="preserve"> Integration Log, CAT and Production Product Release Requests (PRRs), and the approval of Installation Procedure are mandatory.</w:t>
            </w:r>
          </w:p>
        </w:tc>
      </w:tr>
      <w:tr w:rsidR="00EA6543" w:rsidRPr="00575541" w:rsidTr="002209B2">
        <w:trPr>
          <w:trHeight w:val="566"/>
        </w:trPr>
        <w:tc>
          <w:tcPr>
            <w:tcW w:w="1123" w:type="dxa"/>
            <w:vMerge w:val="restart"/>
            <w:shd w:val="clear" w:color="auto" w:fill="FF0000"/>
            <w:vAlign w:val="center"/>
          </w:tcPr>
          <w:p w:rsidR="00EA6543" w:rsidRPr="005113B7" w:rsidRDefault="00EA6543" w:rsidP="00EA6543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</w:t>
            </w:r>
          </w:p>
        </w:tc>
        <w:tc>
          <w:tcPr>
            <w:tcW w:w="12690" w:type="dxa"/>
            <w:shd w:val="clear" w:color="auto" w:fill="auto"/>
          </w:tcPr>
          <w:p w:rsidR="005F526D" w:rsidRDefault="00EA6543" w:rsidP="00EA6543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5F526D" w:rsidRPr="00A50FC0" w:rsidRDefault="0028072E" w:rsidP="001B14DD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 w:rsidRPr="008B56AE">
              <w:rPr>
                <w:rFonts w:cs="Arial"/>
                <w:color w:val="0070C0"/>
              </w:rPr>
              <w:t xml:space="preserve">Late </w:t>
            </w:r>
            <w:r>
              <w:rPr>
                <w:rFonts w:cs="Arial"/>
                <w:color w:val="0070C0"/>
              </w:rPr>
              <w:t>approval of QA Test Plan Work Product</w:t>
            </w:r>
          </w:p>
          <w:p w:rsidR="005F526D" w:rsidRDefault="005F526D" w:rsidP="001B14DD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 w:rsidRPr="005F526D">
              <w:rPr>
                <w:rFonts w:cs="Arial"/>
              </w:rPr>
              <w:t>No</w:t>
            </w:r>
            <w:r w:rsidR="00375165">
              <w:rPr>
                <w:rFonts w:cs="Arial"/>
              </w:rPr>
              <w:t xml:space="preserve"> evidence of QA Test Procedures</w:t>
            </w:r>
          </w:p>
          <w:p w:rsidR="005F526D" w:rsidRDefault="005F526D" w:rsidP="001B14DD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 w:rsidRPr="005F526D">
              <w:rPr>
                <w:rFonts w:cs="Arial"/>
              </w:rPr>
              <w:t xml:space="preserve">No evidence of </w:t>
            </w:r>
            <w:r w:rsidR="0077522C">
              <w:rPr>
                <w:rFonts w:cs="Arial"/>
              </w:rPr>
              <w:t xml:space="preserve">the final </w:t>
            </w:r>
            <w:r w:rsidR="00375165">
              <w:rPr>
                <w:rFonts w:cs="Arial"/>
              </w:rPr>
              <w:t>Summary Test Report</w:t>
            </w:r>
          </w:p>
          <w:p w:rsidR="00A50FC0" w:rsidRDefault="00A50FC0" w:rsidP="004F37A4">
            <w:pPr>
              <w:spacing w:after="0"/>
              <w:rPr>
                <w:rFonts w:cs="Arial"/>
                <w:color w:val="0070C0"/>
              </w:rPr>
            </w:pPr>
          </w:p>
          <w:p w:rsidR="004F37A4" w:rsidRPr="00A50FC0" w:rsidRDefault="004F37A4" w:rsidP="004F37A4">
            <w:pPr>
              <w:spacing w:after="0"/>
              <w:rPr>
                <w:rFonts w:cs="Arial"/>
                <w:u w:val="single"/>
              </w:rPr>
            </w:pPr>
            <w:r w:rsidRPr="00A50FC0">
              <w:rPr>
                <w:rFonts w:cs="Arial"/>
                <w:u w:val="single"/>
              </w:rPr>
              <w:t>Peer Review</w:t>
            </w:r>
          </w:p>
          <w:p w:rsidR="00EA6543" w:rsidRPr="00152545" w:rsidRDefault="00A50FC0" w:rsidP="00152545">
            <w:pPr>
              <w:numPr>
                <w:ilvl w:val="0"/>
                <w:numId w:val="12"/>
              </w:numPr>
              <w:spacing w:after="0"/>
              <w:rPr>
                <w:rFonts w:cs="Arial"/>
              </w:rPr>
            </w:pPr>
            <w:r>
              <w:rPr>
                <w:rFonts w:cs="Arial"/>
              </w:rPr>
              <w:t>The project did</w:t>
            </w:r>
            <w:r w:rsidR="004F37A4" w:rsidRPr="00A50FC0">
              <w:rPr>
                <w:rFonts w:cs="Arial"/>
              </w:rPr>
              <w:t xml:space="preserve"> not conduct any peer reviews for any work products.</w:t>
            </w:r>
          </w:p>
        </w:tc>
      </w:tr>
      <w:tr w:rsidR="00394869" w:rsidRPr="00575541" w:rsidTr="002209B2">
        <w:trPr>
          <w:trHeight w:val="539"/>
        </w:trPr>
        <w:tc>
          <w:tcPr>
            <w:tcW w:w="1123" w:type="dxa"/>
            <w:vMerge/>
            <w:shd w:val="clear" w:color="auto" w:fill="FF00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Pr="005113B7" w:rsidRDefault="00394869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152545">
              <w:trPr>
                <w:trHeight w:val="709"/>
              </w:trPr>
              <w:tc>
                <w:tcPr>
                  <w:tcW w:w="12291" w:type="dxa"/>
                  <w:shd w:val="clear" w:color="auto" w:fill="F2F2F2"/>
                </w:tcPr>
                <w:p w:rsidR="00A50FC0" w:rsidRDefault="00152545" w:rsidP="00152545">
                  <w:r w:rsidRPr="00152545">
                    <w:rPr>
                      <w:rFonts w:cs="Arial"/>
                    </w:rPr>
                    <w:t>(Informal pier reviews conducted – no artifacts available, QA documents are available here: \\polnas1\sites\CZ\PROJE</w:t>
                  </w:r>
                  <w:r>
                    <w:rPr>
                      <w:rFonts w:cs="Arial"/>
                    </w:rPr>
                    <w:t>CTS\2016_e-TopUps Voucher\04_QA)</w:t>
                  </w:r>
                </w:p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28072E" w:rsidRPr="00575541" w:rsidTr="002209B2">
        <w:trPr>
          <w:trHeight w:val="620"/>
        </w:trPr>
        <w:tc>
          <w:tcPr>
            <w:tcW w:w="1123" w:type="dxa"/>
            <w:vMerge/>
            <w:shd w:val="clear" w:color="auto" w:fill="FF0000"/>
            <w:vAlign w:val="center"/>
          </w:tcPr>
          <w:p w:rsidR="0028072E" w:rsidRPr="005113B7" w:rsidRDefault="0028072E" w:rsidP="0028072E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28072E" w:rsidRPr="005113B7" w:rsidRDefault="0028072E" w:rsidP="0028072E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28072E" w:rsidRPr="00F64315" w:rsidRDefault="0028072E" w:rsidP="0028072E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 xml:space="preserve">These findings will be included in the </w:t>
            </w:r>
            <w:r>
              <w:rPr>
                <w:color w:val="0070C0"/>
              </w:rPr>
              <w:t>P</w:t>
            </w:r>
            <w:r w:rsidRPr="00F64315">
              <w:rPr>
                <w:color w:val="0070C0"/>
              </w:rPr>
              <w:t xml:space="preserve">reventive </w:t>
            </w:r>
            <w:r>
              <w:rPr>
                <w:color w:val="0070C0"/>
              </w:rPr>
              <w:t>A</w:t>
            </w:r>
            <w:r w:rsidRPr="00F64315">
              <w:rPr>
                <w:color w:val="0070C0"/>
              </w:rPr>
              <w:t xml:space="preserve">ction </w:t>
            </w:r>
            <w:r>
              <w:rPr>
                <w:color w:val="0070C0"/>
              </w:rPr>
              <w:t xml:space="preserve">(PA) </w:t>
            </w:r>
            <w:r w:rsidRPr="00F64315">
              <w:rPr>
                <w:color w:val="0070C0"/>
              </w:rPr>
              <w:t>report for subsequent batches.</w:t>
            </w:r>
          </w:p>
          <w:p w:rsidR="0028072E" w:rsidRPr="001D4B2F" w:rsidRDefault="0028072E" w:rsidP="0028072E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>The</w:t>
            </w:r>
            <w:r>
              <w:rPr>
                <w:color w:val="0070C0"/>
              </w:rPr>
              <w:t xml:space="preserve"> QA Test Procedures </w:t>
            </w:r>
            <w:r w:rsidR="00385458">
              <w:rPr>
                <w:color w:val="0070C0"/>
              </w:rPr>
              <w:t xml:space="preserve">and </w:t>
            </w:r>
            <w:r w:rsidR="00385458" w:rsidRPr="00385458">
              <w:rPr>
                <w:rFonts w:cs="Arial"/>
                <w:color w:val="0070C0"/>
              </w:rPr>
              <w:t>the final Summary Test Report</w:t>
            </w:r>
            <w:r w:rsidR="00385458" w:rsidRPr="00385458">
              <w:rPr>
                <w:color w:val="0070C0"/>
              </w:rPr>
              <w:t xml:space="preserve"> </w:t>
            </w:r>
            <w:r w:rsidRPr="00385458">
              <w:rPr>
                <w:color w:val="0070C0"/>
              </w:rPr>
              <w:t>are</w:t>
            </w:r>
            <w:r>
              <w:rPr>
                <w:color w:val="0070C0"/>
              </w:rPr>
              <w:t xml:space="preserve"> mandatory.</w:t>
            </w:r>
          </w:p>
        </w:tc>
      </w:tr>
      <w:tr w:rsidR="00394869" w:rsidRPr="00575541" w:rsidTr="002209B2">
        <w:trPr>
          <w:trHeight w:val="566"/>
        </w:trPr>
        <w:tc>
          <w:tcPr>
            <w:tcW w:w="1123" w:type="dxa"/>
            <w:vMerge w:val="restart"/>
            <w:shd w:val="clear" w:color="auto" w:fill="FF0000"/>
            <w:vAlign w:val="center"/>
          </w:tcPr>
          <w:p w:rsidR="00394869" w:rsidRPr="005113B7" w:rsidRDefault="00EA6543" w:rsidP="00394869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VAL</w:t>
            </w:r>
          </w:p>
        </w:tc>
        <w:tc>
          <w:tcPr>
            <w:tcW w:w="12690" w:type="dxa"/>
            <w:shd w:val="clear" w:color="auto" w:fill="auto"/>
          </w:tcPr>
          <w:p w:rsidR="005F526D" w:rsidRDefault="00394869" w:rsidP="00394869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82245C" w:rsidRDefault="0077522C" w:rsidP="001B14DD">
            <w:pPr>
              <w:numPr>
                <w:ilvl w:val="0"/>
                <w:numId w:val="9"/>
              </w:numPr>
              <w:spacing w:after="0"/>
              <w:rPr>
                <w:rFonts w:cs="Arial"/>
              </w:rPr>
            </w:pPr>
            <w:r w:rsidRPr="0077522C">
              <w:rPr>
                <w:rFonts w:cs="Arial"/>
              </w:rPr>
              <w:t xml:space="preserve">Unable to verify the project satisfies the readiness </w:t>
            </w:r>
            <w:r w:rsidR="0082245C" w:rsidRPr="0077522C">
              <w:rPr>
                <w:rFonts w:cs="Arial"/>
              </w:rPr>
              <w:t>criteria</w:t>
            </w:r>
            <w:r w:rsidRPr="0077522C">
              <w:rPr>
                <w:rFonts w:cs="Arial"/>
              </w:rPr>
              <w:t xml:space="preserve"> to proceed to CAT</w:t>
            </w:r>
            <w:r w:rsidR="00A50FC0">
              <w:rPr>
                <w:rFonts w:cs="Arial"/>
              </w:rPr>
              <w:t>.</w:t>
            </w:r>
          </w:p>
          <w:p w:rsidR="00394869" w:rsidRPr="00152545" w:rsidRDefault="0082245C" w:rsidP="00152545">
            <w:pPr>
              <w:numPr>
                <w:ilvl w:val="0"/>
                <w:numId w:val="9"/>
              </w:numPr>
              <w:spacing w:after="0"/>
              <w:rPr>
                <w:rFonts w:cs="Arial"/>
              </w:rPr>
            </w:pPr>
            <w:r w:rsidRPr="0082245C">
              <w:rPr>
                <w:rFonts w:cs="Arial"/>
              </w:rPr>
              <w:t>No evidence of the final Summary Site Test and CAT Report.</w:t>
            </w:r>
          </w:p>
        </w:tc>
      </w:tr>
      <w:tr w:rsidR="00394869" w:rsidRPr="00575541" w:rsidTr="002209B2">
        <w:trPr>
          <w:trHeight w:val="539"/>
        </w:trPr>
        <w:tc>
          <w:tcPr>
            <w:tcW w:w="1123" w:type="dxa"/>
            <w:vMerge/>
            <w:shd w:val="clear" w:color="auto" w:fill="FF00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Pr="005113B7" w:rsidRDefault="00394869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152545">
              <w:trPr>
                <w:trHeight w:val="709"/>
              </w:trPr>
              <w:tc>
                <w:tcPr>
                  <w:tcW w:w="12291" w:type="dxa"/>
                  <w:shd w:val="clear" w:color="auto" w:fill="F2F2F2"/>
                </w:tcPr>
                <w:p w:rsidR="003D7809" w:rsidRPr="00152545" w:rsidRDefault="00152545" w:rsidP="00394869">
                  <w:pPr>
                    <w:rPr>
                      <w:b/>
                    </w:rPr>
                  </w:pPr>
                  <w:r w:rsidRPr="00152545">
                    <w:rPr>
                      <w:rFonts w:cs="Arial"/>
                    </w:rPr>
                    <w:t>(Due to the nature of the project only IGT batch delivery scope was presented to the Customer and not turned-on. There were many 3</w:t>
                  </w:r>
                  <w:r w:rsidRPr="00152545">
                    <w:rPr>
                      <w:rFonts w:cs="Arial"/>
                      <w:vertAlign w:val="superscript"/>
                    </w:rPr>
                    <w:t>rd</w:t>
                  </w:r>
                  <w:r w:rsidRPr="00152545">
                    <w:rPr>
                      <w:rFonts w:cs="Arial"/>
                    </w:rPr>
                    <w:t xml:space="preserve"> Parties software deliveries planned but not delivered – outside IGT)</w:t>
                  </w:r>
                </w:p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152545" w:rsidRPr="00575541" w:rsidTr="002209B2">
        <w:trPr>
          <w:trHeight w:val="620"/>
        </w:trPr>
        <w:tc>
          <w:tcPr>
            <w:tcW w:w="1123" w:type="dxa"/>
            <w:vMerge/>
            <w:shd w:val="clear" w:color="auto" w:fill="FF0000"/>
            <w:vAlign w:val="center"/>
          </w:tcPr>
          <w:p w:rsidR="00152545" w:rsidRPr="005113B7" w:rsidRDefault="00152545" w:rsidP="00152545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152545" w:rsidRPr="005113B7" w:rsidRDefault="00152545" w:rsidP="00152545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385458" w:rsidRPr="00385458" w:rsidRDefault="00385458" w:rsidP="00385458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 xml:space="preserve">These findings will be </w:t>
            </w:r>
            <w:r w:rsidRPr="00385458">
              <w:rPr>
                <w:color w:val="0070C0"/>
              </w:rPr>
              <w:t>included in the Preventive Action (PA) report for subsequent batches.</w:t>
            </w:r>
          </w:p>
          <w:p w:rsidR="00152545" w:rsidRPr="001D4B2F" w:rsidRDefault="00385458" w:rsidP="00385458">
            <w:pPr>
              <w:rPr>
                <w:color w:val="0070C0"/>
              </w:rPr>
            </w:pPr>
            <w:r w:rsidRPr="00385458">
              <w:rPr>
                <w:color w:val="0070C0"/>
              </w:rPr>
              <w:t xml:space="preserve">The </w:t>
            </w:r>
            <w:r w:rsidRPr="00385458">
              <w:rPr>
                <w:rFonts w:cs="Arial"/>
                <w:color w:val="0070C0"/>
              </w:rPr>
              <w:t>final Summary Site Test and CAT Report</w:t>
            </w:r>
            <w:r w:rsidRPr="00385458">
              <w:rPr>
                <w:color w:val="0070C0"/>
              </w:rPr>
              <w:t xml:space="preserve"> are</w:t>
            </w:r>
            <w:r>
              <w:rPr>
                <w:color w:val="0070C0"/>
              </w:rPr>
              <w:t xml:space="preserve"> mandatory.</w:t>
            </w:r>
          </w:p>
        </w:tc>
      </w:tr>
      <w:tr w:rsidR="00152545" w:rsidRPr="00575541" w:rsidTr="00AE3100">
        <w:trPr>
          <w:trHeight w:val="705"/>
        </w:trPr>
        <w:tc>
          <w:tcPr>
            <w:tcW w:w="1123" w:type="dxa"/>
            <w:shd w:val="clear" w:color="auto" w:fill="00B0F0"/>
            <w:vAlign w:val="center"/>
          </w:tcPr>
          <w:p w:rsidR="00152545" w:rsidRPr="005113B7" w:rsidRDefault="00152545" w:rsidP="00152545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</w:t>
            </w:r>
          </w:p>
        </w:tc>
        <w:tc>
          <w:tcPr>
            <w:tcW w:w="12690" w:type="dxa"/>
            <w:shd w:val="clear" w:color="auto" w:fill="auto"/>
          </w:tcPr>
          <w:p w:rsidR="00152545" w:rsidRPr="005113B7" w:rsidRDefault="00152545" w:rsidP="00AE3100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>Finding</w:t>
            </w:r>
          </w:p>
          <w:p w:rsidR="00152545" w:rsidRDefault="00152545" w:rsidP="00AE310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 w:rsidRPr="00394869">
              <w:rPr>
                <w:rFonts w:cs="Arial"/>
              </w:rPr>
              <w:t xml:space="preserve">No </w:t>
            </w:r>
            <w:r>
              <w:rPr>
                <w:rFonts w:cs="Arial"/>
              </w:rPr>
              <w:t>weaknesses</w:t>
            </w:r>
          </w:p>
          <w:p w:rsidR="00152545" w:rsidRPr="001C08FD" w:rsidRDefault="00152545" w:rsidP="00AE3100">
            <w:pPr>
              <w:pStyle w:val="ListParagraph"/>
              <w:spacing w:after="0" w:line="240" w:lineRule="auto"/>
              <w:ind w:left="0"/>
              <w:rPr>
                <w:rFonts w:cs="Arial"/>
              </w:rPr>
            </w:pPr>
          </w:p>
        </w:tc>
      </w:tr>
      <w:tr w:rsidR="00394869" w:rsidRPr="00575541" w:rsidTr="002209B2">
        <w:trPr>
          <w:trHeight w:val="566"/>
        </w:trPr>
        <w:tc>
          <w:tcPr>
            <w:tcW w:w="1123" w:type="dxa"/>
            <w:vMerge w:val="restart"/>
            <w:shd w:val="clear" w:color="auto" w:fill="FFFF00"/>
            <w:vAlign w:val="center"/>
          </w:tcPr>
          <w:p w:rsidR="00394869" w:rsidRPr="005113B7" w:rsidRDefault="00394869" w:rsidP="00394869">
            <w:pPr>
              <w:spacing w:after="0"/>
              <w:jc w:val="center"/>
              <w:rPr>
                <w:rFonts w:cs="Calibri"/>
                <w:b/>
              </w:rPr>
            </w:pPr>
          </w:p>
          <w:p w:rsidR="00394869" w:rsidRPr="005113B7" w:rsidRDefault="00EA6543" w:rsidP="00394869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CM</w:t>
            </w:r>
          </w:p>
          <w:p w:rsidR="00394869" w:rsidRPr="005113B7" w:rsidRDefault="00394869" w:rsidP="00394869">
            <w:pPr>
              <w:spacing w:after="0"/>
              <w:jc w:val="center"/>
              <w:rPr>
                <w:rFonts w:cs="Calibri"/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5F526D" w:rsidRDefault="00394869" w:rsidP="00394869">
            <w:pPr>
              <w:spacing w:after="0"/>
              <w:rPr>
                <w:rFonts w:cs="Arial"/>
                <w:b/>
              </w:rPr>
            </w:pPr>
            <w:r w:rsidRPr="005113B7">
              <w:rPr>
                <w:rFonts w:cs="Arial"/>
                <w:b/>
              </w:rPr>
              <w:t xml:space="preserve">Finding </w:t>
            </w:r>
          </w:p>
          <w:p w:rsidR="005F526D" w:rsidRPr="0018537B" w:rsidRDefault="0082245C" w:rsidP="001B14DD">
            <w:pPr>
              <w:numPr>
                <w:ilvl w:val="0"/>
                <w:numId w:val="10"/>
              </w:numPr>
              <w:spacing w:after="0"/>
              <w:rPr>
                <w:rFonts w:cs="Arial"/>
                <w:b/>
              </w:rPr>
            </w:pPr>
            <w:r w:rsidRPr="0082245C">
              <w:rPr>
                <w:rFonts w:cs="Arial"/>
              </w:rPr>
              <w:t>Unable to verify the project reports the status of Configuration Items during weekly meetings</w:t>
            </w:r>
            <w:r w:rsidRPr="0018537B">
              <w:rPr>
                <w:rFonts w:cs="Arial"/>
              </w:rPr>
              <w:t xml:space="preserve">. </w:t>
            </w:r>
          </w:p>
          <w:p w:rsidR="00394869" w:rsidRPr="00152545" w:rsidRDefault="00375165" w:rsidP="00152545">
            <w:pPr>
              <w:numPr>
                <w:ilvl w:val="0"/>
                <w:numId w:val="10"/>
              </w:numPr>
              <w:spacing w:after="0"/>
              <w:rPr>
                <w:rFonts w:cs="Arial"/>
                <w:strike/>
              </w:rPr>
            </w:pPr>
            <w:r w:rsidRPr="0018537B">
              <w:rPr>
                <w:rFonts w:cs="Arial"/>
              </w:rPr>
              <w:t>No evidence of Configuration management for the project work products and software deliverables</w:t>
            </w:r>
          </w:p>
        </w:tc>
      </w:tr>
      <w:tr w:rsidR="00394869" w:rsidRPr="00575541" w:rsidTr="00152545">
        <w:trPr>
          <w:trHeight w:val="1408"/>
        </w:trPr>
        <w:tc>
          <w:tcPr>
            <w:tcW w:w="1123" w:type="dxa"/>
            <w:vMerge/>
            <w:shd w:val="clear" w:color="auto" w:fill="FFFF00"/>
            <w:vAlign w:val="center"/>
          </w:tcPr>
          <w:p w:rsidR="00394869" w:rsidRPr="005113B7" w:rsidRDefault="00394869" w:rsidP="00394869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94869" w:rsidRPr="005113B7" w:rsidRDefault="00394869" w:rsidP="00394869">
            <w:pPr>
              <w:spacing w:after="0"/>
              <w:rPr>
                <w:b/>
              </w:rPr>
            </w:pPr>
            <w:r w:rsidRPr="005113B7">
              <w:rPr>
                <w:b/>
              </w:rPr>
              <w:t xml:space="preserve">Management Response: </w:t>
            </w:r>
          </w:p>
          <w:p w:rsidR="00394869" w:rsidRPr="005113B7" w:rsidRDefault="00394869" w:rsidP="00394869">
            <w:pPr>
              <w:spacing w:after="0"/>
              <w:rPr>
                <w:b/>
              </w:rPr>
            </w:pPr>
          </w:p>
          <w:tbl>
            <w:tblPr>
              <w:tblpPr w:leftFromText="180" w:rightFromText="180" w:vertAnchor="text" w:horzAnchor="margin" w:tblpY="-90"/>
              <w:tblOverlap w:val="never"/>
              <w:tblW w:w="12291" w:type="dxa"/>
              <w:shd w:val="clear" w:color="auto" w:fill="F2F2F2"/>
              <w:tblLook w:val="04A0"/>
            </w:tblPr>
            <w:tblGrid>
              <w:gridCol w:w="12291"/>
            </w:tblGrid>
            <w:tr w:rsidR="00394869" w:rsidTr="00152545">
              <w:trPr>
                <w:trHeight w:val="709"/>
              </w:trPr>
              <w:tc>
                <w:tcPr>
                  <w:tcW w:w="12291" w:type="dxa"/>
                  <w:shd w:val="clear" w:color="auto" w:fill="F2F2F2"/>
                </w:tcPr>
                <w:p w:rsidR="003D7809" w:rsidRPr="00152545" w:rsidRDefault="00152545" w:rsidP="00394869">
                  <w:r w:rsidRPr="00152545">
                    <w:rPr>
                      <w:rFonts w:cs="Arial"/>
                    </w:rPr>
                    <w:t>(due to the Czech site specifics of several patches ran in parallel CM, IE, and QA Lead job are being performed by the same engineer and due to the constant/simultaneous integration there is no weekly management of CM activities applicable)</w:t>
                  </w:r>
                </w:p>
              </w:tc>
            </w:tr>
          </w:tbl>
          <w:p w:rsidR="00394869" w:rsidRPr="005113B7" w:rsidRDefault="00394869" w:rsidP="00394869">
            <w:pPr>
              <w:spacing w:after="0"/>
            </w:pPr>
          </w:p>
        </w:tc>
      </w:tr>
      <w:tr w:rsidR="00385458" w:rsidRPr="00575541" w:rsidTr="002209B2">
        <w:trPr>
          <w:trHeight w:val="620"/>
        </w:trPr>
        <w:tc>
          <w:tcPr>
            <w:tcW w:w="1123" w:type="dxa"/>
            <w:vMerge/>
            <w:shd w:val="clear" w:color="auto" w:fill="FFFF00"/>
            <w:vAlign w:val="center"/>
          </w:tcPr>
          <w:p w:rsidR="00385458" w:rsidRPr="005113B7" w:rsidRDefault="00385458" w:rsidP="00385458">
            <w:pPr>
              <w:jc w:val="center"/>
              <w:rPr>
                <w:b/>
              </w:rPr>
            </w:pPr>
          </w:p>
        </w:tc>
        <w:tc>
          <w:tcPr>
            <w:tcW w:w="12690" w:type="dxa"/>
            <w:shd w:val="clear" w:color="auto" w:fill="auto"/>
          </w:tcPr>
          <w:p w:rsidR="00385458" w:rsidRPr="005113B7" w:rsidRDefault="00385458" w:rsidP="00385458">
            <w:pPr>
              <w:spacing w:after="0"/>
              <w:rPr>
                <w:b/>
              </w:rPr>
            </w:pPr>
            <w:r w:rsidRPr="005113B7">
              <w:rPr>
                <w:b/>
              </w:rPr>
              <w:t>Correction, Corrective Action (CA), and /or Preventive Action (PA)</w:t>
            </w:r>
          </w:p>
          <w:p w:rsidR="00385458" w:rsidRPr="00385458" w:rsidRDefault="00385458" w:rsidP="00385458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 xml:space="preserve">These findings will be </w:t>
            </w:r>
            <w:r w:rsidRPr="00385458">
              <w:rPr>
                <w:color w:val="0070C0"/>
              </w:rPr>
              <w:t>included in the Preventive Action (PA) report for subsequent batches.</w:t>
            </w:r>
          </w:p>
          <w:p w:rsidR="00385458" w:rsidRDefault="00385458" w:rsidP="00385458">
            <w:pPr>
              <w:spacing w:after="0"/>
              <w:rPr>
                <w:color w:val="0070C0"/>
              </w:rPr>
            </w:pPr>
            <w:r w:rsidRPr="00F64315">
              <w:rPr>
                <w:color w:val="0070C0"/>
              </w:rPr>
              <w:t>The</w:t>
            </w:r>
            <w:r>
              <w:rPr>
                <w:color w:val="0070C0"/>
              </w:rPr>
              <w:t xml:space="preserve"> Tailoring Request should be considered for Czech future batches for not using the current required templates. </w:t>
            </w:r>
          </w:p>
          <w:p w:rsidR="00385458" w:rsidRPr="001D4B2F" w:rsidRDefault="00385458" w:rsidP="00385458">
            <w:pPr>
              <w:rPr>
                <w:color w:val="0070C0"/>
              </w:rPr>
            </w:pPr>
            <w:r>
              <w:rPr>
                <w:color w:val="0070C0"/>
              </w:rPr>
              <w:t>Following to</w:t>
            </w:r>
            <w:r w:rsidRPr="00385458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Configuration Management for Work Products / Deliverables is mandatory.</w:t>
            </w:r>
          </w:p>
        </w:tc>
      </w:tr>
      <w:tr w:rsidR="00152545" w:rsidRPr="00575541" w:rsidTr="00152545">
        <w:trPr>
          <w:trHeight w:val="808"/>
        </w:trPr>
        <w:tc>
          <w:tcPr>
            <w:tcW w:w="1123" w:type="dxa"/>
            <w:shd w:val="clear" w:color="auto" w:fill="00B0F0"/>
            <w:vAlign w:val="center"/>
          </w:tcPr>
          <w:p w:rsidR="00152545" w:rsidRPr="005113B7" w:rsidRDefault="00152545" w:rsidP="00394869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Arial"/>
                <w:b/>
              </w:rPr>
              <w:t>PPQA</w:t>
            </w:r>
          </w:p>
        </w:tc>
        <w:tc>
          <w:tcPr>
            <w:tcW w:w="12690" w:type="dxa"/>
            <w:shd w:val="clear" w:color="auto" w:fill="auto"/>
          </w:tcPr>
          <w:p w:rsidR="00152545" w:rsidRPr="005113B7" w:rsidRDefault="00152545" w:rsidP="00394869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Finding</w:t>
            </w:r>
          </w:p>
          <w:p w:rsidR="00152545" w:rsidRPr="00152545" w:rsidRDefault="00152545" w:rsidP="00152545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>
              <w:rPr>
                <w:rFonts w:cs="Arial"/>
              </w:rPr>
              <w:t>No weaknesses</w:t>
            </w:r>
          </w:p>
        </w:tc>
      </w:tr>
      <w:tr w:rsidR="00152545" w:rsidRPr="00575541" w:rsidTr="00152545">
        <w:trPr>
          <w:trHeight w:val="976"/>
        </w:trPr>
        <w:tc>
          <w:tcPr>
            <w:tcW w:w="1123" w:type="dxa"/>
            <w:shd w:val="clear" w:color="auto" w:fill="BFBFBF"/>
            <w:vAlign w:val="center"/>
          </w:tcPr>
          <w:p w:rsidR="00152545" w:rsidRPr="005113B7" w:rsidRDefault="00152545" w:rsidP="00152545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Arial"/>
                <w:b/>
              </w:rPr>
              <w:t>D</w:t>
            </w:r>
            <w:r w:rsidRPr="005113B7">
              <w:rPr>
                <w:rFonts w:cs="Arial"/>
                <w:b/>
              </w:rPr>
              <w:t>AR</w:t>
            </w:r>
          </w:p>
        </w:tc>
        <w:tc>
          <w:tcPr>
            <w:tcW w:w="12690" w:type="dxa"/>
            <w:shd w:val="clear" w:color="auto" w:fill="auto"/>
          </w:tcPr>
          <w:p w:rsidR="00152545" w:rsidRPr="005113B7" w:rsidRDefault="00152545" w:rsidP="00EA6543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Finding</w:t>
            </w:r>
          </w:p>
          <w:p w:rsidR="00152545" w:rsidRPr="00152545" w:rsidRDefault="00152545" w:rsidP="00152545">
            <w:pPr>
              <w:numPr>
                <w:ilvl w:val="0"/>
                <w:numId w:val="8"/>
              </w:numPr>
              <w:spacing w:after="0"/>
              <w:rPr>
                <w:rFonts w:cs="Arial"/>
              </w:rPr>
            </w:pPr>
            <w:r w:rsidRPr="0082245C">
              <w:rPr>
                <w:rFonts w:cs="Arial"/>
              </w:rPr>
              <w:t>Not rated</w:t>
            </w:r>
          </w:p>
        </w:tc>
      </w:tr>
      <w:tr w:rsidR="00152545" w:rsidRPr="00575541" w:rsidTr="00152545">
        <w:trPr>
          <w:trHeight w:val="707"/>
        </w:trPr>
        <w:tc>
          <w:tcPr>
            <w:tcW w:w="1123" w:type="dxa"/>
            <w:shd w:val="clear" w:color="auto" w:fill="BFBFBF"/>
            <w:vAlign w:val="center"/>
          </w:tcPr>
          <w:p w:rsidR="00152545" w:rsidRPr="005113B7" w:rsidRDefault="00152545" w:rsidP="00EA6543">
            <w:pPr>
              <w:spacing w:after="0"/>
              <w:jc w:val="center"/>
              <w:rPr>
                <w:rFonts w:cs="Calibri"/>
                <w:b/>
              </w:rPr>
            </w:pPr>
            <w:r w:rsidRPr="005113B7">
              <w:rPr>
                <w:rFonts w:cs="Arial"/>
                <w:b/>
              </w:rPr>
              <w:t>SAM</w:t>
            </w:r>
          </w:p>
        </w:tc>
        <w:tc>
          <w:tcPr>
            <w:tcW w:w="12690" w:type="dxa"/>
            <w:shd w:val="clear" w:color="auto" w:fill="auto"/>
          </w:tcPr>
          <w:p w:rsidR="00152545" w:rsidRPr="005113B7" w:rsidRDefault="00152545" w:rsidP="00152545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Finding</w:t>
            </w:r>
          </w:p>
          <w:p w:rsidR="00152545" w:rsidRPr="0082245C" w:rsidRDefault="00152545" w:rsidP="00152545">
            <w:pPr>
              <w:numPr>
                <w:ilvl w:val="0"/>
                <w:numId w:val="8"/>
              </w:numPr>
              <w:spacing w:after="0"/>
            </w:pPr>
            <w:r w:rsidRPr="0082245C">
              <w:rPr>
                <w:rFonts w:cs="Arial"/>
              </w:rPr>
              <w:t>Not rated</w:t>
            </w:r>
          </w:p>
        </w:tc>
      </w:tr>
    </w:tbl>
    <w:p w:rsidR="00EB13BF" w:rsidRDefault="00EB13BF" w:rsidP="00A83A2C">
      <w:pPr>
        <w:spacing w:after="0" w:line="240" w:lineRule="auto"/>
        <w:jc w:val="center"/>
        <w:rPr>
          <w:rFonts w:ascii="Arial" w:hAnsi="Arial" w:cs="Arial"/>
          <w:b/>
          <w:sz w:val="28"/>
          <w:szCs w:val="20"/>
        </w:rPr>
      </w:pPr>
    </w:p>
    <w:p w:rsidR="00D3259A" w:rsidRDefault="00D3259A" w:rsidP="000C07A2">
      <w:pPr>
        <w:spacing w:after="0" w:line="240" w:lineRule="auto"/>
        <w:ind w:left="-540"/>
        <w:rPr>
          <w:rFonts w:ascii="Arial" w:hAnsi="Arial" w:cs="Arial"/>
          <w:b/>
          <w:sz w:val="28"/>
          <w:szCs w:val="20"/>
        </w:rPr>
      </w:pPr>
    </w:p>
    <w:p w:rsidR="005A016D" w:rsidRDefault="005A016D" w:rsidP="000C07A2">
      <w:pPr>
        <w:spacing w:after="0" w:line="240" w:lineRule="auto"/>
        <w:ind w:left="-540"/>
        <w:rPr>
          <w:rFonts w:ascii="Arial" w:hAnsi="Arial" w:cs="Arial"/>
          <w:b/>
          <w:sz w:val="28"/>
          <w:szCs w:val="20"/>
        </w:rPr>
      </w:pPr>
    </w:p>
    <w:p w:rsidR="005A016D" w:rsidRDefault="005A016D" w:rsidP="000C07A2">
      <w:pPr>
        <w:spacing w:after="0" w:line="240" w:lineRule="auto"/>
        <w:ind w:left="-540"/>
        <w:rPr>
          <w:rFonts w:ascii="Arial" w:hAnsi="Arial" w:cs="Arial"/>
          <w:b/>
          <w:sz w:val="28"/>
          <w:szCs w:val="20"/>
        </w:rPr>
      </w:pPr>
    </w:p>
    <w:p w:rsidR="00D3259A" w:rsidRDefault="00152545" w:rsidP="00D3259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D3259A" w:rsidRPr="00A43EF7">
        <w:rPr>
          <w:rFonts w:ascii="Arial" w:hAnsi="Arial" w:cs="Arial"/>
          <w:b/>
          <w:u w:val="single"/>
        </w:rPr>
        <w:t>Detail of Findings:</w:t>
      </w:r>
    </w:p>
    <w:tbl>
      <w:tblPr>
        <w:tblW w:w="10915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418"/>
        <w:gridCol w:w="992"/>
        <w:gridCol w:w="1276"/>
        <w:gridCol w:w="6379"/>
        <w:gridCol w:w="850"/>
      </w:tblGrid>
      <w:tr w:rsidR="001C544D" w:rsidRPr="001C544D" w:rsidTr="001C544D">
        <w:trPr>
          <w:trHeight w:val="291"/>
        </w:trPr>
        <w:tc>
          <w:tcPr>
            <w:tcW w:w="10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b/>
                <w:bCs/>
                <w:color w:val="000000"/>
                <w:lang w:val="pl-PL" w:eastAsia="pl-PL"/>
              </w:rPr>
              <w:t>CAPA Report</w:t>
            </w:r>
          </w:p>
        </w:tc>
      </w:tr>
      <w:tr w:rsidR="001C544D" w:rsidRPr="001C544D" w:rsidTr="001C544D">
        <w:trPr>
          <w:trHeight w:val="29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b/>
                <w:bCs/>
                <w:color w:val="000000"/>
                <w:lang w:val="pl-PL" w:eastAsia="pl-PL"/>
              </w:rPr>
              <w:t>Process Area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b/>
                <w:bCs/>
                <w:color w:val="000000"/>
                <w:lang w:val="pl-PL" w:eastAsia="pl-PL"/>
              </w:rPr>
              <w:t xml:space="preserve">Goal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b/>
                <w:bCs/>
                <w:color w:val="000000"/>
                <w:lang w:val="pl-PL" w:eastAsia="pl-PL"/>
              </w:rPr>
              <w:t>Practice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b/>
                <w:bCs/>
                <w:color w:val="000000"/>
                <w:lang w:val="pl-PL" w:eastAsia="pl-PL"/>
              </w:rPr>
              <w:t>Description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b/>
                <w:bCs/>
                <w:color w:val="000000"/>
                <w:lang w:val="pl-PL" w:eastAsia="pl-PL"/>
              </w:rPr>
              <w:t>Rating</w:t>
            </w:r>
          </w:p>
        </w:tc>
      </w:tr>
      <w:tr w:rsidR="001C544D" w:rsidRPr="001C544D" w:rsidTr="001C544D">
        <w:trPr>
          <w:trHeight w:val="39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2.7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No evidence of SDP.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43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2.7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strike/>
                <w:color w:val="000000"/>
                <w:lang w:eastAsia="pl-PL"/>
              </w:rPr>
              <w:t xml:space="preserve">No evidence of Training Plan. </w:t>
            </w:r>
            <w:r w:rsidRPr="001C544D">
              <w:rPr>
                <w:rFonts w:eastAsia="Times New Roman"/>
                <w:strike/>
                <w:color w:val="000000"/>
                <w:lang w:val="pl-PL" w:eastAsia="pl-PL"/>
              </w:rPr>
              <w:t>(OT)</w:t>
            </w:r>
            <w:r w:rsidRPr="001C544D">
              <w:rPr>
                <w:rFonts w:eastAsia="Times New Roman"/>
                <w:color w:val="000000"/>
                <w:lang w:val="pl-PL" w:eastAsia="pl-PL"/>
              </w:rPr>
              <w:t xml:space="preserve"> </w:t>
            </w:r>
            <w:r w:rsidRPr="001C544D">
              <w:rPr>
                <w:rFonts w:eastAsia="Times New Roman"/>
                <w:color w:val="0070C0"/>
                <w:lang w:val="pl-PL" w:eastAsia="pl-PL"/>
              </w:rPr>
              <w:t>Not an issue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1C544D" w:rsidRPr="001C544D" w:rsidTr="001C544D">
        <w:trPr>
          <w:trHeight w:val="59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2.7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strike/>
                <w:color w:val="000000"/>
                <w:lang w:eastAsia="pl-PL"/>
              </w:rPr>
              <w:t>No evidence of CMP approved.</w:t>
            </w:r>
            <w:r w:rsidRPr="001C544D">
              <w:rPr>
                <w:rFonts w:eastAsia="Times New Roman"/>
                <w:color w:val="000000"/>
                <w:lang w:eastAsia="pl-PL"/>
              </w:rPr>
              <w:t xml:space="preserve"> </w:t>
            </w:r>
            <w:r w:rsidRPr="001C544D">
              <w:rPr>
                <w:rFonts w:eastAsia="Times New Roman"/>
                <w:b/>
                <w:bCs/>
                <w:color w:val="000000"/>
                <w:lang w:eastAsia="pl-PL"/>
              </w:rPr>
              <w:t xml:space="preserve">(CM) </w:t>
            </w:r>
            <w:r w:rsidRPr="001C544D">
              <w:rPr>
                <w:rFonts w:eastAsia="Times New Roman"/>
                <w:color w:val="0070C0"/>
                <w:lang w:eastAsia="pl-PL"/>
              </w:rPr>
              <w:t>Late CMP Work Product Approval.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1C544D" w:rsidRPr="001C544D" w:rsidTr="001C544D">
        <w:trPr>
          <w:trHeight w:val="39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No evidence of PSS approved by ADM, RL and Customer.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1C544D" w:rsidRPr="001C544D" w:rsidTr="001C544D">
        <w:trPr>
          <w:trHeight w:val="45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3.3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No evidence of Kickoff Meeting.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408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2.2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 xml:space="preserve">Unable to verify CCB team defined. </w:t>
            </w:r>
            <w:r w:rsidRPr="001C544D">
              <w:rPr>
                <w:rFonts w:eastAsia="Times New Roman"/>
                <w:b/>
                <w:bCs/>
                <w:color w:val="000000"/>
                <w:lang w:val="pl-PL" w:eastAsia="pl-PL"/>
              </w:rPr>
              <w:t>(CM)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11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 xml:space="preserve">IPM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b/>
                <w:bCs/>
                <w:color w:val="000000"/>
                <w:u w:val="single"/>
                <w:lang w:eastAsia="pl-PL"/>
              </w:rPr>
              <w:t>OBSERVATION:</w:t>
            </w:r>
            <w:r w:rsidRPr="001C544D">
              <w:rPr>
                <w:rFonts w:eastAsia="Times New Roman"/>
                <w:color w:val="000000"/>
                <w:lang w:eastAsia="pl-PL"/>
              </w:rPr>
              <w:br/>
              <w:t xml:space="preserve">The project should consider Tailoring Request for using different location for project documentation than Clarity and the use of different templates, meeting minutes and SDDs.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OBV</w:t>
            </w:r>
          </w:p>
        </w:tc>
      </w:tr>
      <w:tr w:rsidR="001C544D" w:rsidRPr="001C544D" w:rsidTr="001C544D">
        <w:trPr>
          <w:trHeight w:val="69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 xml:space="preserve">IPM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strike/>
                <w:color w:val="000000"/>
                <w:lang w:eastAsia="pl-PL"/>
              </w:rPr>
              <w:t>Critical Path in Milestone has not identified.</w:t>
            </w:r>
            <w:r w:rsidRPr="001C544D">
              <w:rPr>
                <w:rFonts w:eastAsia="Times New Roman"/>
                <w:color w:val="000000"/>
                <w:lang w:eastAsia="pl-PL"/>
              </w:rPr>
              <w:t xml:space="preserve"> </w:t>
            </w:r>
            <w:r w:rsidRPr="001C544D">
              <w:rPr>
                <w:rFonts w:eastAsia="Times New Roman"/>
                <w:color w:val="0070C0"/>
                <w:lang w:eastAsia="pl-PL"/>
              </w:rPr>
              <w:t>Late Milestones indicated in Clarity schedule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1C544D" w:rsidRPr="001C544D" w:rsidTr="001C544D">
        <w:trPr>
          <w:trHeight w:val="1259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 xml:space="preserve">IPM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lang w:eastAsia="pl-PL"/>
              </w:rPr>
            </w:pPr>
            <w:r w:rsidRPr="001C544D">
              <w:rPr>
                <w:rFonts w:eastAsia="Times New Roman"/>
                <w:strike/>
                <w:lang w:eastAsia="pl-PL"/>
              </w:rPr>
              <w:t>Unable to verify Lesson Learned Mtg. The project went live on 05-Jun; however LL Mtg is not scheduled yet</w:t>
            </w:r>
            <w:r w:rsidRPr="001C544D">
              <w:rPr>
                <w:rFonts w:eastAsia="Times New Roman"/>
                <w:lang w:eastAsia="pl-PL"/>
              </w:rPr>
              <w:t xml:space="preserve">.  </w:t>
            </w:r>
            <w:r w:rsidRPr="001C544D">
              <w:rPr>
                <w:rFonts w:eastAsia="Times New Roman"/>
                <w:color w:val="0070C0"/>
                <w:lang w:eastAsia="pl-PL"/>
              </w:rPr>
              <w:t>Unable to verify Lesson Learned Mtg completed. Project Schedule, DRE, RL score, Review project deliverables sections are missing.</w:t>
            </w:r>
            <w:r w:rsidRPr="001C544D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1C544D" w:rsidRPr="001C544D" w:rsidTr="001C544D">
        <w:trPr>
          <w:trHeight w:val="69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PMC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No evidence of all required sections included in Mtg Minutes. No evidence of Meeting agenda template used.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70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PMC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Unable to verify the status of planned project documentation (SDP, CMP, SDD, etc) monitored during weekly meetings.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5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PMC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No evidence of Development, Integration, System Test and CAT Milestone Reviews.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29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PMC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No evidence of Go Live Meeting.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5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 xml:space="preserve">No evidence of Change Request closed out however the project went live. </w:t>
            </w:r>
            <w:r w:rsidRPr="001C544D">
              <w:rPr>
                <w:rFonts w:eastAsia="Times New Roman"/>
                <w:color w:val="000000"/>
                <w:lang w:val="pl-PL" w:eastAsia="pl-PL"/>
              </w:rPr>
              <w:t>(CM)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1C544D" w:rsidRPr="001C544D" w:rsidTr="001C544D">
        <w:trPr>
          <w:trHeight w:val="5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RSKM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b/>
                <w:bCs/>
                <w:color w:val="000000"/>
                <w:u w:val="single"/>
                <w:lang w:eastAsia="pl-PL"/>
              </w:rPr>
              <w:t>OBSERVATION:</w:t>
            </w:r>
            <w:r w:rsidRPr="001C544D">
              <w:rPr>
                <w:rFonts w:eastAsia="Times New Roman"/>
                <w:color w:val="000000"/>
                <w:lang w:eastAsia="pl-PL"/>
              </w:rPr>
              <w:br/>
              <w:t>No risks logged for the project at all.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OBV</w:t>
            </w:r>
          </w:p>
        </w:tc>
      </w:tr>
      <w:tr w:rsidR="001C544D" w:rsidRPr="001C544D" w:rsidTr="001C544D">
        <w:trPr>
          <w:trHeight w:val="5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REQM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Unable to verify the project managing traceability of requirements by using MPI tool.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5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REQM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Unable to verify CRs monitored during weekly meetings and milestones.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1C544D" w:rsidRPr="001C544D" w:rsidTr="001C544D">
        <w:trPr>
          <w:trHeight w:val="60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REQM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Unable to verify Change Requests for requirements; however SRS has been updated several times (revision 1.0 - 1.7).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697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 xml:space="preserve">No evidence of SRS approved by PM, </w:t>
            </w:r>
            <w:proofErr w:type="spellStart"/>
            <w:r w:rsidRPr="001C544D">
              <w:rPr>
                <w:rFonts w:eastAsia="Times New Roman"/>
                <w:color w:val="000000"/>
                <w:lang w:eastAsia="pl-PL"/>
              </w:rPr>
              <w:t>PgM</w:t>
            </w:r>
            <w:proofErr w:type="spellEnd"/>
            <w:r w:rsidRPr="001C544D">
              <w:rPr>
                <w:rFonts w:eastAsia="Times New Roman"/>
                <w:color w:val="000000"/>
                <w:lang w:eastAsia="pl-PL"/>
              </w:rPr>
              <w:t>, ADM and Customer. There is no decision posted nor Risk opened to internal approve.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1C544D" w:rsidRPr="001C544D" w:rsidTr="001C544D">
        <w:trPr>
          <w:trHeight w:val="5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Unable to verify CZH CY16 GSM project is using DOORS and MPI as Summary MPI report is blank.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36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 xml:space="preserve">No evidence of project used the current template for SDDs.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5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 xml:space="preserve">Unable to verify Critical Code section completed for SDD Terminal/OLTP.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379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No evidence of SDD GWARE Host, GWARE PC, OLPM and LSH.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29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Unable to verify SDDs approved.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54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Unable to verify Critical Computer Resources completed in SDDs GWARE Host, GWARE PC, Terminal, OLPM and LSH.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5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3.1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No evidence of Unit Test Description completed for Software Design Descriptions (SDDs).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429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3.1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No evidence of Unit Test results completed for Release Notes (RNs).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39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3.1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Unable to verify Release Notes (RNs) were approved.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44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3.1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No evidence of Release Notes (RNs) for Terminal, OLPM and LSH.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5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PI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Unable to verify Integration Test results logged. No evidence of “LOG” tab filled out.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1C544D" w:rsidRPr="001C544D" w:rsidTr="001C544D">
        <w:trPr>
          <w:trHeight w:val="37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PI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1.3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No evidence of CAT and Production Product Release Request (CM).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699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PI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3.4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strike/>
                <w:color w:val="000000"/>
                <w:lang w:eastAsia="pl-PL"/>
              </w:rPr>
              <w:t>No evidence of Installation Procedure.</w:t>
            </w:r>
            <w:r w:rsidRPr="001C544D">
              <w:rPr>
                <w:rFonts w:eastAsia="Times New Roman"/>
                <w:color w:val="000000"/>
                <w:lang w:eastAsia="pl-PL"/>
              </w:rPr>
              <w:t xml:space="preserve"> </w:t>
            </w:r>
            <w:r w:rsidRPr="001C544D">
              <w:rPr>
                <w:rFonts w:eastAsia="Times New Roman"/>
                <w:color w:val="0070C0"/>
                <w:lang w:eastAsia="pl-PL"/>
              </w:rPr>
              <w:t xml:space="preserve"> Late Installation Procedure work product; however not approved.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1C544D" w:rsidRPr="001C544D" w:rsidTr="001C544D">
        <w:trPr>
          <w:trHeight w:val="42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VER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 xml:space="preserve">No evidence of the approval for QA Test Plan </w:t>
            </w:r>
            <w:r w:rsidRPr="001C544D">
              <w:rPr>
                <w:rFonts w:eastAsia="Times New Roman"/>
                <w:b/>
                <w:bCs/>
                <w:color w:val="000000"/>
                <w:lang w:eastAsia="pl-PL"/>
              </w:rPr>
              <w:t>(VAL)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1C544D" w:rsidRPr="001C544D" w:rsidTr="001C544D">
        <w:trPr>
          <w:trHeight w:val="29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VER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 xml:space="preserve">No evidence of QA Test Procedures. </w:t>
            </w:r>
            <w:r w:rsidRPr="001C544D">
              <w:rPr>
                <w:rFonts w:eastAsia="Times New Roman"/>
                <w:b/>
                <w:bCs/>
                <w:color w:val="000000"/>
                <w:lang w:val="pl-PL" w:eastAsia="pl-PL"/>
              </w:rPr>
              <w:t>(VAL)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6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strike/>
                <w:color w:val="000000"/>
                <w:lang w:eastAsia="pl-PL"/>
              </w:rPr>
              <w:t>Unable to verify Weekly Test Summary Reports as referenced in QA Test Plan.</w:t>
            </w:r>
            <w:r w:rsidRPr="001C544D">
              <w:rPr>
                <w:rFonts w:eastAsia="Times New Roman"/>
                <w:color w:val="000000"/>
                <w:lang w:eastAsia="pl-PL"/>
              </w:rPr>
              <w:t xml:space="preserve"> </w:t>
            </w:r>
            <w:r w:rsidRPr="001C544D">
              <w:rPr>
                <w:rFonts w:eastAsia="Times New Roman"/>
                <w:b/>
                <w:bCs/>
                <w:color w:val="000000"/>
                <w:lang w:val="pl-PL" w:eastAsia="pl-PL"/>
              </w:rPr>
              <w:t xml:space="preserve">(VAL) </w:t>
            </w:r>
            <w:r w:rsidRPr="001C544D">
              <w:rPr>
                <w:rFonts w:eastAsia="Times New Roman"/>
                <w:color w:val="0070C0"/>
                <w:lang w:val="pl-PL" w:eastAsia="pl-PL"/>
              </w:rPr>
              <w:t>Not an issue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 </w:t>
            </w:r>
          </w:p>
        </w:tc>
      </w:tr>
      <w:tr w:rsidR="001C544D" w:rsidRPr="001C544D" w:rsidTr="001C544D">
        <w:trPr>
          <w:trHeight w:val="29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 xml:space="preserve">No evidence of the final Summary Test Report.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39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VER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The project did not conduct any peer reviews for any work products.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5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VAL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2.2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 xml:space="preserve">Unable to verify the project satisfies the readiness criteria to proceed to CAT.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39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VAL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2.1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No evidence of the final Summary Site Test and CAT Report.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  <w:tr w:rsidR="001C544D" w:rsidRPr="001C544D" w:rsidTr="001C544D">
        <w:trPr>
          <w:trHeight w:val="583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CM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>Unable to verify the project reports the status of Configuration Items during weekly meetings.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LI</w:t>
            </w:r>
          </w:p>
        </w:tc>
      </w:tr>
      <w:tr w:rsidR="001C544D" w:rsidRPr="001C544D" w:rsidTr="001C544D">
        <w:trPr>
          <w:trHeight w:val="67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CM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1C544D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3.1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1C544D">
              <w:rPr>
                <w:rFonts w:eastAsia="Times New Roman"/>
                <w:color w:val="000000"/>
                <w:lang w:eastAsia="pl-PL"/>
              </w:rPr>
              <w:t xml:space="preserve">No evidence of Configuration management for the project work products and software deliverables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544D" w:rsidRPr="001C544D" w:rsidRDefault="001C544D" w:rsidP="001C544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1C544D">
              <w:rPr>
                <w:rFonts w:eastAsia="Times New Roman"/>
                <w:color w:val="000000"/>
                <w:lang w:val="pl-PL" w:eastAsia="pl-PL"/>
              </w:rPr>
              <w:t>NI</w:t>
            </w:r>
          </w:p>
        </w:tc>
      </w:tr>
    </w:tbl>
    <w:p w:rsidR="001C544D" w:rsidRDefault="001C544D" w:rsidP="00D3259A">
      <w:pPr>
        <w:rPr>
          <w:rFonts w:ascii="Arial" w:hAnsi="Arial" w:cs="Arial"/>
          <w:b/>
          <w:u w:val="single"/>
        </w:rPr>
      </w:pPr>
    </w:p>
    <w:p w:rsidR="001C544D" w:rsidRDefault="001C544D" w:rsidP="00D3259A">
      <w:pPr>
        <w:rPr>
          <w:rFonts w:ascii="Arial" w:hAnsi="Arial" w:cs="Arial"/>
          <w:b/>
          <w:u w:val="single"/>
        </w:rPr>
      </w:pPr>
    </w:p>
    <w:p w:rsidR="0018537B" w:rsidRDefault="0018537B" w:rsidP="00D3259A">
      <w:pPr>
        <w:rPr>
          <w:rFonts w:ascii="Arial" w:hAnsi="Arial" w:cs="Arial"/>
          <w:b/>
          <w:u w:val="single"/>
        </w:rPr>
      </w:pPr>
    </w:p>
    <w:p w:rsidR="0018537B" w:rsidRDefault="0018537B" w:rsidP="00D3259A">
      <w:pPr>
        <w:rPr>
          <w:rFonts w:ascii="Arial" w:hAnsi="Arial" w:cs="Arial"/>
          <w:b/>
          <w:u w:val="single"/>
        </w:rPr>
      </w:pPr>
    </w:p>
    <w:p w:rsidR="0056770F" w:rsidRDefault="0056770F" w:rsidP="00D3259A">
      <w:pPr>
        <w:rPr>
          <w:rFonts w:ascii="Arial" w:hAnsi="Arial" w:cs="Arial"/>
          <w:b/>
          <w:u w:val="single"/>
        </w:rPr>
      </w:pPr>
    </w:p>
    <w:p w:rsidR="005705A0" w:rsidRDefault="005705A0" w:rsidP="00D3259A">
      <w:pPr>
        <w:rPr>
          <w:rFonts w:ascii="Arial" w:hAnsi="Arial" w:cs="Arial"/>
          <w:b/>
          <w:u w:val="single"/>
        </w:rPr>
      </w:pPr>
    </w:p>
    <w:p w:rsidR="005705A0" w:rsidRDefault="005705A0" w:rsidP="00D3259A">
      <w:pPr>
        <w:rPr>
          <w:rFonts w:ascii="Arial" w:hAnsi="Arial" w:cs="Arial"/>
          <w:b/>
          <w:u w:val="single"/>
        </w:rPr>
      </w:pPr>
    </w:p>
    <w:p w:rsidR="00FB6F9E" w:rsidRDefault="001C544D" w:rsidP="000C07A2">
      <w:pPr>
        <w:spacing w:after="0" w:line="240" w:lineRule="auto"/>
        <w:ind w:left="-540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br w:type="page"/>
      </w:r>
      <w:r w:rsidR="00FB6F9E" w:rsidRPr="00A83A2C">
        <w:rPr>
          <w:rFonts w:ascii="Arial" w:hAnsi="Arial" w:cs="Arial"/>
          <w:b/>
          <w:sz w:val="28"/>
          <w:szCs w:val="20"/>
        </w:rPr>
        <w:t>Appendix</w:t>
      </w:r>
    </w:p>
    <w:p w:rsidR="00D3259A" w:rsidRPr="00A83A2C" w:rsidRDefault="00D3259A" w:rsidP="000C07A2">
      <w:pPr>
        <w:spacing w:after="0" w:line="240" w:lineRule="auto"/>
        <w:ind w:left="-540"/>
        <w:rPr>
          <w:rFonts w:ascii="Arial" w:hAnsi="Arial" w:cs="Arial"/>
          <w:b/>
          <w:sz w:val="28"/>
          <w:szCs w:val="20"/>
        </w:rPr>
      </w:pPr>
    </w:p>
    <w:p w:rsidR="00FB6F9E" w:rsidRDefault="00FB6F9E" w:rsidP="00EB13BF">
      <w:pPr>
        <w:spacing w:after="60"/>
        <w:ind w:left="-540"/>
        <w:rPr>
          <w:rFonts w:ascii="Arial" w:hAnsi="Arial" w:cs="Arial"/>
          <w:b/>
          <w:sz w:val="24"/>
          <w:szCs w:val="24"/>
          <w:u w:val="single"/>
        </w:rPr>
      </w:pPr>
      <w:r w:rsidRPr="00EB13BF">
        <w:rPr>
          <w:rFonts w:ascii="Arial" w:hAnsi="Arial" w:cs="Arial"/>
          <w:b/>
          <w:sz w:val="24"/>
          <w:szCs w:val="24"/>
          <w:u w:val="single"/>
        </w:rPr>
        <w:t>CMMI Process Areas and Definitions</w:t>
      </w:r>
    </w:p>
    <w:p w:rsidR="00AA3FE0" w:rsidRDefault="00AA3FE0" w:rsidP="00EB13BF">
      <w:pPr>
        <w:spacing w:after="60"/>
        <w:ind w:left="-54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14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75"/>
        <w:gridCol w:w="10350"/>
      </w:tblGrid>
      <w:tr w:rsidR="00FB6F9E" w:rsidRPr="008B5DAF" w:rsidTr="005113B7">
        <w:trPr>
          <w:trHeight w:val="377"/>
          <w:jc w:val="center"/>
        </w:trPr>
        <w:tc>
          <w:tcPr>
            <w:tcW w:w="3775" w:type="dxa"/>
            <w:shd w:val="clear" w:color="auto" w:fill="B8CCE4"/>
            <w:vAlign w:val="center"/>
          </w:tcPr>
          <w:p w:rsidR="00FB6F9E" w:rsidRPr="008B5DAF" w:rsidRDefault="00FB6F9E" w:rsidP="00192135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8B5DAF">
              <w:rPr>
                <w:rFonts w:ascii="Arial" w:hAnsi="Arial" w:cs="Arial"/>
                <w:b/>
                <w:bCs/>
              </w:rPr>
              <w:t>Process Area</w:t>
            </w:r>
          </w:p>
        </w:tc>
        <w:tc>
          <w:tcPr>
            <w:tcW w:w="10350" w:type="dxa"/>
            <w:shd w:val="clear" w:color="auto" w:fill="B8CCE4"/>
            <w:vAlign w:val="center"/>
          </w:tcPr>
          <w:p w:rsidR="00FB6F9E" w:rsidRPr="008B5DAF" w:rsidRDefault="00FB6F9E" w:rsidP="00192135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8B5DAF"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FB6F9E" w:rsidRPr="008B5DAF" w:rsidTr="0019320A">
        <w:trPr>
          <w:trHeight w:val="449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 xml:space="preserve">Requirements Development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C50C7" w:rsidP="00D9488B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</w:rPr>
              <w:t>Elicit, analyze, and establish customer, product, and component requirements</w:t>
            </w:r>
          </w:p>
        </w:tc>
      </w:tr>
      <w:tr w:rsidR="00FB6F9E" w:rsidRPr="008B5DAF" w:rsidTr="0019320A">
        <w:trPr>
          <w:trHeight w:val="413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 xml:space="preserve">Requirements Management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C50C7" w:rsidP="007C50C7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M</w:t>
            </w:r>
            <w:r w:rsidR="00FB6F9E" w:rsidRPr="005113B7">
              <w:rPr>
                <w:rFonts w:cs="Arial"/>
              </w:rPr>
              <w:t>anagement of</w:t>
            </w:r>
            <w:r w:rsidRPr="005113B7">
              <w:rPr>
                <w:rFonts w:cs="Arial"/>
              </w:rPr>
              <w:t xml:space="preserve"> product</w:t>
            </w:r>
            <w:r w:rsidR="00FB6F9E" w:rsidRPr="005113B7">
              <w:rPr>
                <w:rFonts w:cs="Arial"/>
              </w:rPr>
              <w:t xml:space="preserve"> requirements </w:t>
            </w:r>
            <w:r w:rsidRPr="005113B7">
              <w:rPr>
                <w:rFonts w:cs="Arial"/>
              </w:rPr>
              <w:t>and align requirements with project plans and work products</w:t>
            </w:r>
          </w:p>
        </w:tc>
      </w:tr>
      <w:tr w:rsidR="00FB6F9E" w:rsidRPr="008B5DAF" w:rsidTr="0019320A">
        <w:trPr>
          <w:trHeight w:val="359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Project Planning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C50C7" w:rsidP="007C50C7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</w:rPr>
              <w:t>Establish and maintain plans that define</w:t>
            </w:r>
            <w:r w:rsidR="00FB6F9E" w:rsidRPr="005113B7">
              <w:rPr>
                <w:rFonts w:cs="Arial"/>
              </w:rPr>
              <w:t xml:space="preserve"> project activities</w:t>
            </w:r>
          </w:p>
        </w:tc>
      </w:tr>
      <w:tr w:rsidR="00FB6F9E" w:rsidRPr="008B5DAF" w:rsidTr="0019320A">
        <w:trPr>
          <w:trHeight w:val="404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19320A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Project Monitoring and Control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3024D9" w:rsidP="00B51EC9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Provide</w:t>
            </w:r>
            <w:r w:rsidR="00B51EC9" w:rsidRPr="005113B7">
              <w:rPr>
                <w:rFonts w:cs="Arial"/>
              </w:rPr>
              <w:t xml:space="preserve"> management </w:t>
            </w:r>
            <w:r w:rsidRPr="005113B7">
              <w:rPr>
                <w:rFonts w:cs="Arial"/>
              </w:rPr>
              <w:t xml:space="preserve">an understanding of the project’s progress and provide </w:t>
            </w:r>
            <w:r w:rsidR="00B51EC9" w:rsidRPr="005113B7">
              <w:rPr>
                <w:rFonts w:cs="Arial"/>
              </w:rPr>
              <w:t>corrective actions for deviations</w:t>
            </w:r>
            <w:r w:rsidRPr="005113B7">
              <w:rPr>
                <w:rFonts w:cs="Arial"/>
              </w:rPr>
              <w:t xml:space="preserve"> </w:t>
            </w:r>
          </w:p>
        </w:tc>
      </w:tr>
      <w:tr w:rsidR="00FB6F9E" w:rsidRPr="008B5DAF" w:rsidTr="0019320A">
        <w:trPr>
          <w:trHeight w:val="350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 xml:space="preserve">Risk Management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C50C7" w:rsidP="007C50C7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I</w:t>
            </w:r>
            <w:r w:rsidR="00FB6F9E" w:rsidRPr="005113B7">
              <w:rPr>
                <w:rFonts w:cs="Arial"/>
              </w:rPr>
              <w:t>dentify</w:t>
            </w:r>
            <w:r w:rsidRPr="005113B7">
              <w:rPr>
                <w:rFonts w:cs="Arial"/>
              </w:rPr>
              <w:t xml:space="preserve"> potential problems, define a strategy to prevent its occurrence, and monitor its behavior </w:t>
            </w:r>
          </w:p>
        </w:tc>
      </w:tr>
      <w:tr w:rsidR="00FB6F9E" w:rsidRPr="008B5DAF" w:rsidTr="0019320A">
        <w:trPr>
          <w:trHeight w:val="386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Configuration Management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19320A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 xml:space="preserve">Establish/maintain integrity of </w:t>
            </w:r>
            <w:r w:rsidR="00FB6F9E" w:rsidRPr="005113B7">
              <w:rPr>
                <w:rFonts w:cs="Arial"/>
              </w:rPr>
              <w:t>product</w:t>
            </w:r>
            <w:r w:rsidRPr="005113B7">
              <w:rPr>
                <w:rFonts w:cs="Arial"/>
              </w:rPr>
              <w:t xml:space="preserve"> using identification, control, status accounting, and auditing practices </w:t>
            </w:r>
          </w:p>
        </w:tc>
      </w:tr>
      <w:tr w:rsidR="00FB6F9E" w:rsidRPr="008B5DAF" w:rsidTr="0019320A">
        <w:trPr>
          <w:trHeight w:val="413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D9488B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 xml:space="preserve">Process and Product Quality Assurance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C50C7" w:rsidP="00284B23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 xml:space="preserve">Provide objective insight into </w:t>
            </w:r>
            <w:r w:rsidR="00284B23" w:rsidRPr="005113B7">
              <w:rPr>
                <w:rFonts w:cs="Arial"/>
              </w:rPr>
              <w:t xml:space="preserve">compliance and effectiveness of </w:t>
            </w:r>
            <w:r w:rsidRPr="005113B7">
              <w:rPr>
                <w:rFonts w:cs="Arial"/>
              </w:rPr>
              <w:t>processes</w:t>
            </w:r>
            <w:r w:rsidR="00284B23" w:rsidRPr="005113B7">
              <w:rPr>
                <w:rFonts w:cs="Arial"/>
              </w:rPr>
              <w:t xml:space="preserve"> and work </w:t>
            </w:r>
            <w:r w:rsidRPr="005113B7">
              <w:rPr>
                <w:rFonts w:cs="Arial"/>
              </w:rPr>
              <w:t>products</w:t>
            </w:r>
          </w:p>
        </w:tc>
      </w:tr>
      <w:tr w:rsidR="00FB6F9E" w:rsidRPr="008B5DAF" w:rsidTr="0019320A">
        <w:trPr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 xml:space="preserve">Measurement and Analysis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3024D9" w:rsidP="003024D9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 xml:space="preserve">Develop and sustain measurements used to support management reporting and defined objectives </w:t>
            </w:r>
          </w:p>
        </w:tc>
      </w:tr>
      <w:tr w:rsidR="00FB6F9E" w:rsidRPr="008B5DAF" w:rsidTr="0019320A">
        <w:trPr>
          <w:trHeight w:val="359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Decision Analysis and Resolution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19320A" w:rsidP="00D9488B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To analyze decisions using a formal process with an established criteria to evaluate alternatives</w:t>
            </w:r>
          </w:p>
        </w:tc>
      </w:tr>
      <w:tr w:rsidR="00FB6F9E" w:rsidRPr="008B5DAF" w:rsidTr="0019320A">
        <w:trPr>
          <w:trHeight w:val="395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Technical Solution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CA255F" w:rsidP="00D9488B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Select, design, and implement solutions to requirements</w:t>
            </w:r>
          </w:p>
        </w:tc>
      </w:tr>
      <w:tr w:rsidR="00FB6F9E" w:rsidRPr="008B5DAF" w:rsidTr="0019320A">
        <w:trPr>
          <w:trHeight w:val="449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Product Integration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3024D9" w:rsidP="003024D9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 xml:space="preserve">To assemble the components, ensure as integrated works as intended, and deliver the product </w:t>
            </w:r>
          </w:p>
        </w:tc>
      </w:tr>
      <w:tr w:rsidR="00FB6F9E" w:rsidRPr="008B5DAF" w:rsidTr="0019320A">
        <w:trPr>
          <w:trHeight w:val="485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Verification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63308" w:rsidP="00763308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Verify products meet specified requirements, identify defects, and remove defects prior to execution of task</w:t>
            </w:r>
          </w:p>
        </w:tc>
      </w:tr>
      <w:tr w:rsidR="00FB6F9E" w:rsidRPr="008B5DAF" w:rsidTr="0019320A">
        <w:trPr>
          <w:trHeight w:val="431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FB6F9E" w:rsidRPr="005113B7" w:rsidRDefault="00FB6F9E" w:rsidP="0019320A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  <w:bCs/>
              </w:rPr>
              <w:t xml:space="preserve">Validation </w:t>
            </w:r>
            <w:r w:rsidR="0019320A" w:rsidRPr="005113B7">
              <w:rPr>
                <w:rFonts w:cs="Arial"/>
                <w:bCs/>
              </w:rPr>
              <w:t xml:space="preserve"> 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FB6F9E" w:rsidRPr="005113B7" w:rsidRDefault="00763308" w:rsidP="00763308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 xml:space="preserve">Demonstrate that a product or components satisfy it intended use </w:t>
            </w:r>
          </w:p>
        </w:tc>
      </w:tr>
      <w:tr w:rsidR="0019320A" w:rsidRPr="008B5DAF" w:rsidTr="0019320A">
        <w:trPr>
          <w:trHeight w:val="431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19320A" w:rsidRPr="005113B7" w:rsidRDefault="0019320A" w:rsidP="0019320A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Integrated Project Management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19320A" w:rsidRPr="005113B7" w:rsidRDefault="0019320A" w:rsidP="00D9488B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Establish/manage the project, relevant stakeholders according to an integrated</w:t>
            </w:r>
            <w:r w:rsidR="003024D9" w:rsidRPr="005113B7">
              <w:rPr>
                <w:rFonts w:cs="Arial"/>
              </w:rPr>
              <w:t>, defined</w:t>
            </w:r>
            <w:r w:rsidRPr="005113B7">
              <w:rPr>
                <w:rFonts w:cs="Arial"/>
              </w:rPr>
              <w:t xml:space="preserve"> and tailored</w:t>
            </w:r>
            <w:r w:rsidR="003024D9" w:rsidRPr="005113B7">
              <w:rPr>
                <w:rFonts w:cs="Arial"/>
              </w:rPr>
              <w:t xml:space="preserve"> process</w:t>
            </w:r>
          </w:p>
        </w:tc>
      </w:tr>
      <w:tr w:rsidR="003024D9" w:rsidRPr="008B5DAF" w:rsidTr="0019320A">
        <w:trPr>
          <w:trHeight w:val="431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3024D9" w:rsidRPr="005113B7" w:rsidRDefault="003024D9" w:rsidP="003024D9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Organizational Process Definition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3024D9" w:rsidRPr="005113B7" w:rsidRDefault="003024D9" w:rsidP="00D9488B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Establish/maintain a usable set of process assets, standards, and rules and guidelines for teams</w:t>
            </w:r>
          </w:p>
        </w:tc>
      </w:tr>
      <w:tr w:rsidR="003024D9" w:rsidRPr="008B5DAF" w:rsidTr="0019320A">
        <w:trPr>
          <w:trHeight w:val="431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3024D9" w:rsidRPr="005113B7" w:rsidRDefault="003024D9" w:rsidP="003024D9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Organizational Process Focus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3024D9" w:rsidRPr="005113B7" w:rsidRDefault="003024D9" w:rsidP="003024D9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Plan, implement and deploy organizational process improvement based on process weaknesses and strengths</w:t>
            </w:r>
          </w:p>
        </w:tc>
      </w:tr>
      <w:tr w:rsidR="003024D9" w:rsidRPr="008B5DAF" w:rsidTr="0019320A">
        <w:trPr>
          <w:trHeight w:val="431"/>
          <w:jc w:val="center"/>
        </w:trPr>
        <w:tc>
          <w:tcPr>
            <w:tcW w:w="3775" w:type="dxa"/>
            <w:shd w:val="clear" w:color="auto" w:fill="auto"/>
            <w:vAlign w:val="center"/>
          </w:tcPr>
          <w:p w:rsidR="003024D9" w:rsidRPr="005113B7" w:rsidRDefault="003024D9" w:rsidP="003024D9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Organizational Training</w:t>
            </w:r>
          </w:p>
        </w:tc>
        <w:tc>
          <w:tcPr>
            <w:tcW w:w="10350" w:type="dxa"/>
            <w:shd w:val="clear" w:color="auto" w:fill="auto"/>
            <w:vAlign w:val="center"/>
          </w:tcPr>
          <w:p w:rsidR="003024D9" w:rsidRPr="005113B7" w:rsidRDefault="003024D9" w:rsidP="003024D9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Develop skills and knowledge of people so they can perform their roles effectively and efficiently</w:t>
            </w:r>
          </w:p>
        </w:tc>
      </w:tr>
      <w:tr w:rsidR="00AA3FE0" w:rsidRPr="008B5DAF" w:rsidTr="00AA3FE0">
        <w:trPr>
          <w:trHeight w:val="431"/>
          <w:jc w:val="center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0" w:rsidRPr="005113B7" w:rsidRDefault="00AA3FE0" w:rsidP="00AA3FE0">
            <w:pPr>
              <w:spacing w:after="0"/>
              <w:rPr>
                <w:rFonts w:cs="Arial"/>
                <w:bCs/>
              </w:rPr>
            </w:pPr>
            <w:r w:rsidRPr="005113B7">
              <w:rPr>
                <w:rFonts w:cs="Arial"/>
                <w:bCs/>
              </w:rPr>
              <w:t>Supplier Agreement Management</w:t>
            </w:r>
          </w:p>
        </w:tc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FE0" w:rsidRPr="005113B7" w:rsidRDefault="00AA3FE0" w:rsidP="00AA3FE0">
            <w:pPr>
              <w:spacing w:after="0"/>
              <w:rPr>
                <w:rFonts w:cs="Arial"/>
              </w:rPr>
            </w:pPr>
            <w:r w:rsidRPr="005113B7">
              <w:rPr>
                <w:rFonts w:cs="Arial"/>
              </w:rPr>
              <w:t>Manage the acquisition of products and services from suppliers.</w:t>
            </w:r>
          </w:p>
        </w:tc>
      </w:tr>
    </w:tbl>
    <w:p w:rsidR="0093723D" w:rsidRDefault="0093723D" w:rsidP="002209B2">
      <w:pPr>
        <w:rPr>
          <w:rFonts w:ascii="Arial" w:hAnsi="Arial" w:cs="Arial"/>
          <w:sz w:val="18"/>
          <w:szCs w:val="18"/>
        </w:rPr>
      </w:pPr>
    </w:p>
    <w:sectPr w:rsidR="0093723D" w:rsidSect="000B3BAE">
      <w:footerReference w:type="default" r:id="rId8"/>
      <w:pgSz w:w="15840" w:h="12240" w:orient="landscape"/>
      <w:pgMar w:top="1260" w:right="1440" w:bottom="1260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100" w:rsidRDefault="00AE3100" w:rsidP="00022460">
      <w:pPr>
        <w:spacing w:after="0" w:line="240" w:lineRule="auto"/>
      </w:pPr>
      <w:r>
        <w:separator/>
      </w:r>
    </w:p>
  </w:endnote>
  <w:endnote w:type="continuationSeparator" w:id="0">
    <w:p w:rsidR="00AE3100" w:rsidRDefault="00AE3100" w:rsidP="0002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80F" w:rsidRDefault="00B8380F">
    <w:pPr>
      <w:pStyle w:val="Footer"/>
    </w:pPr>
    <w:r>
      <w:t>IGT Proprietary Information – CONFIDENTIAL</w:t>
    </w:r>
    <w:r>
      <w:tab/>
    </w:r>
    <w:r>
      <w:tab/>
    </w:r>
    <w:r>
      <w:tab/>
    </w:r>
    <w:r>
      <w:tab/>
    </w:r>
    <w:r>
      <w:tab/>
    </w:r>
    <w:r>
      <w:tab/>
      <w:t>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100" w:rsidRDefault="00AE3100" w:rsidP="00022460">
      <w:pPr>
        <w:spacing w:after="0" w:line="240" w:lineRule="auto"/>
      </w:pPr>
      <w:r>
        <w:separator/>
      </w:r>
    </w:p>
  </w:footnote>
  <w:footnote w:type="continuationSeparator" w:id="0">
    <w:p w:rsidR="00AE3100" w:rsidRDefault="00AE3100" w:rsidP="0002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FC0"/>
    <w:multiLevelType w:val="hybridMultilevel"/>
    <w:tmpl w:val="EA4E3400"/>
    <w:lvl w:ilvl="0" w:tplc="0415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C5537DD"/>
    <w:multiLevelType w:val="hybridMultilevel"/>
    <w:tmpl w:val="84D45A84"/>
    <w:lvl w:ilvl="0" w:tplc="E22EC2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CA2400"/>
    <w:multiLevelType w:val="hybridMultilevel"/>
    <w:tmpl w:val="BFF6E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FA4D61"/>
    <w:multiLevelType w:val="hybridMultilevel"/>
    <w:tmpl w:val="ACB2A8E2"/>
    <w:lvl w:ilvl="0" w:tplc="0415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2D41ED8"/>
    <w:multiLevelType w:val="hybridMultilevel"/>
    <w:tmpl w:val="EB247A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C31288"/>
    <w:multiLevelType w:val="hybridMultilevel"/>
    <w:tmpl w:val="263EA3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CF071E"/>
    <w:multiLevelType w:val="multilevel"/>
    <w:tmpl w:val="EFB0E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9827E44"/>
    <w:multiLevelType w:val="hybridMultilevel"/>
    <w:tmpl w:val="1778A142"/>
    <w:lvl w:ilvl="0" w:tplc="001EDF9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A531C8"/>
    <w:multiLevelType w:val="hybridMultilevel"/>
    <w:tmpl w:val="3544D024"/>
    <w:lvl w:ilvl="0" w:tplc="0415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D1A3DC6"/>
    <w:multiLevelType w:val="hybridMultilevel"/>
    <w:tmpl w:val="67323FB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6131A5"/>
    <w:multiLevelType w:val="hybridMultilevel"/>
    <w:tmpl w:val="E53605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955706"/>
    <w:multiLevelType w:val="hybridMultilevel"/>
    <w:tmpl w:val="A696470A"/>
    <w:lvl w:ilvl="0" w:tplc="0415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25D1"/>
    <w:rsid w:val="00001452"/>
    <w:rsid w:val="000047AE"/>
    <w:rsid w:val="00010B56"/>
    <w:rsid w:val="00020B21"/>
    <w:rsid w:val="00022460"/>
    <w:rsid w:val="00026D29"/>
    <w:rsid w:val="00027AED"/>
    <w:rsid w:val="00030447"/>
    <w:rsid w:val="000440AC"/>
    <w:rsid w:val="000455BD"/>
    <w:rsid w:val="0004761D"/>
    <w:rsid w:val="00050484"/>
    <w:rsid w:val="0005169A"/>
    <w:rsid w:val="00051ECE"/>
    <w:rsid w:val="00053E8D"/>
    <w:rsid w:val="00061CD1"/>
    <w:rsid w:val="00062930"/>
    <w:rsid w:val="00063F3D"/>
    <w:rsid w:val="0007315A"/>
    <w:rsid w:val="000735E7"/>
    <w:rsid w:val="00082A57"/>
    <w:rsid w:val="000860A2"/>
    <w:rsid w:val="00092BB6"/>
    <w:rsid w:val="000A31BC"/>
    <w:rsid w:val="000B3278"/>
    <w:rsid w:val="000B3BAE"/>
    <w:rsid w:val="000C07A2"/>
    <w:rsid w:val="000C4772"/>
    <w:rsid w:val="000F2152"/>
    <w:rsid w:val="000F5369"/>
    <w:rsid w:val="000F77F7"/>
    <w:rsid w:val="000F77FC"/>
    <w:rsid w:val="00105790"/>
    <w:rsid w:val="00106A80"/>
    <w:rsid w:val="001150DF"/>
    <w:rsid w:val="001172B3"/>
    <w:rsid w:val="00125FAF"/>
    <w:rsid w:val="001260F6"/>
    <w:rsid w:val="00140C1C"/>
    <w:rsid w:val="00152545"/>
    <w:rsid w:val="0016449B"/>
    <w:rsid w:val="00172650"/>
    <w:rsid w:val="001743F6"/>
    <w:rsid w:val="001749FA"/>
    <w:rsid w:val="00175147"/>
    <w:rsid w:val="001772E9"/>
    <w:rsid w:val="0018537B"/>
    <w:rsid w:val="001864AF"/>
    <w:rsid w:val="00192135"/>
    <w:rsid w:val="0019320A"/>
    <w:rsid w:val="0019470D"/>
    <w:rsid w:val="001B14DD"/>
    <w:rsid w:val="001B6F12"/>
    <w:rsid w:val="001C08FD"/>
    <w:rsid w:val="001C544D"/>
    <w:rsid w:val="001D4B2F"/>
    <w:rsid w:val="001E482D"/>
    <w:rsid w:val="001F5770"/>
    <w:rsid w:val="00200764"/>
    <w:rsid w:val="002020A5"/>
    <w:rsid w:val="002028C9"/>
    <w:rsid w:val="002030BD"/>
    <w:rsid w:val="00205F21"/>
    <w:rsid w:val="002061F3"/>
    <w:rsid w:val="00213C59"/>
    <w:rsid w:val="002151A8"/>
    <w:rsid w:val="002209B2"/>
    <w:rsid w:val="00264AA9"/>
    <w:rsid w:val="0028072E"/>
    <w:rsid w:val="00284B23"/>
    <w:rsid w:val="002873CD"/>
    <w:rsid w:val="002924A1"/>
    <w:rsid w:val="0029511F"/>
    <w:rsid w:val="002B2454"/>
    <w:rsid w:val="002B460F"/>
    <w:rsid w:val="002B5838"/>
    <w:rsid w:val="002C38E0"/>
    <w:rsid w:val="002D428D"/>
    <w:rsid w:val="002D58B6"/>
    <w:rsid w:val="002E2EBC"/>
    <w:rsid w:val="002F15CF"/>
    <w:rsid w:val="002F7034"/>
    <w:rsid w:val="003024D9"/>
    <w:rsid w:val="00305B69"/>
    <w:rsid w:val="0031194D"/>
    <w:rsid w:val="003173A0"/>
    <w:rsid w:val="0032374C"/>
    <w:rsid w:val="00327F16"/>
    <w:rsid w:val="00332F4E"/>
    <w:rsid w:val="00334091"/>
    <w:rsid w:val="00353583"/>
    <w:rsid w:val="00361F3F"/>
    <w:rsid w:val="003646DD"/>
    <w:rsid w:val="00364C8A"/>
    <w:rsid w:val="003724DD"/>
    <w:rsid w:val="00375165"/>
    <w:rsid w:val="003774DA"/>
    <w:rsid w:val="00385458"/>
    <w:rsid w:val="00393318"/>
    <w:rsid w:val="00393923"/>
    <w:rsid w:val="00394869"/>
    <w:rsid w:val="003A729B"/>
    <w:rsid w:val="003A7DCE"/>
    <w:rsid w:val="003B1F69"/>
    <w:rsid w:val="003B27F6"/>
    <w:rsid w:val="003C670F"/>
    <w:rsid w:val="003D25AE"/>
    <w:rsid w:val="003D6514"/>
    <w:rsid w:val="003D7809"/>
    <w:rsid w:val="003E3EBA"/>
    <w:rsid w:val="003F4093"/>
    <w:rsid w:val="003F465B"/>
    <w:rsid w:val="00401545"/>
    <w:rsid w:val="00404463"/>
    <w:rsid w:val="0040510B"/>
    <w:rsid w:val="00407479"/>
    <w:rsid w:val="0041012C"/>
    <w:rsid w:val="00410301"/>
    <w:rsid w:val="00411296"/>
    <w:rsid w:val="0042147F"/>
    <w:rsid w:val="00426A47"/>
    <w:rsid w:val="00434C0E"/>
    <w:rsid w:val="0044077A"/>
    <w:rsid w:val="00447D3C"/>
    <w:rsid w:val="004517BB"/>
    <w:rsid w:val="00453894"/>
    <w:rsid w:val="00462610"/>
    <w:rsid w:val="0046314C"/>
    <w:rsid w:val="00467468"/>
    <w:rsid w:val="00482792"/>
    <w:rsid w:val="0048333B"/>
    <w:rsid w:val="0048558D"/>
    <w:rsid w:val="004A2F8A"/>
    <w:rsid w:val="004A32F7"/>
    <w:rsid w:val="004B1F87"/>
    <w:rsid w:val="004B36FA"/>
    <w:rsid w:val="004C3A72"/>
    <w:rsid w:val="004C3BC7"/>
    <w:rsid w:val="004E14A8"/>
    <w:rsid w:val="004F37A4"/>
    <w:rsid w:val="005009F5"/>
    <w:rsid w:val="005032B4"/>
    <w:rsid w:val="005056FB"/>
    <w:rsid w:val="005113B7"/>
    <w:rsid w:val="00513761"/>
    <w:rsid w:val="0051786D"/>
    <w:rsid w:val="0052053B"/>
    <w:rsid w:val="0052398C"/>
    <w:rsid w:val="005470C7"/>
    <w:rsid w:val="00555D39"/>
    <w:rsid w:val="00555D66"/>
    <w:rsid w:val="00560BE2"/>
    <w:rsid w:val="0056770F"/>
    <w:rsid w:val="005705A0"/>
    <w:rsid w:val="00573907"/>
    <w:rsid w:val="00574716"/>
    <w:rsid w:val="00575541"/>
    <w:rsid w:val="00583DEF"/>
    <w:rsid w:val="005876CD"/>
    <w:rsid w:val="00590772"/>
    <w:rsid w:val="005A016D"/>
    <w:rsid w:val="005A4540"/>
    <w:rsid w:val="005B40B4"/>
    <w:rsid w:val="005D33F6"/>
    <w:rsid w:val="005D4B53"/>
    <w:rsid w:val="005E3E1C"/>
    <w:rsid w:val="005F526D"/>
    <w:rsid w:val="00600F20"/>
    <w:rsid w:val="006018AB"/>
    <w:rsid w:val="0060220A"/>
    <w:rsid w:val="00631172"/>
    <w:rsid w:val="00631189"/>
    <w:rsid w:val="00633289"/>
    <w:rsid w:val="006357D1"/>
    <w:rsid w:val="00641B74"/>
    <w:rsid w:val="00643E09"/>
    <w:rsid w:val="0065192D"/>
    <w:rsid w:val="00655FBE"/>
    <w:rsid w:val="00664403"/>
    <w:rsid w:val="0067018D"/>
    <w:rsid w:val="006771EF"/>
    <w:rsid w:val="00682D2D"/>
    <w:rsid w:val="00683656"/>
    <w:rsid w:val="00685B20"/>
    <w:rsid w:val="0068745A"/>
    <w:rsid w:val="006A6358"/>
    <w:rsid w:val="006A7C97"/>
    <w:rsid w:val="006B5DEC"/>
    <w:rsid w:val="006C3E0A"/>
    <w:rsid w:val="006D00AC"/>
    <w:rsid w:val="006D5CCC"/>
    <w:rsid w:val="006D5DEE"/>
    <w:rsid w:val="006E77BE"/>
    <w:rsid w:val="006F1AB3"/>
    <w:rsid w:val="00702ACA"/>
    <w:rsid w:val="0070556E"/>
    <w:rsid w:val="00716388"/>
    <w:rsid w:val="00720394"/>
    <w:rsid w:val="00722226"/>
    <w:rsid w:val="0074162D"/>
    <w:rsid w:val="007536A1"/>
    <w:rsid w:val="00762A33"/>
    <w:rsid w:val="00763308"/>
    <w:rsid w:val="00766BDE"/>
    <w:rsid w:val="0077022B"/>
    <w:rsid w:val="007744FC"/>
    <w:rsid w:val="0077522C"/>
    <w:rsid w:val="007804F3"/>
    <w:rsid w:val="00794019"/>
    <w:rsid w:val="007B2E79"/>
    <w:rsid w:val="007B4DEC"/>
    <w:rsid w:val="007B5AF7"/>
    <w:rsid w:val="007B6EAF"/>
    <w:rsid w:val="007C2DF3"/>
    <w:rsid w:val="007C371A"/>
    <w:rsid w:val="007C43B0"/>
    <w:rsid w:val="007C50C7"/>
    <w:rsid w:val="007C5FEB"/>
    <w:rsid w:val="007C6080"/>
    <w:rsid w:val="007E7FCF"/>
    <w:rsid w:val="00801263"/>
    <w:rsid w:val="00803906"/>
    <w:rsid w:val="0082245C"/>
    <w:rsid w:val="008254CE"/>
    <w:rsid w:val="00825F79"/>
    <w:rsid w:val="008272E4"/>
    <w:rsid w:val="008409EA"/>
    <w:rsid w:val="0084390A"/>
    <w:rsid w:val="00846C2B"/>
    <w:rsid w:val="00864BE7"/>
    <w:rsid w:val="008842A4"/>
    <w:rsid w:val="00891430"/>
    <w:rsid w:val="00893E9E"/>
    <w:rsid w:val="008B56AE"/>
    <w:rsid w:val="008B5DAF"/>
    <w:rsid w:val="008B6AB8"/>
    <w:rsid w:val="008C3D92"/>
    <w:rsid w:val="008D2DF7"/>
    <w:rsid w:val="008D576D"/>
    <w:rsid w:val="008E09A7"/>
    <w:rsid w:val="008E4005"/>
    <w:rsid w:val="008E40A8"/>
    <w:rsid w:val="0090576E"/>
    <w:rsid w:val="00914281"/>
    <w:rsid w:val="0092061B"/>
    <w:rsid w:val="00927128"/>
    <w:rsid w:val="00934A60"/>
    <w:rsid w:val="009359BE"/>
    <w:rsid w:val="0093723D"/>
    <w:rsid w:val="009425D1"/>
    <w:rsid w:val="00943C56"/>
    <w:rsid w:val="00960E6E"/>
    <w:rsid w:val="00966578"/>
    <w:rsid w:val="0097124F"/>
    <w:rsid w:val="00973100"/>
    <w:rsid w:val="00995188"/>
    <w:rsid w:val="009A2D4F"/>
    <w:rsid w:val="009A3726"/>
    <w:rsid w:val="009B4DB1"/>
    <w:rsid w:val="009B5F98"/>
    <w:rsid w:val="009C0010"/>
    <w:rsid w:val="009D0790"/>
    <w:rsid w:val="009D3881"/>
    <w:rsid w:val="009D7ABB"/>
    <w:rsid w:val="009E43F5"/>
    <w:rsid w:val="009F4A9A"/>
    <w:rsid w:val="00A003AF"/>
    <w:rsid w:val="00A1103B"/>
    <w:rsid w:val="00A1575E"/>
    <w:rsid w:val="00A17B9A"/>
    <w:rsid w:val="00A37054"/>
    <w:rsid w:val="00A4136A"/>
    <w:rsid w:val="00A501C2"/>
    <w:rsid w:val="00A50FC0"/>
    <w:rsid w:val="00A61AC5"/>
    <w:rsid w:val="00A61BD4"/>
    <w:rsid w:val="00A76376"/>
    <w:rsid w:val="00A83A2C"/>
    <w:rsid w:val="00A91DE3"/>
    <w:rsid w:val="00A92EC5"/>
    <w:rsid w:val="00A936CE"/>
    <w:rsid w:val="00A94200"/>
    <w:rsid w:val="00A97EF7"/>
    <w:rsid w:val="00AA13E2"/>
    <w:rsid w:val="00AA35C5"/>
    <w:rsid w:val="00AA3FE0"/>
    <w:rsid w:val="00AB16B8"/>
    <w:rsid w:val="00AC65B5"/>
    <w:rsid w:val="00AE3100"/>
    <w:rsid w:val="00AE3241"/>
    <w:rsid w:val="00AE44E9"/>
    <w:rsid w:val="00AE666E"/>
    <w:rsid w:val="00AF0904"/>
    <w:rsid w:val="00AF2065"/>
    <w:rsid w:val="00B03433"/>
    <w:rsid w:val="00B10348"/>
    <w:rsid w:val="00B1132D"/>
    <w:rsid w:val="00B203F8"/>
    <w:rsid w:val="00B3034A"/>
    <w:rsid w:val="00B34D31"/>
    <w:rsid w:val="00B35D94"/>
    <w:rsid w:val="00B3752C"/>
    <w:rsid w:val="00B41F1F"/>
    <w:rsid w:val="00B50025"/>
    <w:rsid w:val="00B51EC9"/>
    <w:rsid w:val="00B60982"/>
    <w:rsid w:val="00B63411"/>
    <w:rsid w:val="00B64D64"/>
    <w:rsid w:val="00B6504B"/>
    <w:rsid w:val="00B8380F"/>
    <w:rsid w:val="00B947BA"/>
    <w:rsid w:val="00B96D1E"/>
    <w:rsid w:val="00BA396D"/>
    <w:rsid w:val="00BA3BCB"/>
    <w:rsid w:val="00BC45F4"/>
    <w:rsid w:val="00BC4B52"/>
    <w:rsid w:val="00BD1562"/>
    <w:rsid w:val="00BE6237"/>
    <w:rsid w:val="00BF3068"/>
    <w:rsid w:val="00BF30CB"/>
    <w:rsid w:val="00C10B8F"/>
    <w:rsid w:val="00C24C5F"/>
    <w:rsid w:val="00C34CD3"/>
    <w:rsid w:val="00C36E82"/>
    <w:rsid w:val="00C41B73"/>
    <w:rsid w:val="00C44092"/>
    <w:rsid w:val="00C47070"/>
    <w:rsid w:val="00C51DA0"/>
    <w:rsid w:val="00C54399"/>
    <w:rsid w:val="00C548D6"/>
    <w:rsid w:val="00C56C85"/>
    <w:rsid w:val="00C67E84"/>
    <w:rsid w:val="00C76B0D"/>
    <w:rsid w:val="00CA255F"/>
    <w:rsid w:val="00CA2B6A"/>
    <w:rsid w:val="00CA65F5"/>
    <w:rsid w:val="00CA7CAA"/>
    <w:rsid w:val="00CB7B98"/>
    <w:rsid w:val="00CD2804"/>
    <w:rsid w:val="00CE29AD"/>
    <w:rsid w:val="00CF0679"/>
    <w:rsid w:val="00D04CE6"/>
    <w:rsid w:val="00D075F7"/>
    <w:rsid w:val="00D14D8B"/>
    <w:rsid w:val="00D16498"/>
    <w:rsid w:val="00D23474"/>
    <w:rsid w:val="00D27C84"/>
    <w:rsid w:val="00D301E1"/>
    <w:rsid w:val="00D3259A"/>
    <w:rsid w:val="00D3551F"/>
    <w:rsid w:val="00D36954"/>
    <w:rsid w:val="00D40C8F"/>
    <w:rsid w:val="00D65958"/>
    <w:rsid w:val="00D70C62"/>
    <w:rsid w:val="00D714B2"/>
    <w:rsid w:val="00D75A85"/>
    <w:rsid w:val="00D83528"/>
    <w:rsid w:val="00D903FE"/>
    <w:rsid w:val="00D9488B"/>
    <w:rsid w:val="00DB032E"/>
    <w:rsid w:val="00DB18AD"/>
    <w:rsid w:val="00DB2CBA"/>
    <w:rsid w:val="00DC04DF"/>
    <w:rsid w:val="00DE42CF"/>
    <w:rsid w:val="00DE4882"/>
    <w:rsid w:val="00DF404C"/>
    <w:rsid w:val="00E11520"/>
    <w:rsid w:val="00E17BD2"/>
    <w:rsid w:val="00E32807"/>
    <w:rsid w:val="00E40659"/>
    <w:rsid w:val="00E61F7B"/>
    <w:rsid w:val="00E634E5"/>
    <w:rsid w:val="00E760C2"/>
    <w:rsid w:val="00E814E3"/>
    <w:rsid w:val="00E8775D"/>
    <w:rsid w:val="00E9436A"/>
    <w:rsid w:val="00E96079"/>
    <w:rsid w:val="00EA4D51"/>
    <w:rsid w:val="00EA6543"/>
    <w:rsid w:val="00EA6794"/>
    <w:rsid w:val="00EB13BF"/>
    <w:rsid w:val="00EB3D81"/>
    <w:rsid w:val="00EC43FA"/>
    <w:rsid w:val="00EC51FF"/>
    <w:rsid w:val="00ED57AF"/>
    <w:rsid w:val="00ED77E7"/>
    <w:rsid w:val="00EE6EF3"/>
    <w:rsid w:val="00EF2637"/>
    <w:rsid w:val="00F0066C"/>
    <w:rsid w:val="00F009EE"/>
    <w:rsid w:val="00F02EEB"/>
    <w:rsid w:val="00F12748"/>
    <w:rsid w:val="00F233D5"/>
    <w:rsid w:val="00F24A86"/>
    <w:rsid w:val="00F350E3"/>
    <w:rsid w:val="00F43CFF"/>
    <w:rsid w:val="00F4497E"/>
    <w:rsid w:val="00F5166A"/>
    <w:rsid w:val="00F52343"/>
    <w:rsid w:val="00F54EA5"/>
    <w:rsid w:val="00F64315"/>
    <w:rsid w:val="00F66905"/>
    <w:rsid w:val="00F71D8F"/>
    <w:rsid w:val="00F7731A"/>
    <w:rsid w:val="00F85432"/>
    <w:rsid w:val="00F959C0"/>
    <w:rsid w:val="00F97F26"/>
    <w:rsid w:val="00FA2524"/>
    <w:rsid w:val="00FA7A69"/>
    <w:rsid w:val="00FB6F9E"/>
    <w:rsid w:val="00FD0C91"/>
    <w:rsid w:val="00FD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2A4"/>
    <w:pPr>
      <w:keepNext/>
      <w:pageBreakBefore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/>
      <w:b/>
      <w:bCs/>
      <w:cap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842A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842A4"/>
    <w:pPr>
      <w:keepNext/>
      <w:numPr>
        <w:ilvl w:val="2"/>
        <w:numId w:val="1"/>
      </w:numPr>
      <w:tabs>
        <w:tab w:val="left" w:pos="792"/>
      </w:tabs>
      <w:spacing w:before="240" w:after="60" w:line="240" w:lineRule="auto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842A4"/>
    <w:pPr>
      <w:keepNext/>
      <w:numPr>
        <w:ilvl w:val="3"/>
        <w:numId w:val="1"/>
      </w:numPr>
      <w:tabs>
        <w:tab w:val="left" w:pos="648"/>
        <w:tab w:val="left" w:pos="792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842A4"/>
    <w:pPr>
      <w:numPr>
        <w:ilvl w:val="4"/>
        <w:numId w:val="1"/>
      </w:numPr>
      <w:tabs>
        <w:tab w:val="left" w:pos="72"/>
        <w:tab w:val="left" w:pos="979"/>
        <w:tab w:val="left" w:pos="1080"/>
      </w:tabs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8842A4"/>
    <w:pPr>
      <w:numPr>
        <w:ilvl w:val="5"/>
        <w:numId w:val="1"/>
      </w:numPr>
      <w:tabs>
        <w:tab w:val="left" w:pos="1080"/>
        <w:tab w:val="left" w:pos="1224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8842A4"/>
    <w:pPr>
      <w:numPr>
        <w:ilvl w:val="6"/>
        <w:numId w:val="1"/>
      </w:numPr>
      <w:tabs>
        <w:tab w:val="left" w:pos="216"/>
        <w:tab w:val="left" w:pos="1260"/>
      </w:tabs>
      <w:spacing w:before="240" w:after="60" w:line="240" w:lineRule="auto"/>
      <w:outlineLvl w:val="6"/>
    </w:pPr>
    <w:rPr>
      <w:rFonts w:ascii="Times New Roman" w:eastAsia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8842A4"/>
    <w:pPr>
      <w:numPr>
        <w:ilvl w:val="7"/>
        <w:numId w:val="1"/>
      </w:numPr>
      <w:tabs>
        <w:tab w:val="left" w:pos="216"/>
        <w:tab w:val="left" w:pos="1339"/>
        <w:tab w:val="left" w:pos="1584"/>
        <w:tab w:val="left" w:pos="1800"/>
      </w:tabs>
      <w:spacing w:before="240" w:after="60" w:line="240" w:lineRule="auto"/>
      <w:outlineLvl w:val="7"/>
    </w:pPr>
    <w:rPr>
      <w:rFonts w:ascii="Times New Roman" w:eastAsia="Times New Roman" w:hAnsi="Times New Roman"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8842A4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460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022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0"/>
  </w:style>
  <w:style w:type="paragraph" w:styleId="Footer">
    <w:name w:val="footer"/>
    <w:basedOn w:val="Normal"/>
    <w:link w:val="Foot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0"/>
  </w:style>
  <w:style w:type="character" w:customStyle="1" w:styleId="Heading1Char">
    <w:name w:val="Heading 1 Char"/>
    <w:link w:val="Heading1"/>
    <w:rsid w:val="008842A4"/>
    <w:rPr>
      <w:rFonts w:ascii="Times New Roman" w:eastAsia="Times New Roman" w:hAnsi="Times New Roman" w:cs="Arial"/>
      <w:b/>
      <w:bCs/>
      <w:caps/>
      <w:kern w:val="32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8842A4"/>
    <w:rPr>
      <w:rFonts w:ascii="Times New Roman" w:eastAsia="Times New Roman" w:hAnsi="Times New Roman" w:cs="Arial"/>
      <w:b/>
      <w:bCs/>
      <w:i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8842A4"/>
    <w:rPr>
      <w:rFonts w:ascii="Times New Roman" w:eastAsia="Times New Roman" w:hAnsi="Times New Roman" w:cs="Arial"/>
      <w:b/>
      <w:bCs/>
      <w:sz w:val="22"/>
      <w:szCs w:val="26"/>
      <w:lang w:val="en-US" w:eastAsia="en-US"/>
    </w:rPr>
  </w:style>
  <w:style w:type="character" w:customStyle="1" w:styleId="Heading4Char">
    <w:name w:val="Heading 4 Char"/>
    <w:link w:val="Heading4"/>
    <w:rsid w:val="008842A4"/>
    <w:rPr>
      <w:rFonts w:ascii="Times New Roman" w:eastAsia="Times New Roman" w:hAnsi="Times New Roman"/>
      <w:b/>
      <w:bCs/>
      <w:sz w:val="22"/>
      <w:szCs w:val="28"/>
      <w:lang w:val="en-US" w:eastAsia="en-US"/>
    </w:rPr>
  </w:style>
  <w:style w:type="character" w:customStyle="1" w:styleId="Heading5Char">
    <w:name w:val="Heading 5 Char"/>
    <w:link w:val="Heading5"/>
    <w:rsid w:val="008842A4"/>
    <w:rPr>
      <w:rFonts w:ascii="Times New Roman" w:eastAsia="Times New Roman" w:hAnsi="Times New Roman"/>
      <w:b/>
      <w:bCs/>
      <w:iCs/>
      <w:sz w:val="22"/>
      <w:szCs w:val="26"/>
      <w:lang w:val="en-US" w:eastAsia="en-US"/>
    </w:rPr>
  </w:style>
  <w:style w:type="character" w:customStyle="1" w:styleId="Heading6Char">
    <w:name w:val="Heading 6 Char"/>
    <w:link w:val="Heading6"/>
    <w:rsid w:val="008842A4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rsid w:val="008842A4"/>
    <w:rPr>
      <w:rFonts w:ascii="Times New Roman" w:eastAsia="Times New Roman" w:hAnsi="Times New Roman"/>
      <w:sz w:val="22"/>
      <w:szCs w:val="24"/>
      <w:lang w:val="en-US" w:eastAsia="en-US"/>
    </w:rPr>
  </w:style>
  <w:style w:type="character" w:customStyle="1" w:styleId="Heading8Char">
    <w:name w:val="Heading 8 Char"/>
    <w:link w:val="Heading8"/>
    <w:rsid w:val="008842A4"/>
    <w:rPr>
      <w:rFonts w:ascii="Times New Roman" w:eastAsia="Times New Roman" w:hAnsi="Times New Roman"/>
      <w:iCs/>
      <w:sz w:val="22"/>
      <w:szCs w:val="24"/>
      <w:lang w:val="en-US" w:eastAsia="en-US"/>
    </w:rPr>
  </w:style>
  <w:style w:type="character" w:customStyle="1" w:styleId="Heading9Char">
    <w:name w:val="Heading 9 Char"/>
    <w:link w:val="Heading9"/>
    <w:rsid w:val="008842A4"/>
    <w:rPr>
      <w:rFonts w:ascii="Cambria" w:eastAsia="Times New Roman" w:hAnsi="Cambria"/>
      <w:sz w:val="22"/>
      <w:szCs w:val="22"/>
      <w:lang w:val="en-US" w:eastAsia="en-US"/>
    </w:rPr>
  </w:style>
  <w:style w:type="paragraph" w:customStyle="1" w:styleId="Default">
    <w:name w:val="Default"/>
    <w:rsid w:val="00F71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0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D65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9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958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D65958"/>
    <w:rPr>
      <w:b/>
      <w:bCs/>
    </w:rPr>
  </w:style>
  <w:style w:type="character" w:customStyle="1" w:styleId="apple-converted-space">
    <w:name w:val="apple-converted-space"/>
    <w:basedOn w:val="DefaultParagraphFont"/>
    <w:rsid w:val="00E96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89</TotalTime>
  <Pages>15</Pages>
  <Words>2989</Words>
  <Characters>17937</Characters>
  <Application>Microsoft Office Outlook</Application>
  <DocSecurity>4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 Report Template</vt:lpstr>
    </vt:vector>
  </TitlesOfParts>
  <Company>GTECH Corporation</Company>
  <LinksUpToDate>false</LinksUpToDate>
  <CharactersWithSpaces>20885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 Report Template</dc:title>
  <dc:subject/>
  <dc:creator>Shilale</dc:creator>
  <cp:keywords/>
  <cp:lastModifiedBy>Augustyniak, Monika</cp:lastModifiedBy>
  <cp:revision>5</cp:revision>
  <cp:lastPrinted>2015-09-25T01:53:00Z</cp:lastPrinted>
  <dcterms:created xsi:type="dcterms:W3CDTF">2016-07-27T18:32:00Z</dcterms:created>
  <dcterms:modified xsi:type="dcterms:W3CDTF">2016-07-27T20:02:00Z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0x0101001CC0C9BE2C8A064F9633EB24C3D1D2DE01004BA69C07DC1A5340AB91B7764ACA4BFC</vt:lpwstr>
  </property>
  <property fmtid="{D5CDD505-2E9C-101B-9397-08002B2CF9AE}" pid="3" name="_dlc_DocIdItemGuid">
    <vt:lpwstr>f811507c-078d-45f1-a2bd-902dce16e94e</vt:lpwstr>
  </property>
  <property fmtid="{D5CDD505-2E9C-101B-9397-08002B2CF9AE}" pid="4" name="TaxKeyword">
    <vt:lpwstr/>
  </property>
  <property fmtid="{D5CDD505-2E9C-101B-9397-08002B2CF9AE}" pid="5" name="Functional Business Area">
    <vt:lpwstr>3;#Technology Process ＆ Strategic Tools|525b91be-5ea2-4e23-be38-7d4188f56405</vt:lpwstr>
  </property>
  <property fmtid="{D5CDD505-2E9C-101B-9397-08002B2CF9AE}" pid="6" name="Document_x0020_Category">
    <vt:lpwstr/>
  </property>
  <property fmtid="{D5CDD505-2E9C-101B-9397-08002B2CF9AE}" pid="7" name="Information Classifications">
    <vt:lpwstr>1;#Internal Use Only-Confidential|ee5e89b1-84d8-4770-b6a0-819611b62087</vt:lpwstr>
  </property>
  <property fmtid="{D5CDD505-2E9C-101B-9397-08002B2CF9AE}" pid="8" name="TaxKeywordTaxHTField">
    <vt:lpwstr/>
  </property>
  <property fmtid="{D5CDD505-2E9C-101B-9397-08002B2CF9AE}" pid="9" name="Document Status">
    <vt:lpwstr>2;#Draft|54bb13bf-84cf-4f8f-8a1d-666b6f097094</vt:lpwstr>
  </property>
  <property fmtid="{D5CDD505-2E9C-101B-9397-08002B2CF9AE}" pid="10" name="Document Category">
    <vt:lpwstr/>
  </property>
  <property fmtid="{D5CDD505-2E9C-101B-9397-08002B2CF9AE}" pid="11" name="l893f01855fc413f86daba5cbcb06b46">
    <vt:lpwstr>Technology Process ＆ Strategic Tools|525b91be-5ea2-4e23-be38-7d4188f56405</vt:lpwstr>
  </property>
  <property fmtid="{D5CDD505-2E9C-101B-9397-08002B2CF9AE}" pid="12" name="Document Source">
    <vt:lpwstr/>
  </property>
  <property fmtid="{D5CDD505-2E9C-101B-9397-08002B2CF9AE}" pid="13" name="Legacy Folder ID">
    <vt:lpwstr/>
  </property>
  <property fmtid="{D5CDD505-2E9C-101B-9397-08002B2CF9AE}" pid="14" name="Legacy Chronicle ID">
    <vt:lpwstr/>
  </property>
  <property fmtid="{D5CDD505-2E9C-101B-9397-08002B2CF9AE}" pid="15" name="Legacy Object ID">
    <vt:lpwstr/>
  </property>
  <property fmtid="{D5CDD505-2E9C-101B-9397-08002B2CF9AE}" pid="16" name="Legacy Path">
    <vt:lpwstr/>
  </property>
  <property fmtid="{D5CDD505-2E9C-101B-9397-08002B2CF9AE}" pid="17" name="b165e3218c9b48188c793ea09bd74850">
    <vt:lpwstr>Internal Use Only-Confidential|ee5e89b1-84d8-4770-b6a0-819611b62087</vt:lpwstr>
  </property>
  <property fmtid="{D5CDD505-2E9C-101B-9397-08002B2CF9AE}" pid="18" name="med9f743392a4fddbf4ccc2b27cc76de">
    <vt:lpwstr>Draft|54bb13bf-84cf-4f8f-8a1d-666b6f097094</vt:lpwstr>
  </property>
  <property fmtid="{D5CDD505-2E9C-101B-9397-08002B2CF9AE}" pid="19" name="Document Owner">
    <vt:lpwstr>108;#Robertson, Karen</vt:lpwstr>
  </property>
  <property fmtid="{D5CDD505-2E9C-101B-9397-08002B2CF9AE}" pid="20" name="TaxCatchAll">
    <vt:lpwstr>3;#;#2;#;#1;#</vt:lpwstr>
  </property>
  <property fmtid="{D5CDD505-2E9C-101B-9397-08002B2CF9AE}" pid="21" name="gad73621ab6746a09a85259abb4f9cce">
    <vt:lpwstr/>
  </property>
  <property fmtid="{D5CDD505-2E9C-101B-9397-08002B2CF9AE}" pid="22" name="Product">
    <vt:lpwstr>Process</vt:lpwstr>
  </property>
  <property fmtid="{D5CDD505-2E9C-101B-9397-08002B2CF9AE}" pid="23" name="_dlc_DocId">
    <vt:lpwstr>EZEQZVFEHH2W-80-6</vt:lpwstr>
  </property>
  <property fmtid="{D5CDD505-2E9C-101B-9397-08002B2CF9AE}" pid="24" name="_dlc_DocIdUrl">
    <vt:lpwstr>https://home.gtk.gtech.com/departments/procrepository/supprocess/procprodcompliance/_layouts/15/DocIdRedir.aspx?ID=EZEQZVFEHH2W-80-6, EZEQZVFEHH2W-80-6</vt:lpwstr>
  </property>
</Properties>
</file>