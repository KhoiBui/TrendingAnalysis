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60" w:rsidRDefault="00022460"/>
    <w:p w:rsidR="00022460" w:rsidRDefault="005113B7">
      <w:r w:rsidRPr="005113B7">
        <w:rPr>
          <w:noProof/>
          <w:lang w:val="pl-PL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83.75pt;height:68.25pt;visibility:visible">
            <v:imagedata r:id="rId7" o:title="IGT_Full_Color_APR15_GL"/>
          </v:shape>
        </w:pict>
      </w:r>
    </w:p>
    <w:p w:rsidR="00022460" w:rsidRDefault="00022460"/>
    <w:p w:rsidR="000C07A2" w:rsidRDefault="000C07A2"/>
    <w:p w:rsidR="00CE29AD" w:rsidRPr="00200764" w:rsidRDefault="00332F4E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 xml:space="preserve">Standards Compliance </w:t>
      </w:r>
    </w:p>
    <w:p w:rsidR="00CE29AD" w:rsidRPr="00200764" w:rsidRDefault="00CE29AD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>Corrective Action and Preventive Action</w:t>
      </w:r>
    </w:p>
    <w:p w:rsidR="00CE29AD" w:rsidRPr="00200764" w:rsidRDefault="00CE29AD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 xml:space="preserve"> (CAPA)</w:t>
      </w:r>
      <w:r w:rsidR="00125FAF" w:rsidRPr="00200764">
        <w:rPr>
          <w:sz w:val="48"/>
        </w:rPr>
        <w:t xml:space="preserve"> </w:t>
      </w:r>
    </w:p>
    <w:p w:rsidR="00332F4E" w:rsidRPr="00200764" w:rsidRDefault="00200764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>Report</w:t>
      </w:r>
      <w:r w:rsidR="00D9488B">
        <w:rPr>
          <w:sz w:val="48"/>
        </w:rPr>
        <w:t xml:space="preserve"> </w:t>
      </w:r>
      <w:r w:rsidR="00D3259A">
        <w:rPr>
          <w:sz w:val="48"/>
        </w:rPr>
        <w:t>f</w:t>
      </w:r>
      <w:r w:rsidR="00332F4E" w:rsidRPr="00200764">
        <w:rPr>
          <w:sz w:val="48"/>
        </w:rPr>
        <w:t>or Services</w:t>
      </w:r>
    </w:p>
    <w:p w:rsidR="00EA6794" w:rsidRPr="005113B7" w:rsidRDefault="00EA6794" w:rsidP="00332F4E">
      <w:pPr>
        <w:jc w:val="center"/>
        <w:rPr>
          <w:rFonts w:cs="Arial"/>
          <w:b/>
          <w:sz w:val="40"/>
          <w:szCs w:val="40"/>
          <w:highlight w:val="lightGray"/>
        </w:rPr>
      </w:pPr>
    </w:p>
    <w:p w:rsidR="00700F51" w:rsidRDefault="00700F51" w:rsidP="00EA6794">
      <w:pPr>
        <w:jc w:val="center"/>
        <w:rPr>
          <w:rFonts w:cs="Arial"/>
          <w:b/>
          <w:sz w:val="40"/>
          <w:szCs w:val="40"/>
        </w:rPr>
      </w:pPr>
      <w:r w:rsidRPr="00700F51">
        <w:rPr>
          <w:rFonts w:cs="Arial"/>
          <w:b/>
          <w:sz w:val="40"/>
          <w:szCs w:val="40"/>
        </w:rPr>
        <w:t>LUX CY16 Bulk Wagering</w:t>
      </w:r>
    </w:p>
    <w:p w:rsidR="005113B7" w:rsidRDefault="00CE29AD" w:rsidP="00EA6794">
      <w:pPr>
        <w:jc w:val="center"/>
        <w:rPr>
          <w:sz w:val="32"/>
        </w:rPr>
      </w:pPr>
      <w:r>
        <w:rPr>
          <w:sz w:val="32"/>
        </w:rPr>
        <w:t xml:space="preserve"> </w:t>
      </w:r>
    </w:p>
    <w:p w:rsidR="00EA6794" w:rsidRPr="005113B7" w:rsidRDefault="005113B7" w:rsidP="00EA6794">
      <w:pPr>
        <w:jc w:val="center"/>
        <w:rPr>
          <w:sz w:val="32"/>
          <w:szCs w:val="32"/>
          <w:lang w:val="pl-PL"/>
        </w:rPr>
      </w:pPr>
      <w:r w:rsidRPr="005113B7">
        <w:rPr>
          <w:sz w:val="32"/>
          <w:lang w:val="pl-PL"/>
        </w:rPr>
        <w:t>Monika Augustyniak</w:t>
      </w:r>
    </w:p>
    <w:p w:rsidR="005113B7" w:rsidRDefault="005113B7" w:rsidP="00EA6794">
      <w:pPr>
        <w:spacing w:after="0"/>
        <w:jc w:val="center"/>
        <w:rPr>
          <w:sz w:val="32"/>
          <w:szCs w:val="32"/>
          <w:lang w:val="pl-PL"/>
        </w:rPr>
      </w:pPr>
    </w:p>
    <w:p w:rsidR="00EA6794" w:rsidRPr="005113B7" w:rsidRDefault="00207033" w:rsidP="00EA6794">
      <w:pPr>
        <w:spacing w:after="0"/>
        <w:jc w:val="center"/>
        <w:rPr>
          <w:sz w:val="32"/>
          <w:lang w:val="pl-PL"/>
        </w:rPr>
      </w:pPr>
      <w:r>
        <w:rPr>
          <w:sz w:val="32"/>
          <w:szCs w:val="32"/>
          <w:lang w:val="pl-PL"/>
        </w:rPr>
        <w:t>28</w:t>
      </w:r>
      <w:r w:rsidR="005113B7">
        <w:rPr>
          <w:sz w:val="32"/>
          <w:szCs w:val="32"/>
          <w:lang w:val="pl-PL"/>
        </w:rPr>
        <w:t>-Ju</w:t>
      </w:r>
      <w:r>
        <w:rPr>
          <w:sz w:val="32"/>
          <w:szCs w:val="32"/>
          <w:lang w:val="pl-PL"/>
        </w:rPr>
        <w:t>l</w:t>
      </w:r>
      <w:r w:rsidR="005113B7">
        <w:rPr>
          <w:sz w:val="32"/>
          <w:szCs w:val="32"/>
          <w:lang w:val="pl-PL"/>
        </w:rPr>
        <w:t>-2016</w:t>
      </w:r>
    </w:p>
    <w:p w:rsidR="005113B7" w:rsidRPr="005113B7" w:rsidRDefault="005113B7">
      <w:pPr>
        <w:spacing w:after="0" w:line="240" w:lineRule="auto"/>
        <w:rPr>
          <w:sz w:val="32"/>
          <w:lang w:val="pl-PL"/>
        </w:rPr>
      </w:pPr>
    </w:p>
    <w:tbl>
      <w:tblPr>
        <w:tblW w:w="13807" w:type="dxa"/>
        <w:jc w:val="center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25"/>
        <w:gridCol w:w="2339"/>
        <w:gridCol w:w="556"/>
        <w:gridCol w:w="7987"/>
      </w:tblGrid>
      <w:tr w:rsidR="00411296" w:rsidRPr="00B44300" w:rsidTr="0044077A">
        <w:trPr>
          <w:trHeight w:val="279"/>
          <w:jc w:val="center"/>
        </w:trPr>
        <w:tc>
          <w:tcPr>
            <w:tcW w:w="13807" w:type="dxa"/>
            <w:gridSpan w:val="4"/>
            <w:shd w:val="clear" w:color="auto" w:fill="D9D9D9"/>
          </w:tcPr>
          <w:p w:rsidR="00411296" w:rsidRPr="00D16498" w:rsidRDefault="00192135" w:rsidP="00F959C0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Project Assessment </w:t>
            </w:r>
            <w:r w:rsidR="00411296">
              <w:rPr>
                <w:rFonts w:ascii="Arial" w:hAnsi="Arial" w:cs="Arial"/>
                <w:b/>
                <w:sz w:val="24"/>
                <w:szCs w:val="24"/>
              </w:rPr>
              <w:t>History</w:t>
            </w:r>
          </w:p>
        </w:tc>
      </w:tr>
      <w:tr w:rsidR="00411296" w:rsidRPr="00B44300" w:rsidTr="005113B7">
        <w:trPr>
          <w:trHeight w:val="268"/>
          <w:jc w:val="center"/>
        </w:trPr>
        <w:tc>
          <w:tcPr>
            <w:tcW w:w="2925" w:type="dxa"/>
            <w:shd w:val="clear" w:color="auto" w:fill="F2F2F2"/>
            <w:vAlign w:val="center"/>
          </w:tcPr>
          <w:p w:rsidR="00411296" w:rsidRPr="00D16498" w:rsidRDefault="00411296" w:rsidP="004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#</w:t>
            </w:r>
          </w:p>
        </w:tc>
        <w:tc>
          <w:tcPr>
            <w:tcW w:w="2895" w:type="dxa"/>
            <w:gridSpan w:val="2"/>
            <w:shd w:val="clear" w:color="auto" w:fill="F2F2F2"/>
            <w:vAlign w:val="center"/>
          </w:tcPr>
          <w:p w:rsidR="00411296" w:rsidRPr="00D16498" w:rsidRDefault="00411296" w:rsidP="004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7987" w:type="dxa"/>
            <w:shd w:val="clear" w:color="auto" w:fill="F2F2F2"/>
            <w:vAlign w:val="center"/>
          </w:tcPr>
          <w:p w:rsidR="00411296" w:rsidRPr="00D16498" w:rsidRDefault="00411296" w:rsidP="004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Name</w:t>
            </w:r>
          </w:p>
        </w:tc>
      </w:tr>
      <w:tr w:rsidR="003B27F6" w:rsidRPr="00B44300" w:rsidTr="0044077A">
        <w:trPr>
          <w:trHeight w:val="256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125FAF" w:rsidRPr="005113B7" w:rsidRDefault="00C548D6" w:rsidP="00125FA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125FAF" w:rsidRPr="005113B7" w:rsidRDefault="0064786F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11</w:t>
            </w:r>
            <w:r w:rsidR="00C548D6">
              <w:rPr>
                <w:rFonts w:cs="Arial"/>
                <w:sz w:val="24"/>
              </w:rPr>
              <w:t>-</w:t>
            </w:r>
            <w:r w:rsidR="00A936CE">
              <w:rPr>
                <w:rFonts w:cs="Arial"/>
                <w:sz w:val="24"/>
              </w:rPr>
              <w:t>May</w:t>
            </w:r>
            <w:r w:rsidR="00C548D6">
              <w:rPr>
                <w:rFonts w:cs="Arial"/>
                <w:sz w:val="24"/>
              </w:rPr>
              <w:t>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125FAF" w:rsidRPr="005113B7" w:rsidRDefault="00C548D6" w:rsidP="00A936CE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Compliance Summary Report 1</w:t>
            </w:r>
            <w:r w:rsidR="001772E9">
              <w:rPr>
                <w:rFonts w:cs="Arial"/>
                <w:sz w:val="24"/>
              </w:rPr>
              <w:t xml:space="preserve"> </w:t>
            </w:r>
          </w:p>
        </w:tc>
      </w:tr>
      <w:tr w:rsidR="0064786F" w:rsidRPr="00B44300" w:rsidTr="0044077A">
        <w:trPr>
          <w:trHeight w:val="321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16-Jun-2016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Compliance Summary Report 2</w:t>
            </w:r>
          </w:p>
        </w:tc>
      </w:tr>
      <w:tr w:rsidR="0064786F" w:rsidRPr="00B44300" w:rsidTr="0044077A">
        <w:trPr>
          <w:trHeight w:val="272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30-Jun-2016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 CAPA – peer review</w:t>
            </w:r>
          </w:p>
        </w:tc>
      </w:tr>
      <w:tr w:rsidR="0064786F" w:rsidRPr="00B44300" w:rsidTr="0044077A">
        <w:trPr>
          <w:trHeight w:val="354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64786F" w:rsidRPr="005113B7" w:rsidRDefault="005C1043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30-Jun-2016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64786F" w:rsidRPr="005113B7" w:rsidRDefault="005C1043" w:rsidP="0064786F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 CAPA</w:t>
            </w:r>
          </w:p>
        </w:tc>
      </w:tr>
      <w:tr w:rsidR="0064786F" w:rsidRPr="00B44300" w:rsidTr="00434C0E">
        <w:trPr>
          <w:trHeight w:val="354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64786F" w:rsidRPr="005113B7" w:rsidRDefault="00207033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28-Jul-2016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64786F" w:rsidRPr="005113B7" w:rsidRDefault="00207033" w:rsidP="0064786F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THE FINAL CAPA</w:t>
            </w:r>
          </w:p>
        </w:tc>
      </w:tr>
      <w:tr w:rsidR="0064786F" w:rsidRPr="00B44300" w:rsidTr="005113B7">
        <w:trPr>
          <w:trHeight w:val="232"/>
          <w:jc w:val="center"/>
        </w:trPr>
        <w:tc>
          <w:tcPr>
            <w:tcW w:w="13807" w:type="dxa"/>
            <w:gridSpan w:val="4"/>
            <w:shd w:val="clear" w:color="auto" w:fill="D9D9D9"/>
            <w:vAlign w:val="center"/>
          </w:tcPr>
          <w:p w:rsidR="0064786F" w:rsidRPr="005113B7" w:rsidRDefault="0064786F" w:rsidP="0064786F">
            <w:pPr>
              <w:pStyle w:val="ListParagraph"/>
              <w:spacing w:after="0"/>
              <w:ind w:left="0"/>
              <w:rPr>
                <w:rFonts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Information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 xml:space="preserve">Customer Name   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Luxemburg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SAP ID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 w:rsidRPr="0064786F">
              <w:rPr>
                <w:rFonts w:cs="Arial"/>
                <w:sz w:val="24"/>
              </w:rPr>
              <w:t>LUX23418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Location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Warsaw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Go Live Date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026-Jun-2016</w:t>
            </w:r>
          </w:p>
        </w:tc>
      </w:tr>
      <w:tr w:rsidR="0064786F" w:rsidRPr="00B44300" w:rsidTr="005113B7">
        <w:trPr>
          <w:trHeight w:val="232"/>
          <w:jc w:val="center"/>
        </w:trPr>
        <w:tc>
          <w:tcPr>
            <w:tcW w:w="13807" w:type="dxa"/>
            <w:gridSpan w:val="4"/>
            <w:shd w:val="clear" w:color="auto" w:fill="D9D9D9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b/>
                <w:sz w:val="24"/>
              </w:rPr>
            </w:pPr>
            <w:r w:rsidRPr="00411296">
              <w:rPr>
                <w:rFonts w:ascii="Arial" w:hAnsi="Arial" w:cs="Arial"/>
                <w:b/>
                <w:sz w:val="24"/>
              </w:rPr>
              <w:t>Project Stakeholders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Regional Lead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Jarek Dabrowski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Program Manager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 w:rsidRPr="00E8522A">
              <w:rPr>
                <w:rFonts w:cs="Arial"/>
                <w:sz w:val="24"/>
              </w:rPr>
              <w:t>Benoit Ducrot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Project Manager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Malgorzata Kobialko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Compliance Manager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Robertson</w:t>
            </w:r>
          </w:p>
        </w:tc>
      </w:tr>
      <w:tr w:rsidR="0064786F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Standards Compliance Lead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64786F" w:rsidRPr="005113B7" w:rsidRDefault="0064786F" w:rsidP="0064786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Monika Augustyniak</w:t>
            </w:r>
          </w:p>
        </w:tc>
      </w:tr>
    </w:tbl>
    <w:p w:rsidR="0064786F" w:rsidRDefault="0064786F" w:rsidP="005876CD">
      <w:pPr>
        <w:spacing w:after="0"/>
        <w:ind w:left="-360"/>
        <w:rPr>
          <w:rFonts w:ascii="Arial" w:hAnsi="Arial" w:cs="Arial"/>
          <w:b/>
        </w:rPr>
      </w:pPr>
    </w:p>
    <w:p w:rsidR="003B27F6" w:rsidRDefault="003B27F6" w:rsidP="005876CD">
      <w:pPr>
        <w:spacing w:after="0"/>
        <w:ind w:left="-360"/>
        <w:rPr>
          <w:rFonts w:ascii="Arial" w:hAnsi="Arial" w:cs="Arial"/>
          <w:b/>
        </w:rPr>
      </w:pPr>
      <w:r w:rsidRPr="00E17BD2">
        <w:rPr>
          <w:rFonts w:ascii="Arial" w:hAnsi="Arial" w:cs="Arial"/>
          <w:b/>
        </w:rPr>
        <w:t xml:space="preserve">Note: </w:t>
      </w:r>
    </w:p>
    <w:p w:rsidR="003B27F6" w:rsidRPr="005113B7" w:rsidRDefault="00EB13BF" w:rsidP="005876CD">
      <w:pPr>
        <w:spacing w:after="0"/>
        <w:ind w:left="-360"/>
        <w:rPr>
          <w:rFonts w:cs="Arial"/>
          <w:sz w:val="24"/>
        </w:rPr>
      </w:pPr>
      <w:r w:rsidRPr="005113B7">
        <w:rPr>
          <w:rFonts w:cs="Arial"/>
          <w:sz w:val="24"/>
        </w:rPr>
        <w:t xml:space="preserve">*** </w:t>
      </w:r>
      <w:r w:rsidR="003B27F6" w:rsidRPr="005113B7">
        <w:rPr>
          <w:rFonts w:cs="Arial"/>
          <w:sz w:val="24"/>
        </w:rPr>
        <w:t>Failure to submit and complete a resolution will result in an assignment of an “NI” to the project’s Process and Product Quality Assurance</w:t>
      </w:r>
      <w:r w:rsidRPr="005113B7">
        <w:rPr>
          <w:rFonts w:cs="Arial"/>
          <w:sz w:val="24"/>
        </w:rPr>
        <w:t xml:space="preserve"> (PPQA)</w:t>
      </w:r>
      <w:r w:rsidR="003B27F6" w:rsidRPr="005113B7">
        <w:rPr>
          <w:rFonts w:cs="Arial"/>
          <w:sz w:val="24"/>
        </w:rPr>
        <w:t xml:space="preserve"> obligation </w:t>
      </w:r>
      <w:r w:rsidR="00482792" w:rsidRPr="005113B7">
        <w:rPr>
          <w:rFonts w:cs="Arial"/>
          <w:sz w:val="24"/>
        </w:rPr>
        <w:t xml:space="preserve">and </w:t>
      </w:r>
      <w:r w:rsidR="003B27F6" w:rsidRPr="005113B7">
        <w:rPr>
          <w:rFonts w:cs="Arial"/>
          <w:sz w:val="24"/>
        </w:rPr>
        <w:t xml:space="preserve">will be escalated to the Compliance Manager and responsible Regional Lead. All resolutions must be completed no later than </w:t>
      </w:r>
      <w:r w:rsidR="005876CD" w:rsidRPr="005113B7">
        <w:rPr>
          <w:rFonts w:cs="Arial"/>
          <w:sz w:val="24"/>
        </w:rPr>
        <w:t xml:space="preserve">a </w:t>
      </w:r>
      <w:r w:rsidR="003B27F6" w:rsidRPr="005113B7">
        <w:rPr>
          <w:rFonts w:cs="Arial"/>
          <w:sz w:val="24"/>
        </w:rPr>
        <w:t>week</w:t>
      </w:r>
      <w:r w:rsidR="005876CD" w:rsidRPr="005113B7">
        <w:rPr>
          <w:rFonts w:cs="Arial"/>
          <w:sz w:val="24"/>
        </w:rPr>
        <w:t xml:space="preserve"> prior to Project Close-out</w:t>
      </w:r>
      <w:r w:rsidR="003B27F6" w:rsidRPr="005113B7">
        <w:rPr>
          <w:rFonts w:cs="Arial"/>
          <w:sz w:val="24"/>
        </w:rPr>
        <w:t>.</w:t>
      </w:r>
    </w:p>
    <w:p w:rsidR="00EB13BF" w:rsidRPr="005113B7" w:rsidRDefault="00EB13BF" w:rsidP="00EB13BF">
      <w:pPr>
        <w:spacing w:after="0"/>
        <w:ind w:left="-360"/>
        <w:rPr>
          <w:rFonts w:cs="Arial"/>
          <w:sz w:val="24"/>
        </w:rPr>
      </w:pPr>
      <w:r w:rsidRPr="005113B7">
        <w:rPr>
          <w:rFonts w:cs="Arial"/>
          <w:sz w:val="24"/>
        </w:rPr>
        <w:t xml:space="preserve">*** The conformity assessment involves a sample of processes and products that show your project meets the requirements of the CMMI, NASPL, and organizational requirements. It is not expected that findings will provide a detailed listing of the implementation </w:t>
      </w:r>
      <w:r w:rsidR="002E2EBC" w:rsidRPr="005113B7">
        <w:rPr>
          <w:rFonts w:cs="Arial"/>
          <w:sz w:val="24"/>
        </w:rPr>
        <w:t>s</w:t>
      </w:r>
      <w:r w:rsidRPr="005113B7">
        <w:rPr>
          <w:rFonts w:cs="Arial"/>
          <w:sz w:val="24"/>
        </w:rPr>
        <w:t>tatus of every model practice, goal achievement, or specific practice implementation.</w:t>
      </w:r>
    </w:p>
    <w:p w:rsidR="0052053B" w:rsidRDefault="00EB13BF" w:rsidP="001F5770">
      <w:pPr>
        <w:ind w:left="-540" w:firstLine="5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Project </w:t>
      </w:r>
      <w:r w:rsidR="0052053B" w:rsidRPr="00EB13BF">
        <w:rPr>
          <w:rFonts w:ascii="Arial" w:hAnsi="Arial" w:cs="Arial"/>
          <w:b/>
          <w:sz w:val="24"/>
          <w:szCs w:val="24"/>
          <w:u w:val="single"/>
        </w:rPr>
        <w:t xml:space="preserve">Risk Rating 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3395"/>
        <w:gridCol w:w="2250"/>
      </w:tblGrid>
      <w:tr w:rsidR="00C548D6" w:rsidTr="00CC41A0">
        <w:trPr>
          <w:trHeight w:val="567"/>
          <w:jc w:val="center"/>
        </w:trPr>
        <w:tc>
          <w:tcPr>
            <w:tcW w:w="3395" w:type="dxa"/>
            <w:shd w:val="clear" w:color="auto" w:fill="auto"/>
            <w:vAlign w:val="center"/>
          </w:tcPr>
          <w:p w:rsidR="00EB13BF" w:rsidRPr="005113B7" w:rsidRDefault="00332F4E" w:rsidP="005113B7">
            <w:pPr>
              <w:spacing w:after="0"/>
              <w:ind w:left="-23"/>
              <w:jc w:val="center"/>
              <w:rPr>
                <w:b/>
              </w:rPr>
            </w:pPr>
            <w:r w:rsidRPr="005113B7">
              <w:rPr>
                <w:b/>
                <w:sz w:val="24"/>
              </w:rPr>
              <w:t xml:space="preserve">Overall </w:t>
            </w:r>
            <w:r w:rsidR="00EB13BF" w:rsidRPr="005113B7">
              <w:rPr>
                <w:b/>
                <w:sz w:val="24"/>
              </w:rPr>
              <w:t>Project Risk Rating</w:t>
            </w:r>
          </w:p>
        </w:tc>
        <w:tc>
          <w:tcPr>
            <w:tcW w:w="2250" w:type="dxa"/>
            <w:shd w:val="clear" w:color="auto" w:fill="FFFF00"/>
            <w:vAlign w:val="center"/>
          </w:tcPr>
          <w:p w:rsidR="00AA3FE0" w:rsidRPr="005113B7" w:rsidRDefault="00E8775D" w:rsidP="00CC41A0">
            <w:pPr>
              <w:spacing w:after="0"/>
              <w:ind w:left="-23"/>
              <w:jc w:val="center"/>
              <w:rPr>
                <w:b/>
                <w:sz w:val="24"/>
              </w:rPr>
            </w:pPr>
            <w:r w:rsidRPr="005113B7">
              <w:rPr>
                <w:b/>
                <w:sz w:val="24"/>
              </w:rPr>
              <w:t>#</w:t>
            </w:r>
            <w:r w:rsidR="00A97EF7">
              <w:rPr>
                <w:b/>
                <w:sz w:val="24"/>
              </w:rPr>
              <w:t xml:space="preserve"> </w:t>
            </w:r>
            <w:r w:rsidR="00CC41A0">
              <w:rPr>
                <w:b/>
                <w:sz w:val="24"/>
              </w:rPr>
              <w:t>3</w:t>
            </w:r>
          </w:p>
        </w:tc>
      </w:tr>
    </w:tbl>
    <w:p w:rsidR="0052053B" w:rsidRDefault="00EA6794" w:rsidP="00831C9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113B7">
        <w:rPr>
          <w:rFonts w:cs="Arial"/>
        </w:rPr>
        <w:tab/>
      </w:r>
      <w:r w:rsidR="000B3BAE" w:rsidRPr="00EB13BF">
        <w:rPr>
          <w:rFonts w:ascii="Arial" w:hAnsi="Arial" w:cs="Arial"/>
          <w:b/>
          <w:sz w:val="24"/>
          <w:szCs w:val="24"/>
          <w:u w:val="single"/>
        </w:rPr>
        <w:t>Assessment Summary</w:t>
      </w:r>
    </w:p>
    <w:p w:rsidR="00EB13BF" w:rsidRPr="005113B7" w:rsidRDefault="00EB13BF" w:rsidP="0044077A">
      <w:pPr>
        <w:spacing w:after="0" w:line="240" w:lineRule="auto"/>
        <w:ind w:left="-360"/>
        <w:rPr>
          <w:rFonts w:cs="Arial"/>
        </w:rPr>
      </w:pPr>
      <w:r w:rsidRPr="005113B7">
        <w:rPr>
          <w:rFonts w:cs="Arial"/>
        </w:rPr>
        <w:t>This section is intended to provide the team a high level understanding of the Findings, Observations, and Opportunities For Improvement</w:t>
      </w:r>
      <w:r w:rsidR="00575541" w:rsidRPr="005113B7">
        <w:rPr>
          <w:rFonts w:cs="Arial"/>
        </w:rPr>
        <w:t xml:space="preserve"> (OFI)</w:t>
      </w:r>
      <w:r w:rsidRPr="005113B7">
        <w:rPr>
          <w:rFonts w:cs="Arial"/>
        </w:rPr>
        <w:t>.</w:t>
      </w:r>
    </w:p>
    <w:tbl>
      <w:tblPr>
        <w:tblW w:w="1377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0"/>
        <w:gridCol w:w="9900"/>
      </w:tblGrid>
      <w:tr w:rsidR="00C548D6" w:rsidTr="005113B7">
        <w:trPr>
          <w:trHeight w:val="530"/>
        </w:trPr>
        <w:tc>
          <w:tcPr>
            <w:tcW w:w="3870" w:type="dxa"/>
            <w:shd w:val="clear" w:color="auto" w:fill="D9D9D9"/>
            <w:vAlign w:val="center"/>
          </w:tcPr>
          <w:p w:rsidR="0052053B" w:rsidRPr="005113B7" w:rsidRDefault="0052053B" w:rsidP="005113B7">
            <w:pPr>
              <w:spacing w:after="0" w:line="240" w:lineRule="auto"/>
              <w:jc w:val="center"/>
              <w:rPr>
                <w:rFonts w:cs="Arial"/>
                <w:b/>
                <w:sz w:val="24"/>
                <w:u w:val="single"/>
              </w:rPr>
            </w:pPr>
            <w:r w:rsidRPr="005113B7">
              <w:rPr>
                <w:rFonts w:cs="Calibri"/>
                <w:b/>
                <w:sz w:val="24"/>
              </w:rPr>
              <w:t>Process Area</w:t>
            </w:r>
          </w:p>
        </w:tc>
        <w:tc>
          <w:tcPr>
            <w:tcW w:w="9900" w:type="dxa"/>
            <w:shd w:val="clear" w:color="auto" w:fill="D9D9D9"/>
            <w:vAlign w:val="center"/>
          </w:tcPr>
          <w:p w:rsidR="0052053B" w:rsidRPr="005113B7" w:rsidRDefault="0052053B" w:rsidP="005113B7">
            <w:pPr>
              <w:spacing w:after="0" w:line="240" w:lineRule="auto"/>
              <w:jc w:val="center"/>
              <w:rPr>
                <w:rFonts w:cs="Arial"/>
                <w:b/>
                <w:sz w:val="24"/>
              </w:rPr>
            </w:pPr>
            <w:r w:rsidRPr="005113B7">
              <w:rPr>
                <w:rFonts w:cs="Arial"/>
                <w:b/>
                <w:sz w:val="24"/>
              </w:rPr>
              <w:t>Findings, Observations, Opportunity For Improvement Summary</w:t>
            </w:r>
          </w:p>
        </w:tc>
      </w:tr>
      <w:tr w:rsidR="007C371A" w:rsidTr="00831C98">
        <w:trPr>
          <w:trHeight w:val="333"/>
        </w:trPr>
        <w:tc>
          <w:tcPr>
            <w:tcW w:w="3870" w:type="dxa"/>
            <w:shd w:val="clear" w:color="auto" w:fill="92D050"/>
            <w:vAlign w:val="center"/>
          </w:tcPr>
          <w:p w:rsidR="007C371A" w:rsidRPr="005113B7" w:rsidRDefault="007C371A" w:rsidP="00327F16">
            <w:pPr>
              <w:spacing w:after="0" w:line="240" w:lineRule="auto"/>
              <w:rPr>
                <w:rFonts w:cs="Calibri"/>
              </w:rPr>
            </w:pPr>
            <w:r w:rsidRPr="005113B7">
              <w:rPr>
                <w:rFonts w:cs="Arial"/>
              </w:rPr>
              <w:t>Project Planning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7C371A" w:rsidRPr="00DB3728" w:rsidRDefault="007C371A" w:rsidP="00522EDA">
            <w:pPr>
              <w:spacing w:after="0"/>
              <w:rPr>
                <w:rFonts w:cs="Calibri"/>
              </w:rPr>
            </w:pPr>
            <w:r w:rsidRPr="00DB3728">
              <w:rPr>
                <w:rFonts w:cs="Arial"/>
              </w:rPr>
              <w:t xml:space="preserve">Project did not </w:t>
            </w:r>
            <w:r w:rsidR="00522EDA" w:rsidRPr="00DB3728">
              <w:rPr>
                <w:rFonts w:cs="Arial"/>
              </w:rPr>
              <w:t xml:space="preserve">follow planning process; </w:t>
            </w:r>
            <w:r w:rsidRPr="00DB3728">
              <w:rPr>
                <w:rFonts w:cs="Arial"/>
              </w:rPr>
              <w:t xml:space="preserve">missing </w:t>
            </w:r>
            <w:r w:rsidR="0010019C" w:rsidRPr="00DB3728">
              <w:rPr>
                <w:rFonts w:cs="Arial"/>
              </w:rPr>
              <w:t xml:space="preserve">some </w:t>
            </w:r>
            <w:r w:rsidRPr="00DB3728">
              <w:rPr>
                <w:rFonts w:cs="Arial"/>
              </w:rPr>
              <w:t xml:space="preserve">planning </w:t>
            </w:r>
            <w:r w:rsidR="00522EDA" w:rsidRPr="00DB3728">
              <w:rPr>
                <w:rFonts w:cs="Arial"/>
              </w:rPr>
              <w:t>project data</w:t>
            </w:r>
          </w:p>
        </w:tc>
      </w:tr>
      <w:tr w:rsidR="00EC43FA" w:rsidTr="00522EDA">
        <w:trPr>
          <w:trHeight w:val="449"/>
        </w:trPr>
        <w:tc>
          <w:tcPr>
            <w:tcW w:w="3870" w:type="dxa"/>
            <w:shd w:val="clear" w:color="auto" w:fill="00B0F0"/>
            <w:vAlign w:val="center"/>
          </w:tcPr>
          <w:p w:rsidR="00EC43FA" w:rsidRPr="005113B7" w:rsidRDefault="00EC43FA" w:rsidP="00327F16">
            <w:pPr>
              <w:spacing w:after="0" w:line="240" w:lineRule="auto"/>
              <w:rPr>
                <w:rFonts w:cs="Arial"/>
                <w:u w:val="single"/>
              </w:rPr>
            </w:pPr>
            <w:r w:rsidRPr="005113B7">
              <w:rPr>
                <w:rFonts w:cs="Calibri"/>
              </w:rPr>
              <w:t>Integrated Project Management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EC43FA" w:rsidRPr="00DB3728" w:rsidRDefault="00430F7C" w:rsidP="00522EDA">
            <w:pPr>
              <w:spacing w:after="0" w:line="240" w:lineRule="auto"/>
              <w:rPr>
                <w:rFonts w:cs="Arial"/>
              </w:rPr>
            </w:pPr>
            <w:r w:rsidRPr="00DB3728">
              <w:rPr>
                <w:rFonts w:cs="Arial"/>
              </w:rPr>
              <w:t xml:space="preserve">Project satisfied the CMMI, NASPL and organizational requirements. </w:t>
            </w:r>
            <w:r w:rsidR="00522EDA" w:rsidRPr="00DB3728">
              <w:rPr>
                <w:rFonts w:cs="Arial"/>
              </w:rPr>
              <w:t>No weaknesses. 2 observations noted only.</w:t>
            </w:r>
          </w:p>
        </w:tc>
      </w:tr>
      <w:tr w:rsidR="00864BE7" w:rsidTr="00831C98">
        <w:trPr>
          <w:trHeight w:val="289"/>
        </w:trPr>
        <w:tc>
          <w:tcPr>
            <w:tcW w:w="3870" w:type="dxa"/>
            <w:shd w:val="clear" w:color="auto" w:fill="FFFF0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Project Monitoring and Control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16449B" w:rsidRPr="00DB3728" w:rsidRDefault="00864BE7" w:rsidP="00D36954">
            <w:pPr>
              <w:spacing w:after="0" w:line="240" w:lineRule="auto"/>
              <w:rPr>
                <w:rFonts w:cs="Arial"/>
              </w:rPr>
            </w:pPr>
            <w:r w:rsidRPr="00DB3728">
              <w:rPr>
                <w:rFonts w:cs="Arial"/>
              </w:rPr>
              <w:t xml:space="preserve">Project </w:t>
            </w:r>
            <w:r w:rsidR="0016449B" w:rsidRPr="00DB3728">
              <w:rPr>
                <w:rFonts w:cs="Arial"/>
              </w:rPr>
              <w:t xml:space="preserve">did not </w:t>
            </w:r>
            <w:r w:rsidR="00B41F1F" w:rsidRPr="00DB3728">
              <w:rPr>
                <w:rFonts w:cs="Arial"/>
              </w:rPr>
              <w:t>follow P</w:t>
            </w:r>
            <w:r w:rsidR="0016449B" w:rsidRPr="00DB3728">
              <w:rPr>
                <w:rFonts w:cs="Arial"/>
              </w:rPr>
              <w:t xml:space="preserve">roject </w:t>
            </w:r>
            <w:r w:rsidR="00D36954" w:rsidRPr="00DB3728">
              <w:rPr>
                <w:rFonts w:cs="Arial"/>
              </w:rPr>
              <w:t>M</w:t>
            </w:r>
            <w:r w:rsidR="0016449B" w:rsidRPr="00DB3728">
              <w:rPr>
                <w:rFonts w:cs="Arial"/>
              </w:rPr>
              <w:t xml:space="preserve">onitoring process; missed milestone reviews, </w:t>
            </w:r>
            <w:r w:rsidR="00B41F1F" w:rsidRPr="00DB3728">
              <w:rPr>
                <w:rFonts w:cs="Arial"/>
              </w:rPr>
              <w:t>closure meetings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00B0F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Risk Management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DB3728" w:rsidRDefault="00430F7C" w:rsidP="0010019C">
            <w:pPr>
              <w:pStyle w:val="ListParagraph"/>
              <w:spacing w:after="0" w:line="240" w:lineRule="auto"/>
              <w:ind w:left="0"/>
              <w:rPr>
                <w:rFonts w:cs="Arial"/>
              </w:rPr>
            </w:pPr>
            <w:r w:rsidRPr="00DB3728">
              <w:rPr>
                <w:rFonts w:cs="Arial"/>
              </w:rPr>
              <w:t xml:space="preserve">Project satisfied the CMMI, NASPL and organizational requirements. </w:t>
            </w:r>
            <w:r w:rsidR="0010019C" w:rsidRPr="00DB3728">
              <w:rPr>
                <w:rFonts w:cs="Arial"/>
              </w:rPr>
              <w:t>No weaknesses</w:t>
            </w:r>
          </w:p>
        </w:tc>
      </w:tr>
      <w:tr w:rsidR="0052053B" w:rsidTr="00522EDA">
        <w:trPr>
          <w:trHeight w:val="440"/>
        </w:trPr>
        <w:tc>
          <w:tcPr>
            <w:tcW w:w="3870" w:type="dxa"/>
            <w:shd w:val="clear" w:color="auto" w:fill="00B0F0"/>
            <w:vAlign w:val="center"/>
          </w:tcPr>
          <w:p w:rsidR="0052053B" w:rsidRPr="005113B7" w:rsidRDefault="0052053B" w:rsidP="005113B7">
            <w:pPr>
              <w:spacing w:after="0" w:line="240" w:lineRule="auto"/>
              <w:rPr>
                <w:rFonts w:cs="Arial"/>
                <w:u w:val="single"/>
              </w:rPr>
            </w:pPr>
            <w:r w:rsidRPr="005113B7">
              <w:rPr>
                <w:rFonts w:cs="Calibri"/>
              </w:rPr>
              <w:t>Requirements Management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52053B" w:rsidRPr="00DB3728" w:rsidRDefault="00430F7C" w:rsidP="00B41F1F">
            <w:pPr>
              <w:spacing w:after="0"/>
              <w:rPr>
                <w:rFonts w:cs="Calibri"/>
              </w:rPr>
            </w:pPr>
            <w:r w:rsidRPr="00DB3728">
              <w:rPr>
                <w:rFonts w:cs="Arial"/>
              </w:rPr>
              <w:t xml:space="preserve">Project satisfied the CMMI, NASPL and organizational requirements. </w:t>
            </w:r>
            <w:r w:rsidR="0010019C" w:rsidRPr="00DB3728">
              <w:rPr>
                <w:rFonts w:cs="Arial"/>
              </w:rPr>
              <w:t>No weaknesses</w:t>
            </w:r>
          </w:p>
        </w:tc>
      </w:tr>
      <w:tr w:rsidR="00B41F1F" w:rsidTr="00864BE7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B41F1F" w:rsidRPr="005113B7" w:rsidRDefault="00B41F1F" w:rsidP="00B41F1F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Requirements Development</w:t>
            </w:r>
            <w:r w:rsidRPr="005113B7">
              <w:rPr>
                <w:rFonts w:cs="Arial"/>
              </w:rPr>
              <w:t xml:space="preserve">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B41F1F" w:rsidRPr="00DB3728" w:rsidRDefault="00B41F1F" w:rsidP="007B4712">
            <w:pPr>
              <w:spacing w:after="0"/>
              <w:rPr>
                <w:rFonts w:cs="Calibri"/>
              </w:rPr>
            </w:pPr>
            <w:r w:rsidRPr="00DB3728">
              <w:rPr>
                <w:rFonts w:cs="Arial"/>
              </w:rPr>
              <w:t>Project did not follow Requirement Development Process</w:t>
            </w:r>
            <w:r w:rsidR="00D36954" w:rsidRPr="00DB3728">
              <w:rPr>
                <w:rFonts w:cs="Arial"/>
              </w:rPr>
              <w:t xml:space="preserve">; </w:t>
            </w:r>
            <w:r w:rsidR="007B4712" w:rsidRPr="00DB3728">
              <w:rPr>
                <w:rFonts w:cs="Arial"/>
              </w:rPr>
              <w:t xml:space="preserve">no requirement work product template used, nor </w:t>
            </w:r>
            <w:r w:rsidR="00430F7C" w:rsidRPr="00DB3728">
              <w:rPr>
                <w:rFonts w:cs="Arial"/>
              </w:rPr>
              <w:t xml:space="preserve">RD </w:t>
            </w:r>
            <w:r w:rsidR="007B4712" w:rsidRPr="00DB3728">
              <w:rPr>
                <w:rFonts w:cs="Arial"/>
              </w:rPr>
              <w:t>Process Owner approval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Technical Solution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DB3728" w:rsidRDefault="00B41F1F" w:rsidP="00430F7C">
            <w:pPr>
              <w:spacing w:after="0" w:line="240" w:lineRule="auto"/>
              <w:rPr>
                <w:rFonts w:cs="Arial"/>
              </w:rPr>
            </w:pPr>
            <w:r w:rsidRPr="00DB3728">
              <w:rPr>
                <w:rFonts w:cs="Arial"/>
              </w:rPr>
              <w:t xml:space="preserve">Project did not follow </w:t>
            </w:r>
            <w:r w:rsidR="00864BE7" w:rsidRPr="00DB3728">
              <w:rPr>
                <w:rFonts w:cs="Arial"/>
              </w:rPr>
              <w:t xml:space="preserve">Project </w:t>
            </w:r>
            <w:r w:rsidRPr="00DB3728">
              <w:rPr>
                <w:rFonts w:cs="Arial"/>
              </w:rPr>
              <w:t>Software Design process and Technical Solutions Development process; miss</w:t>
            </w:r>
            <w:r w:rsidR="00D36954" w:rsidRPr="00DB3728">
              <w:rPr>
                <w:rFonts w:cs="Arial"/>
              </w:rPr>
              <w:t>ed</w:t>
            </w:r>
            <w:r w:rsidRPr="00DB3728">
              <w:rPr>
                <w:rFonts w:cs="Arial"/>
              </w:rPr>
              <w:t xml:space="preserve"> design and </w:t>
            </w:r>
            <w:r w:rsidR="00430F7C" w:rsidRPr="00DB3728">
              <w:rPr>
                <w:rFonts w:cs="Arial"/>
              </w:rPr>
              <w:t>critical code data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Product Integration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DB3728" w:rsidRDefault="00864BE7" w:rsidP="00430F7C">
            <w:pPr>
              <w:spacing w:after="0" w:line="240" w:lineRule="auto"/>
              <w:rPr>
                <w:rFonts w:cs="Arial"/>
              </w:rPr>
            </w:pPr>
            <w:r w:rsidRPr="00DB3728">
              <w:rPr>
                <w:rFonts w:cs="Arial"/>
              </w:rPr>
              <w:t xml:space="preserve">Project </w:t>
            </w:r>
            <w:r w:rsidR="00B41F1F" w:rsidRPr="00DB3728">
              <w:rPr>
                <w:rFonts w:cs="Arial"/>
              </w:rPr>
              <w:t>did not follow Product Integration Process; miss</w:t>
            </w:r>
            <w:r w:rsidR="00D36954" w:rsidRPr="00DB3728">
              <w:rPr>
                <w:rFonts w:cs="Arial"/>
              </w:rPr>
              <w:t>ed</w:t>
            </w:r>
            <w:r w:rsidR="00B41F1F" w:rsidRPr="00DB3728">
              <w:rPr>
                <w:rFonts w:cs="Arial"/>
              </w:rPr>
              <w:t xml:space="preserve"> </w:t>
            </w:r>
            <w:r w:rsidR="00430F7C" w:rsidRPr="00DB3728">
              <w:rPr>
                <w:rFonts w:cs="Arial"/>
              </w:rPr>
              <w:t>Integrated works as intended, no Installation document, no approval</w:t>
            </w:r>
          </w:p>
        </w:tc>
      </w:tr>
      <w:tr w:rsidR="0052053B" w:rsidTr="00522EDA">
        <w:trPr>
          <w:trHeight w:val="467"/>
        </w:trPr>
        <w:tc>
          <w:tcPr>
            <w:tcW w:w="3870" w:type="dxa"/>
            <w:shd w:val="clear" w:color="auto" w:fill="92D050"/>
            <w:vAlign w:val="center"/>
          </w:tcPr>
          <w:p w:rsidR="0052053B" w:rsidRPr="005113B7" w:rsidRDefault="0052053B" w:rsidP="005113B7">
            <w:pPr>
              <w:spacing w:after="0" w:line="240" w:lineRule="auto"/>
              <w:rPr>
                <w:rFonts w:cs="Calibri"/>
              </w:rPr>
            </w:pPr>
            <w:r w:rsidRPr="005113B7">
              <w:rPr>
                <w:rFonts w:cs="Arial"/>
              </w:rPr>
              <w:t xml:space="preserve">Verification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52053B" w:rsidRPr="00DB3728" w:rsidRDefault="00050484" w:rsidP="00430F7C">
            <w:pPr>
              <w:spacing w:after="0" w:line="240" w:lineRule="auto"/>
              <w:rPr>
                <w:rFonts w:cs="Calibri"/>
              </w:rPr>
            </w:pPr>
            <w:r w:rsidRPr="00DB3728">
              <w:rPr>
                <w:rFonts w:cs="Arial"/>
              </w:rPr>
              <w:t xml:space="preserve">Project </w:t>
            </w:r>
            <w:r w:rsidR="00B41F1F" w:rsidRPr="00DB3728">
              <w:rPr>
                <w:rFonts w:cs="Arial"/>
              </w:rPr>
              <w:t>did not f</w:t>
            </w:r>
            <w:r w:rsidR="00D36954" w:rsidRPr="00DB3728">
              <w:rPr>
                <w:rFonts w:cs="Arial"/>
              </w:rPr>
              <w:t>ollow Peer Review Process; missed</w:t>
            </w:r>
            <w:r w:rsidR="00B41F1F" w:rsidRPr="00DB3728">
              <w:rPr>
                <w:rFonts w:cs="Arial"/>
              </w:rPr>
              <w:t xml:space="preserve"> Peer Reviews</w:t>
            </w:r>
          </w:p>
        </w:tc>
      </w:tr>
      <w:tr w:rsidR="00864BE7" w:rsidTr="00522EDA">
        <w:trPr>
          <w:trHeight w:val="467"/>
        </w:trPr>
        <w:tc>
          <w:tcPr>
            <w:tcW w:w="3870" w:type="dxa"/>
            <w:shd w:val="clear" w:color="auto" w:fill="92D05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Validation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DB3728" w:rsidRDefault="00864BE7" w:rsidP="00430F7C">
            <w:pPr>
              <w:spacing w:after="0" w:line="240" w:lineRule="auto"/>
              <w:rPr>
                <w:rFonts w:cs="Arial"/>
              </w:rPr>
            </w:pPr>
            <w:r w:rsidRPr="00DB3728">
              <w:rPr>
                <w:rFonts w:cs="Arial"/>
              </w:rPr>
              <w:t xml:space="preserve">Project </w:t>
            </w:r>
            <w:r w:rsidR="00D36954" w:rsidRPr="00DB3728">
              <w:rPr>
                <w:rFonts w:cs="Arial"/>
              </w:rPr>
              <w:t xml:space="preserve">did not </w:t>
            </w:r>
            <w:r w:rsidR="00430F7C" w:rsidRPr="00DB3728">
              <w:rPr>
                <w:rFonts w:cs="Arial"/>
              </w:rPr>
              <w:t>follow Validation process</w:t>
            </w:r>
            <w:r w:rsidR="00D36954" w:rsidRPr="00DB3728">
              <w:rPr>
                <w:rFonts w:cs="Arial"/>
              </w:rPr>
              <w:t xml:space="preserve">; missed </w:t>
            </w:r>
            <w:r w:rsidR="00430F7C" w:rsidRPr="00DB3728">
              <w:rPr>
                <w:rFonts w:cs="Arial"/>
              </w:rPr>
              <w:t>Site/</w:t>
            </w:r>
            <w:r w:rsidR="00D36954" w:rsidRPr="00DB3728">
              <w:rPr>
                <w:rFonts w:cs="Arial"/>
              </w:rPr>
              <w:t xml:space="preserve">CAT testing </w:t>
            </w:r>
            <w:r w:rsidR="00430F7C" w:rsidRPr="00DB3728">
              <w:rPr>
                <w:rFonts w:cs="Arial"/>
              </w:rPr>
              <w:t>documents</w:t>
            </w:r>
          </w:p>
        </w:tc>
      </w:tr>
      <w:tr w:rsidR="00D36954" w:rsidTr="00522EDA">
        <w:trPr>
          <w:trHeight w:val="467"/>
        </w:trPr>
        <w:tc>
          <w:tcPr>
            <w:tcW w:w="3870" w:type="dxa"/>
            <w:shd w:val="clear" w:color="auto" w:fill="92D050"/>
            <w:vAlign w:val="center"/>
          </w:tcPr>
          <w:p w:rsidR="00D36954" w:rsidRPr="005113B7" w:rsidRDefault="00D36954" w:rsidP="00D36954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Measurement and Analysis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430F7C" w:rsidRPr="00DB3728" w:rsidRDefault="00DB3728" w:rsidP="00DB3728">
            <w:pPr>
              <w:spacing w:after="0" w:line="240" w:lineRule="auto"/>
              <w:rPr>
                <w:rFonts w:cs="Arial"/>
              </w:rPr>
            </w:pPr>
            <w:r w:rsidRPr="00DB3728">
              <w:rPr>
                <w:rFonts w:cs="Arial"/>
              </w:rPr>
              <w:t xml:space="preserve">Project did not follow Measurement and Analysis process; no </w:t>
            </w:r>
            <w:r w:rsidR="00430F7C" w:rsidRPr="00DB3728">
              <w:rPr>
                <w:rFonts w:cs="Arial"/>
              </w:rPr>
              <w:t xml:space="preserve">measurements </w:t>
            </w:r>
            <w:r w:rsidRPr="00DB3728">
              <w:rPr>
                <w:rFonts w:cs="Arial"/>
              </w:rPr>
              <w:t xml:space="preserve">monitored </w:t>
            </w:r>
            <w:r w:rsidR="00430F7C" w:rsidRPr="00DB3728">
              <w:rPr>
                <w:rFonts w:cs="Arial"/>
              </w:rPr>
              <w:t xml:space="preserve">to support </w:t>
            </w:r>
            <w:r w:rsidRPr="00DB3728">
              <w:rPr>
                <w:rFonts w:cs="Arial"/>
              </w:rPr>
              <w:t xml:space="preserve">project </w:t>
            </w:r>
            <w:r w:rsidR="00430F7C" w:rsidRPr="00DB3728">
              <w:rPr>
                <w:rFonts w:cs="Arial"/>
              </w:rPr>
              <w:t xml:space="preserve">management </w:t>
            </w:r>
            <w:r w:rsidRPr="00DB3728">
              <w:rPr>
                <w:rFonts w:cs="Arial"/>
              </w:rPr>
              <w:t>during weekly meetings</w:t>
            </w:r>
          </w:p>
        </w:tc>
      </w:tr>
      <w:tr w:rsidR="0052053B" w:rsidTr="00D36954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52053B" w:rsidRPr="005113B7" w:rsidRDefault="0052053B" w:rsidP="005113B7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Configuration Management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52053B" w:rsidRPr="00DB3728" w:rsidRDefault="00D36954" w:rsidP="00D36954">
            <w:pPr>
              <w:spacing w:after="0"/>
              <w:rPr>
                <w:rFonts w:cs="Arial"/>
              </w:rPr>
            </w:pPr>
            <w:r w:rsidRPr="00DB3728">
              <w:rPr>
                <w:rFonts w:cs="Arial"/>
              </w:rPr>
              <w:t>Project did not follow Configuration Management (CM) process; no weekly managing of CM activities; missed CM Baselines for defined milestones</w:t>
            </w:r>
          </w:p>
        </w:tc>
      </w:tr>
      <w:tr w:rsidR="00D36954" w:rsidTr="00864BE7">
        <w:trPr>
          <w:trHeight w:val="467"/>
        </w:trPr>
        <w:tc>
          <w:tcPr>
            <w:tcW w:w="3870" w:type="dxa"/>
            <w:shd w:val="clear" w:color="auto" w:fill="00B0F0"/>
            <w:vAlign w:val="center"/>
          </w:tcPr>
          <w:p w:rsidR="00D36954" w:rsidRPr="005113B7" w:rsidRDefault="00D36954" w:rsidP="00D36954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>Process and Product Quality Assurance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D36954" w:rsidRPr="005113B7" w:rsidRDefault="00D36954" w:rsidP="00D36954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>Project satisfied the CMMI, NASPL and organizational requirements</w:t>
            </w:r>
            <w:r>
              <w:rPr>
                <w:rFonts w:cs="Arial"/>
              </w:rPr>
              <w:t>. No weaknesses</w:t>
            </w:r>
          </w:p>
        </w:tc>
      </w:tr>
    </w:tbl>
    <w:p w:rsidR="00EB13BF" w:rsidRPr="005113B7" w:rsidRDefault="00EB13BF" w:rsidP="0044077A">
      <w:pPr>
        <w:spacing w:after="0" w:line="240" w:lineRule="auto"/>
        <w:ind w:left="-450"/>
        <w:rPr>
          <w:rFonts w:cs="Arial"/>
        </w:rPr>
      </w:pPr>
      <w:r w:rsidRPr="005113B7">
        <w:rPr>
          <w:rFonts w:cs="Arial"/>
          <w:b/>
        </w:rPr>
        <w:t>Note</w:t>
      </w:r>
      <w:r w:rsidRPr="005113B7">
        <w:rPr>
          <w:rFonts w:cs="Arial"/>
        </w:rPr>
        <w:t>: Organizational findings not depicted in the Summary above.</w:t>
      </w:r>
    </w:p>
    <w:p w:rsidR="00C44092" w:rsidRPr="00EB13BF" w:rsidRDefault="00831C98" w:rsidP="00864BE7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90576E" w:rsidRPr="00EB13BF">
        <w:rPr>
          <w:rFonts w:ascii="Arial" w:hAnsi="Arial" w:cs="Arial"/>
          <w:b/>
          <w:sz w:val="24"/>
          <w:szCs w:val="24"/>
          <w:u w:val="single"/>
        </w:rPr>
        <w:t xml:space="preserve">Scope: </w:t>
      </w:r>
    </w:p>
    <w:p w:rsidR="00001452" w:rsidRPr="00001452" w:rsidRDefault="00C44092" w:rsidP="0044077A">
      <w:pPr>
        <w:spacing w:after="0" w:line="240" w:lineRule="auto"/>
        <w:ind w:left="-360"/>
        <w:rPr>
          <w:sz w:val="24"/>
        </w:rPr>
      </w:pPr>
      <w:bookmarkStart w:id="0" w:name="_Toc382229251"/>
      <w:bookmarkStart w:id="1" w:name="_Toc382233316"/>
      <w:r w:rsidRPr="00001452">
        <w:rPr>
          <w:sz w:val="24"/>
        </w:rPr>
        <w:t>The purpose of the CAPA report is to provide management with appropriate visibility into the proce</w:t>
      </w:r>
      <w:r w:rsidR="00001452" w:rsidRPr="00001452">
        <w:rPr>
          <w:sz w:val="24"/>
        </w:rPr>
        <w:t>sses being used by the software</w:t>
      </w:r>
    </w:p>
    <w:p w:rsidR="00001452" w:rsidRPr="00332F4E" w:rsidRDefault="00C44092" w:rsidP="0044077A">
      <w:pPr>
        <w:spacing w:after="0" w:line="240" w:lineRule="auto"/>
        <w:ind w:left="-360"/>
        <w:rPr>
          <w:sz w:val="24"/>
        </w:rPr>
      </w:pPr>
      <w:r w:rsidRPr="00332F4E">
        <w:rPr>
          <w:sz w:val="24"/>
        </w:rPr>
        <w:t>project</w:t>
      </w:r>
      <w:r w:rsidR="00001452" w:rsidRPr="00332F4E">
        <w:rPr>
          <w:sz w:val="24"/>
        </w:rPr>
        <w:t xml:space="preserve"> </w:t>
      </w:r>
      <w:r w:rsidRPr="00332F4E">
        <w:rPr>
          <w:sz w:val="24"/>
        </w:rPr>
        <w:t>(s) and of the products being built.</w:t>
      </w:r>
      <w:bookmarkEnd w:id="0"/>
      <w:bookmarkEnd w:id="1"/>
      <w:r w:rsidRPr="00332F4E">
        <w:rPr>
          <w:sz w:val="24"/>
        </w:rPr>
        <w:t xml:space="preserve">  This report will </w:t>
      </w:r>
      <w:r w:rsidR="00063F3D" w:rsidRPr="00332F4E">
        <w:rPr>
          <w:sz w:val="24"/>
        </w:rPr>
        <w:t xml:space="preserve">provide insight into </w:t>
      </w:r>
      <w:r w:rsidRPr="00332F4E">
        <w:rPr>
          <w:sz w:val="24"/>
        </w:rPr>
        <w:t xml:space="preserve">any process improvements, trend analysis or other </w:t>
      </w:r>
    </w:p>
    <w:p w:rsidR="00305B69" w:rsidRPr="00332F4E" w:rsidRDefault="00C44092" w:rsidP="0044077A">
      <w:pPr>
        <w:spacing w:after="0" w:line="240" w:lineRule="auto"/>
        <w:ind w:left="-360"/>
        <w:rPr>
          <w:sz w:val="24"/>
        </w:rPr>
      </w:pPr>
      <w:r w:rsidRPr="00332F4E">
        <w:rPr>
          <w:sz w:val="24"/>
        </w:rPr>
        <w:t>project issues that come up.</w:t>
      </w:r>
      <w:r w:rsidR="006357D1" w:rsidRPr="00332F4E">
        <w:rPr>
          <w:sz w:val="24"/>
        </w:rPr>
        <w:t xml:space="preserve">  </w:t>
      </w:r>
      <w:r w:rsidR="00F24A86" w:rsidRPr="00332F4E">
        <w:rPr>
          <w:sz w:val="24"/>
        </w:rPr>
        <w:t xml:space="preserve">A </w:t>
      </w:r>
      <w:r w:rsidR="000B3BAE" w:rsidRPr="00332F4E">
        <w:rPr>
          <w:sz w:val="24"/>
        </w:rPr>
        <w:t xml:space="preserve">Correction, </w:t>
      </w:r>
      <w:r w:rsidR="00F24A86" w:rsidRPr="00332F4E">
        <w:rPr>
          <w:sz w:val="24"/>
        </w:rPr>
        <w:t>Corrective Action</w:t>
      </w:r>
      <w:r w:rsidR="000B3BAE" w:rsidRPr="00332F4E">
        <w:rPr>
          <w:sz w:val="24"/>
        </w:rPr>
        <w:t>, and/</w:t>
      </w:r>
      <w:r w:rsidR="00F24A86" w:rsidRPr="00332F4E">
        <w:rPr>
          <w:sz w:val="24"/>
        </w:rPr>
        <w:t xml:space="preserve">or Preventative Action will </w:t>
      </w:r>
      <w:r w:rsidR="000B3BAE" w:rsidRPr="00332F4E">
        <w:rPr>
          <w:sz w:val="24"/>
        </w:rPr>
        <w:t>be assigned</w:t>
      </w:r>
      <w:r w:rsidR="00F24A86" w:rsidRPr="00332F4E">
        <w:rPr>
          <w:sz w:val="24"/>
        </w:rPr>
        <w:t xml:space="preserve"> given based on the </w:t>
      </w:r>
      <w:r w:rsidR="000B3BAE" w:rsidRPr="00332F4E">
        <w:rPr>
          <w:sz w:val="24"/>
        </w:rPr>
        <w:t xml:space="preserve">project management </w:t>
      </w:r>
      <w:r w:rsidR="00F24A86" w:rsidRPr="00332F4E">
        <w:rPr>
          <w:sz w:val="24"/>
        </w:rPr>
        <w:t>responses and the</w:t>
      </w:r>
      <w:r w:rsidR="000B3BAE" w:rsidRPr="00332F4E">
        <w:rPr>
          <w:sz w:val="24"/>
        </w:rPr>
        <w:t xml:space="preserve"> severity of the</w:t>
      </w:r>
      <w:r w:rsidR="00F24A86" w:rsidRPr="00332F4E">
        <w:rPr>
          <w:sz w:val="24"/>
        </w:rPr>
        <w:t xml:space="preserve"> finding</w:t>
      </w:r>
      <w:r w:rsidR="000B3BAE" w:rsidRPr="00332F4E">
        <w:rPr>
          <w:sz w:val="24"/>
        </w:rPr>
        <w:t xml:space="preserve"> (s)</w:t>
      </w:r>
      <w:r w:rsidR="00F24A86" w:rsidRPr="00332F4E">
        <w:rPr>
          <w:sz w:val="24"/>
        </w:rPr>
        <w:t xml:space="preserve">.  </w:t>
      </w:r>
    </w:p>
    <w:p w:rsidR="002061F3" w:rsidRPr="00332F4E" w:rsidRDefault="002061F3" w:rsidP="00001452">
      <w:pPr>
        <w:spacing w:after="0" w:line="240" w:lineRule="auto"/>
        <w:rPr>
          <w:sz w:val="24"/>
        </w:rPr>
      </w:pPr>
    </w:p>
    <w:p w:rsidR="002D58B6" w:rsidRPr="00332F4E" w:rsidRDefault="000B3BAE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  <w:r w:rsidRPr="00332F4E">
        <w:rPr>
          <w:rFonts w:ascii="Arial" w:hAnsi="Arial" w:cs="Arial"/>
          <w:b/>
          <w:sz w:val="24"/>
          <w:szCs w:val="24"/>
          <w:u w:val="single"/>
        </w:rPr>
        <w:t>Risk Rating Characterization</w:t>
      </w:r>
    </w:p>
    <w:p w:rsidR="00EF2637" w:rsidRPr="00332F4E" w:rsidRDefault="00F009EE" w:rsidP="0044077A">
      <w:pPr>
        <w:spacing w:after="0" w:line="240" w:lineRule="auto"/>
        <w:ind w:left="-360"/>
        <w:rPr>
          <w:sz w:val="24"/>
        </w:rPr>
      </w:pPr>
      <w:r w:rsidRPr="00332F4E">
        <w:rPr>
          <w:sz w:val="24"/>
        </w:rPr>
        <w:t xml:space="preserve">The method used </w:t>
      </w:r>
      <w:r w:rsidR="00082A57" w:rsidRPr="00332F4E">
        <w:rPr>
          <w:sz w:val="24"/>
        </w:rPr>
        <w:t>in the determination</w:t>
      </w:r>
      <w:r w:rsidRPr="00332F4E">
        <w:rPr>
          <w:sz w:val="24"/>
        </w:rPr>
        <w:t xml:space="preserve"> and </w:t>
      </w:r>
      <w:r w:rsidR="00082A57" w:rsidRPr="00332F4E">
        <w:rPr>
          <w:sz w:val="24"/>
        </w:rPr>
        <w:t>the assignment of</w:t>
      </w:r>
      <w:r w:rsidRPr="00332F4E">
        <w:rPr>
          <w:sz w:val="24"/>
        </w:rPr>
        <w:t xml:space="preserve"> characterizations related </w:t>
      </w:r>
      <w:r w:rsidR="00082A57" w:rsidRPr="00332F4E">
        <w:rPr>
          <w:sz w:val="24"/>
        </w:rPr>
        <w:t xml:space="preserve">to process area </w:t>
      </w:r>
      <w:r w:rsidRPr="00332F4E">
        <w:rPr>
          <w:sz w:val="24"/>
        </w:rPr>
        <w:t>goal</w:t>
      </w:r>
      <w:r w:rsidR="00082A57" w:rsidRPr="00332F4E">
        <w:rPr>
          <w:sz w:val="24"/>
        </w:rPr>
        <w:t>s</w:t>
      </w:r>
      <w:r w:rsidRPr="00332F4E">
        <w:rPr>
          <w:sz w:val="24"/>
        </w:rPr>
        <w:t xml:space="preserve"> is</w:t>
      </w:r>
      <w:r w:rsidR="00082A57" w:rsidRPr="00332F4E">
        <w:rPr>
          <w:sz w:val="24"/>
        </w:rPr>
        <w:t xml:space="preserve"> detailed in table 1.0 Characterization of Process Areas</w:t>
      </w:r>
      <w:r w:rsidRPr="00332F4E">
        <w:rPr>
          <w:sz w:val="24"/>
        </w:rPr>
        <w:t xml:space="preserve">. Each </w:t>
      </w:r>
      <w:r w:rsidR="006D00AC" w:rsidRPr="00332F4E">
        <w:rPr>
          <w:sz w:val="24"/>
        </w:rPr>
        <w:t xml:space="preserve">process area in the assessment </w:t>
      </w:r>
      <w:r w:rsidRPr="00332F4E">
        <w:rPr>
          <w:sz w:val="24"/>
        </w:rPr>
        <w:t xml:space="preserve">scope will be given a Red, Yellow, </w:t>
      </w:r>
      <w:r w:rsidR="00EF2637" w:rsidRPr="00332F4E">
        <w:rPr>
          <w:sz w:val="24"/>
        </w:rPr>
        <w:t xml:space="preserve">Green, Blue or Grey characterization based on affirmations, direct-artifacts and indirect-artifacts, </w:t>
      </w:r>
      <w:r w:rsidR="00B03433">
        <w:rPr>
          <w:sz w:val="24"/>
        </w:rPr>
        <w:t xml:space="preserve">project progress, </w:t>
      </w:r>
      <w:r w:rsidR="00EF2637" w:rsidRPr="00332F4E">
        <w:rPr>
          <w:sz w:val="24"/>
        </w:rPr>
        <w:t xml:space="preserve">or waivers. </w:t>
      </w:r>
    </w:p>
    <w:tbl>
      <w:tblPr>
        <w:tblW w:w="13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53"/>
        <w:gridCol w:w="1350"/>
        <w:gridCol w:w="9922"/>
      </w:tblGrid>
      <w:tr w:rsidR="00E8775D" w:rsidTr="00E8775D">
        <w:trPr>
          <w:trHeight w:val="224"/>
          <w:jc w:val="center"/>
        </w:trPr>
        <w:tc>
          <w:tcPr>
            <w:tcW w:w="2453" w:type="dxa"/>
            <w:shd w:val="clear" w:color="auto" w:fill="D9D9D9"/>
            <w:vAlign w:val="center"/>
          </w:tcPr>
          <w:p w:rsidR="00E8775D" w:rsidRPr="00AE3241" w:rsidRDefault="00E8775D" w:rsidP="00192135">
            <w:pPr>
              <w:spacing w:before="60" w:after="60"/>
              <w:jc w:val="center"/>
              <w:rPr>
                <w:b/>
                <w:bCs/>
                <w:sz w:val="24"/>
              </w:rPr>
            </w:pPr>
            <w:bookmarkStart w:id="2" w:name="OLE_LINK6"/>
            <w:bookmarkStart w:id="3" w:name="OLE_LINK7"/>
            <w:r>
              <w:rPr>
                <w:b/>
                <w:bCs/>
                <w:sz w:val="24"/>
              </w:rPr>
              <w:t>Characterization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E8775D" w:rsidRPr="00AE3241" w:rsidRDefault="00E8775D" w:rsidP="00192135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AE3241">
              <w:rPr>
                <w:b/>
                <w:bCs/>
                <w:sz w:val="24"/>
              </w:rPr>
              <w:t>Rating</w:t>
            </w:r>
          </w:p>
        </w:tc>
        <w:tc>
          <w:tcPr>
            <w:tcW w:w="9922" w:type="dxa"/>
            <w:shd w:val="clear" w:color="auto" w:fill="D9D9D9"/>
            <w:vAlign w:val="center"/>
          </w:tcPr>
          <w:p w:rsidR="00E8775D" w:rsidRPr="00AE3241" w:rsidRDefault="00E8775D" w:rsidP="00192135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AE3241">
              <w:rPr>
                <w:b/>
                <w:bCs/>
                <w:sz w:val="24"/>
              </w:rPr>
              <w:t>Description</w:t>
            </w:r>
          </w:p>
        </w:tc>
      </w:tr>
      <w:tr w:rsidR="00E8775D" w:rsidTr="00A97EF7">
        <w:trPr>
          <w:trHeight w:val="1173"/>
          <w:jc w:val="center"/>
        </w:trPr>
        <w:tc>
          <w:tcPr>
            <w:tcW w:w="2453" w:type="dxa"/>
            <w:shd w:val="clear" w:color="auto" w:fill="FF0000"/>
            <w:vAlign w:val="center"/>
          </w:tcPr>
          <w:p w:rsidR="00E8775D" w:rsidRPr="00537871" w:rsidRDefault="00E8775D" w:rsidP="00E8775D">
            <w:pPr>
              <w:spacing w:after="0"/>
              <w:jc w:val="center"/>
            </w:pPr>
            <w:r>
              <w:t>Not Implemented</w:t>
            </w:r>
          </w:p>
        </w:tc>
        <w:tc>
          <w:tcPr>
            <w:tcW w:w="1350" w:type="dxa"/>
            <w:vAlign w:val="center"/>
          </w:tcPr>
          <w:p w:rsidR="00E8775D" w:rsidRPr="00537871" w:rsidRDefault="00E8775D" w:rsidP="00E8775D">
            <w:pPr>
              <w:spacing w:after="0"/>
              <w:jc w:val="center"/>
            </w:pPr>
            <w:r w:rsidRPr="00537871">
              <w:t>4</w:t>
            </w:r>
          </w:p>
        </w:tc>
        <w:tc>
          <w:tcPr>
            <w:tcW w:w="9922" w:type="dxa"/>
            <w:vAlign w:val="center"/>
          </w:tcPr>
          <w:p w:rsidR="00E8775D" w:rsidRPr="00537871" w:rsidRDefault="00E8775D" w:rsidP="00482792">
            <w:pPr>
              <w:spacing w:after="0"/>
            </w:pPr>
            <w:r w:rsidRPr="00537871">
              <w:t>One or more Process area(s) have been rated Not Implemented (NI)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One or more key process (es)/practice was not implemented during the lifecycle of the project creating a significant risk to the project.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Insufficient artifact evidence was provided to satisfy one or more practice for the process area.</w:t>
            </w:r>
          </w:p>
        </w:tc>
      </w:tr>
      <w:tr w:rsidR="00E452C2" w:rsidTr="00E8775D">
        <w:trPr>
          <w:trHeight w:val="1268"/>
          <w:jc w:val="center"/>
        </w:trPr>
        <w:tc>
          <w:tcPr>
            <w:tcW w:w="2453" w:type="dxa"/>
            <w:shd w:val="clear" w:color="auto" w:fill="FFFF00"/>
            <w:vAlign w:val="center"/>
          </w:tcPr>
          <w:p w:rsidR="00E452C2" w:rsidRPr="00537871" w:rsidRDefault="00E452C2" w:rsidP="00E452C2">
            <w:pPr>
              <w:spacing w:after="0"/>
              <w:jc w:val="center"/>
            </w:pPr>
            <w:r>
              <w:t>Partially Implemented</w:t>
            </w:r>
          </w:p>
        </w:tc>
        <w:tc>
          <w:tcPr>
            <w:tcW w:w="1350" w:type="dxa"/>
            <w:vAlign w:val="center"/>
          </w:tcPr>
          <w:p w:rsidR="00E452C2" w:rsidRPr="00537871" w:rsidRDefault="00E452C2" w:rsidP="00E452C2">
            <w:pPr>
              <w:spacing w:after="0"/>
              <w:jc w:val="center"/>
            </w:pPr>
            <w:r w:rsidRPr="00537871">
              <w:t>3</w:t>
            </w:r>
          </w:p>
        </w:tc>
        <w:tc>
          <w:tcPr>
            <w:tcW w:w="9922" w:type="dxa"/>
            <w:vAlign w:val="center"/>
          </w:tcPr>
          <w:p w:rsidR="00E452C2" w:rsidRPr="00537871" w:rsidRDefault="00E452C2" w:rsidP="00E452C2">
            <w:pPr>
              <w:spacing w:after="0"/>
            </w:pPr>
            <w:r w:rsidRPr="00537871">
              <w:t xml:space="preserve">One or more Process area(s) have been rated Partially Implemented (PI) </w:t>
            </w:r>
          </w:p>
          <w:p w:rsidR="00E452C2" w:rsidRPr="00537871" w:rsidRDefault="00E452C2" w:rsidP="00E452C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One or more key process (es)/practice was partially implemented during the lifecycle of the project creating a risk to the project.</w:t>
            </w:r>
          </w:p>
          <w:p w:rsidR="00E452C2" w:rsidRPr="00537871" w:rsidRDefault="00E452C2" w:rsidP="00E452C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Inadequate artifact evidence to fully satisfy one or more practice for the process area.</w:t>
            </w:r>
            <w:r w:rsidRPr="00537871">
              <w:t xml:space="preserve"> </w:t>
            </w:r>
          </w:p>
        </w:tc>
      </w:tr>
      <w:tr w:rsidR="00E8775D" w:rsidTr="00A97EF7">
        <w:trPr>
          <w:trHeight w:val="1250"/>
          <w:jc w:val="center"/>
        </w:trPr>
        <w:tc>
          <w:tcPr>
            <w:tcW w:w="2453" w:type="dxa"/>
            <w:shd w:val="clear" w:color="auto" w:fill="92D050"/>
            <w:vAlign w:val="center"/>
          </w:tcPr>
          <w:p w:rsidR="00E8775D" w:rsidRDefault="00E8775D" w:rsidP="00825F79">
            <w:pPr>
              <w:spacing w:after="0"/>
              <w:jc w:val="center"/>
            </w:pPr>
            <w:r>
              <w:t>Largely</w:t>
            </w:r>
          </w:p>
          <w:p w:rsidR="00E8775D" w:rsidRPr="00537871" w:rsidRDefault="00E8775D" w:rsidP="00E8775D">
            <w:pPr>
              <w:spacing w:after="0"/>
              <w:jc w:val="center"/>
            </w:pPr>
            <w:r>
              <w:t>Implemented</w:t>
            </w:r>
          </w:p>
        </w:tc>
        <w:tc>
          <w:tcPr>
            <w:tcW w:w="1350" w:type="dxa"/>
            <w:vAlign w:val="center"/>
          </w:tcPr>
          <w:p w:rsidR="00E8775D" w:rsidRPr="00537871" w:rsidRDefault="00E8775D" w:rsidP="00E8775D">
            <w:pPr>
              <w:spacing w:after="0"/>
              <w:jc w:val="center"/>
            </w:pPr>
            <w:r w:rsidRPr="00537871">
              <w:t>2</w:t>
            </w:r>
          </w:p>
        </w:tc>
        <w:tc>
          <w:tcPr>
            <w:tcW w:w="9922" w:type="dxa"/>
          </w:tcPr>
          <w:p w:rsidR="00E8775D" w:rsidRPr="00537871" w:rsidRDefault="00E8775D" w:rsidP="00482792">
            <w:pPr>
              <w:spacing w:after="0"/>
            </w:pPr>
            <w:r w:rsidRPr="00537871">
              <w:t xml:space="preserve">Majority of the Process area(s) have been rated Largely Implemented (LI) 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t xml:space="preserve">Most of the process areas are largely implemented during the lifecycle of the project, minor risks are identified. 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t xml:space="preserve">Direct artifacts are present and judged to be sufficient with minor weaknesses are noted. </w:t>
            </w:r>
          </w:p>
        </w:tc>
      </w:tr>
      <w:tr w:rsidR="00E8775D" w:rsidTr="00A97EF7">
        <w:trPr>
          <w:trHeight w:val="1110"/>
          <w:jc w:val="center"/>
        </w:trPr>
        <w:tc>
          <w:tcPr>
            <w:tcW w:w="2453" w:type="dxa"/>
            <w:shd w:val="clear" w:color="auto" w:fill="00B0F0"/>
            <w:vAlign w:val="center"/>
          </w:tcPr>
          <w:p w:rsidR="00E8775D" w:rsidRPr="00575541" w:rsidRDefault="00E8775D" w:rsidP="00E8775D">
            <w:pPr>
              <w:spacing w:after="0"/>
              <w:jc w:val="center"/>
            </w:pPr>
            <w:r>
              <w:t>Fully Implemented</w:t>
            </w:r>
          </w:p>
        </w:tc>
        <w:tc>
          <w:tcPr>
            <w:tcW w:w="1350" w:type="dxa"/>
            <w:vAlign w:val="center"/>
          </w:tcPr>
          <w:p w:rsidR="00E8775D" w:rsidRPr="00575541" w:rsidRDefault="00E8775D" w:rsidP="00E8775D">
            <w:pPr>
              <w:spacing w:after="0"/>
              <w:jc w:val="center"/>
            </w:pPr>
            <w:r w:rsidRPr="00537871">
              <w:t>1</w:t>
            </w:r>
          </w:p>
        </w:tc>
        <w:tc>
          <w:tcPr>
            <w:tcW w:w="9922" w:type="dxa"/>
            <w:vAlign w:val="center"/>
          </w:tcPr>
          <w:p w:rsidR="00E8775D" w:rsidRPr="00575541" w:rsidRDefault="00E8775D" w:rsidP="00482792">
            <w:pPr>
              <w:spacing w:after="0"/>
            </w:pPr>
            <w:r w:rsidRPr="00575541">
              <w:t xml:space="preserve">Majority of the Process area(s) have been rated Fully Implemented (FI) </w:t>
            </w:r>
          </w:p>
          <w:p w:rsidR="00E8775D" w:rsidRPr="0057554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75541">
              <w:t xml:space="preserve">Process areas are Fully Implemented during the lifecycle of the project and no risks are identified. </w:t>
            </w:r>
          </w:p>
          <w:p w:rsidR="00E8775D" w:rsidRPr="0057554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75541">
              <w:t>Direct artifacts are present and judged to be adequate</w:t>
            </w:r>
          </w:p>
          <w:p w:rsidR="00E8775D" w:rsidRPr="0057554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75541">
              <w:t>No weaknesses are noted</w:t>
            </w:r>
          </w:p>
        </w:tc>
      </w:tr>
      <w:tr w:rsidR="00E8775D" w:rsidTr="005113B7">
        <w:trPr>
          <w:trHeight w:val="962"/>
          <w:jc w:val="center"/>
        </w:trPr>
        <w:tc>
          <w:tcPr>
            <w:tcW w:w="2453" w:type="dxa"/>
            <w:shd w:val="clear" w:color="auto" w:fill="F2F2F2"/>
            <w:vAlign w:val="center"/>
          </w:tcPr>
          <w:p w:rsidR="00E8775D" w:rsidRPr="00575541" w:rsidRDefault="00E8775D" w:rsidP="009C0010">
            <w:pPr>
              <w:spacing w:after="0"/>
              <w:jc w:val="center"/>
            </w:pPr>
            <w:r>
              <w:t>Not Rated</w:t>
            </w:r>
          </w:p>
        </w:tc>
        <w:tc>
          <w:tcPr>
            <w:tcW w:w="1350" w:type="dxa"/>
            <w:vAlign w:val="center"/>
          </w:tcPr>
          <w:p w:rsidR="00E8775D" w:rsidRPr="00575541" w:rsidRDefault="00E8775D" w:rsidP="00E8775D">
            <w:pPr>
              <w:spacing w:after="0"/>
              <w:jc w:val="center"/>
            </w:pPr>
            <w:r>
              <w:t>NR</w:t>
            </w:r>
          </w:p>
        </w:tc>
        <w:tc>
          <w:tcPr>
            <w:tcW w:w="9922" w:type="dxa"/>
            <w:vAlign w:val="center"/>
          </w:tcPr>
          <w:p w:rsidR="00E8775D" w:rsidRPr="00575541" w:rsidRDefault="00E8775D" w:rsidP="009C0010">
            <w:pPr>
              <w:spacing w:after="0"/>
            </w:pPr>
            <w:r w:rsidRPr="00575541">
              <w:t>Process Area Not Rated (NR)</w:t>
            </w:r>
          </w:p>
          <w:p w:rsidR="00E8775D" w:rsidRPr="00575541" w:rsidRDefault="00E8775D" w:rsidP="001B14DD">
            <w:pPr>
              <w:numPr>
                <w:ilvl w:val="0"/>
                <w:numId w:val="4"/>
              </w:numPr>
              <w:spacing w:after="0"/>
            </w:pPr>
            <w:r w:rsidRPr="00575541">
              <w:t>Process Area has been waived in accordance with IGT Tailoring Guidelines</w:t>
            </w:r>
          </w:p>
        </w:tc>
      </w:tr>
    </w:tbl>
    <w:bookmarkEnd w:id="2"/>
    <w:bookmarkEnd w:id="3"/>
    <w:p w:rsidR="00082A57" w:rsidRDefault="00082A57" w:rsidP="00001452">
      <w:pPr>
        <w:spacing w:after="0"/>
        <w:jc w:val="center"/>
      </w:pPr>
      <w:r>
        <w:t>Table 1.0 Characterization of Process Areas.</w:t>
      </w:r>
    </w:p>
    <w:p w:rsidR="00022460" w:rsidRDefault="00022460" w:rsidP="002B460F">
      <w:pPr>
        <w:spacing w:after="60"/>
        <w:rPr>
          <w:rFonts w:ascii="Arial" w:hAnsi="Arial" w:cs="Arial"/>
          <w:b/>
          <w:sz w:val="24"/>
          <w:szCs w:val="24"/>
          <w:u w:val="single"/>
        </w:rPr>
      </w:pPr>
      <w:r w:rsidRPr="00B96D1E">
        <w:rPr>
          <w:rFonts w:ascii="Arial" w:hAnsi="Arial" w:cs="Arial"/>
          <w:b/>
          <w:sz w:val="24"/>
          <w:szCs w:val="24"/>
          <w:u w:val="single"/>
        </w:rPr>
        <w:t xml:space="preserve">Summary of </w:t>
      </w:r>
      <w:r w:rsidR="00AA13E2" w:rsidRPr="00B96D1E">
        <w:rPr>
          <w:rFonts w:ascii="Arial" w:hAnsi="Arial" w:cs="Arial"/>
          <w:b/>
          <w:sz w:val="24"/>
          <w:szCs w:val="24"/>
          <w:u w:val="single"/>
        </w:rPr>
        <w:t>Findings/</w:t>
      </w:r>
      <w:r w:rsidR="00027AED">
        <w:rPr>
          <w:rFonts w:ascii="Arial" w:hAnsi="Arial" w:cs="Arial"/>
          <w:b/>
          <w:sz w:val="24"/>
          <w:szCs w:val="24"/>
          <w:u w:val="single"/>
        </w:rPr>
        <w:t>Observations</w:t>
      </w:r>
    </w:p>
    <w:p w:rsidR="00F54EA5" w:rsidRDefault="00F54EA5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</w:p>
    <w:p w:rsidR="00195697" w:rsidRPr="00B96D1E" w:rsidRDefault="00195697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381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3"/>
        <w:gridCol w:w="12690"/>
      </w:tblGrid>
      <w:tr w:rsidR="00394869" w:rsidTr="00207033">
        <w:trPr>
          <w:trHeight w:val="1077"/>
        </w:trPr>
        <w:tc>
          <w:tcPr>
            <w:tcW w:w="1123" w:type="dxa"/>
            <w:vMerge w:val="restart"/>
            <w:shd w:val="clear" w:color="auto" w:fill="92D050"/>
            <w:vAlign w:val="center"/>
          </w:tcPr>
          <w:p w:rsidR="00394869" w:rsidRPr="005113B7" w:rsidRDefault="00394869" w:rsidP="006018AB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PP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F54EA5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394869" w:rsidRPr="00207033" w:rsidRDefault="004167C8" w:rsidP="0020703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 w:rsidRPr="004167C8">
              <w:rPr>
                <w:rFonts w:cs="Arial"/>
              </w:rPr>
              <w:t>No evidence of SPP fully completed. Unable to verify Configuration Management Lead assignment, System Architectural Design, Software Coding</w:t>
            </w:r>
            <w:r>
              <w:rPr>
                <w:rFonts w:cs="Arial"/>
              </w:rPr>
              <w:t>, System Testing</w:t>
            </w:r>
            <w:r w:rsidRPr="004167C8">
              <w:rPr>
                <w:rFonts w:cs="Arial"/>
              </w:rPr>
              <w:t>, Software Operational Support Environment</w:t>
            </w:r>
          </w:p>
        </w:tc>
      </w:tr>
      <w:tr w:rsidR="00394869" w:rsidTr="004167C8">
        <w:trPr>
          <w:trHeight w:val="710"/>
        </w:trPr>
        <w:tc>
          <w:tcPr>
            <w:tcW w:w="1123" w:type="dxa"/>
            <w:vMerge/>
            <w:shd w:val="clear" w:color="auto" w:fill="92D050"/>
            <w:vAlign w:val="center"/>
          </w:tcPr>
          <w:p w:rsidR="00394869" w:rsidRPr="00575541" w:rsidRDefault="00394869" w:rsidP="006018AB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FFFFFF"/>
          </w:tcPr>
          <w:p w:rsidR="00394869" w:rsidRPr="00575541" w:rsidRDefault="00394869" w:rsidP="00F54EA5">
            <w:pPr>
              <w:spacing w:after="0" w:line="240" w:lineRule="auto"/>
            </w:pPr>
            <w:r w:rsidRPr="005113B7">
              <w:rPr>
                <w:b/>
              </w:rPr>
              <w:t>Management Response</w:t>
            </w:r>
            <w:r w:rsidRPr="00575541">
              <w:t xml:space="preserve"> </w:t>
            </w:r>
          </w:p>
          <w:p w:rsidR="00394869" w:rsidRPr="005113B7" w:rsidRDefault="00394869" w:rsidP="00F54EA5">
            <w:pPr>
              <w:spacing w:after="0" w:line="240" w:lineRule="auto"/>
              <w:rPr>
                <w:rFonts w:cs="Arial"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14" w:type="dxa"/>
              <w:shd w:val="clear" w:color="auto" w:fill="F2F2F2"/>
              <w:tblLook w:val="04A0"/>
            </w:tblPr>
            <w:tblGrid>
              <w:gridCol w:w="12214"/>
            </w:tblGrid>
            <w:tr w:rsidR="00394869" w:rsidTr="00207033">
              <w:trPr>
                <w:trHeight w:val="1276"/>
              </w:trPr>
              <w:tc>
                <w:tcPr>
                  <w:tcW w:w="12214" w:type="dxa"/>
                  <w:shd w:val="clear" w:color="auto" w:fill="F2F2F2"/>
                </w:tcPr>
                <w:p w:rsidR="00394869" w:rsidRPr="00207033" w:rsidRDefault="00207033" w:rsidP="001C08FD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575541" w:rsidRDefault="00394869" w:rsidP="006018AB">
            <w:pPr>
              <w:pStyle w:val="ListParagraph"/>
              <w:spacing w:after="0" w:line="240" w:lineRule="auto"/>
              <w:ind w:left="450"/>
            </w:pPr>
          </w:p>
        </w:tc>
      </w:tr>
      <w:tr w:rsidR="00394869" w:rsidTr="004167C8">
        <w:trPr>
          <w:trHeight w:val="530"/>
        </w:trPr>
        <w:tc>
          <w:tcPr>
            <w:tcW w:w="1123" w:type="dxa"/>
            <w:vMerge/>
            <w:shd w:val="clear" w:color="auto" w:fill="92D050"/>
            <w:vAlign w:val="center"/>
          </w:tcPr>
          <w:p w:rsidR="00394869" w:rsidRPr="00575541" w:rsidRDefault="00394869" w:rsidP="006018AB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FFFFFF"/>
          </w:tcPr>
          <w:p w:rsidR="00394869" w:rsidRPr="005113B7" w:rsidRDefault="00394869" w:rsidP="00F54EA5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831C98" w:rsidRPr="008F6927" w:rsidRDefault="008F6927" w:rsidP="008F6927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394869" w:rsidTr="004167C8">
        <w:trPr>
          <w:trHeight w:val="557"/>
        </w:trPr>
        <w:tc>
          <w:tcPr>
            <w:tcW w:w="1123" w:type="dxa"/>
            <w:vMerge w:val="restart"/>
            <w:shd w:val="clear" w:color="auto" w:fill="00B0F0"/>
            <w:vAlign w:val="center"/>
          </w:tcPr>
          <w:p w:rsidR="00394869" w:rsidRPr="005113B7" w:rsidRDefault="00394869" w:rsidP="00F54EA5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IPM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1C08FD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9F4A9A" w:rsidRPr="004167C8" w:rsidRDefault="004167C8" w:rsidP="00F422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 w:rsidRPr="004167C8">
              <w:rPr>
                <w:rFonts w:cs="Arial"/>
              </w:rPr>
              <w:t>No weaknesses</w:t>
            </w:r>
          </w:p>
          <w:p w:rsidR="009F4A9A" w:rsidRPr="009F4A9A" w:rsidRDefault="009F4A9A" w:rsidP="009F4A9A">
            <w:pPr>
              <w:pStyle w:val="ListParagraph"/>
              <w:spacing w:after="0" w:line="240" w:lineRule="auto"/>
              <w:ind w:left="450"/>
              <w:rPr>
                <w:rFonts w:cs="Arial"/>
              </w:rPr>
            </w:pPr>
            <w:r w:rsidRPr="009F4A9A">
              <w:rPr>
                <w:rFonts w:cs="Arial"/>
              </w:rPr>
              <w:t xml:space="preserve"> </w:t>
            </w:r>
          </w:p>
          <w:p w:rsidR="00394869" w:rsidRPr="009F4A9A" w:rsidRDefault="00394869" w:rsidP="001B14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90"/>
              <w:rPr>
                <w:rFonts w:cs="Arial"/>
                <w:b/>
              </w:rPr>
            </w:pPr>
            <w:r w:rsidRPr="009F4A9A">
              <w:rPr>
                <w:rFonts w:cs="Arial"/>
                <w:b/>
              </w:rPr>
              <w:t xml:space="preserve">Observation </w:t>
            </w:r>
          </w:p>
          <w:p w:rsidR="00394869" w:rsidRPr="004167C8" w:rsidRDefault="004167C8" w:rsidP="004167C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4167C8">
              <w:rPr>
                <w:rFonts w:cs="Arial"/>
              </w:rPr>
              <w:t>No evidence of the approved Tailoring Request for using SharePoint as a project repository.</w:t>
            </w:r>
          </w:p>
          <w:p w:rsidR="004167C8" w:rsidRDefault="004167C8" w:rsidP="004167C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4167C8">
              <w:t>No evidence of Lesson Learned. The project went live on 26-Jun. It will be verified during final CAPA.</w:t>
            </w:r>
          </w:p>
          <w:p w:rsidR="004167C8" w:rsidRPr="005113B7" w:rsidRDefault="004167C8" w:rsidP="004167C8">
            <w:pPr>
              <w:pStyle w:val="ListParagraph"/>
              <w:spacing w:after="0" w:line="240" w:lineRule="auto"/>
              <w:ind w:left="450"/>
            </w:pPr>
          </w:p>
        </w:tc>
      </w:tr>
      <w:tr w:rsidR="00394869" w:rsidTr="00207033">
        <w:trPr>
          <w:trHeight w:val="1550"/>
        </w:trPr>
        <w:tc>
          <w:tcPr>
            <w:tcW w:w="1123" w:type="dxa"/>
            <w:vMerge/>
            <w:shd w:val="clear" w:color="auto" w:fill="00B0F0"/>
            <w:vAlign w:val="center"/>
          </w:tcPr>
          <w:p w:rsidR="00394869" w:rsidRPr="00575541" w:rsidRDefault="00394869" w:rsidP="00F54EA5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auto"/>
          </w:tcPr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1560"/>
              </w:trPr>
              <w:tc>
                <w:tcPr>
                  <w:tcW w:w="12291" w:type="dxa"/>
                  <w:shd w:val="clear" w:color="auto" w:fill="F2F2F2"/>
                </w:tcPr>
                <w:p w:rsidR="00207033" w:rsidRDefault="00207033" w:rsidP="00207033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Management Response</w:t>
                  </w:r>
                </w:p>
                <w:p w:rsidR="00394869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575541" w:rsidRDefault="00394869" w:rsidP="00F54EA5">
            <w:pPr>
              <w:pStyle w:val="ListParagraph"/>
              <w:spacing w:after="0" w:line="240" w:lineRule="auto"/>
              <w:ind w:left="450"/>
            </w:pPr>
          </w:p>
        </w:tc>
      </w:tr>
      <w:tr w:rsidR="00394869" w:rsidTr="004167C8">
        <w:trPr>
          <w:trHeight w:val="530"/>
        </w:trPr>
        <w:tc>
          <w:tcPr>
            <w:tcW w:w="1123" w:type="dxa"/>
            <w:vMerge/>
            <w:shd w:val="clear" w:color="auto" w:fill="00B0F0"/>
            <w:vAlign w:val="center"/>
          </w:tcPr>
          <w:p w:rsidR="00394869" w:rsidRPr="00575541" w:rsidRDefault="00394869" w:rsidP="00F54EA5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1C08FD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94869" w:rsidRPr="00575541" w:rsidRDefault="008F6927" w:rsidP="00F54EA5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394869" w:rsidRPr="00575541" w:rsidTr="00361FE1">
        <w:trPr>
          <w:trHeight w:val="575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F54EA5">
            <w:pPr>
              <w:spacing w:after="0"/>
              <w:jc w:val="center"/>
              <w:rPr>
                <w:b/>
              </w:rPr>
            </w:pPr>
            <w:r w:rsidRPr="005113B7">
              <w:rPr>
                <w:rFonts w:cs="Calibri"/>
                <w:b/>
              </w:rPr>
              <w:t>PMC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1C08FD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076D1B" w:rsidRDefault="00076D1B" w:rsidP="00076D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076D1B">
              <w:rPr>
                <w:rFonts w:cs="Arial"/>
              </w:rPr>
              <w:t>Unable to verify Weekly Staff Meetings since mid of May; however the project went live on 26-Jun.</w:t>
            </w:r>
          </w:p>
          <w:p w:rsidR="00361FE1" w:rsidRDefault="00361FE1" w:rsidP="00076D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361FE1">
              <w:rPr>
                <w:rFonts w:cs="Arial"/>
              </w:rPr>
              <w:t xml:space="preserve">Unable to verify Development/Integration Phase Milestone Review. </w:t>
            </w:r>
          </w:p>
          <w:p w:rsidR="009F4A9A" w:rsidRDefault="004167C8" w:rsidP="00361F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4167C8">
              <w:rPr>
                <w:rFonts w:cs="Arial"/>
              </w:rPr>
              <w:t>No eviden</w:t>
            </w:r>
            <w:r>
              <w:rPr>
                <w:rFonts w:cs="Arial"/>
              </w:rPr>
              <w:t xml:space="preserve">ce of Go Live Meeting; however </w:t>
            </w:r>
            <w:r w:rsidRPr="004167C8">
              <w:rPr>
                <w:rFonts w:cs="Arial"/>
              </w:rPr>
              <w:t xml:space="preserve">the project went live on 26-Jun. </w:t>
            </w:r>
          </w:p>
          <w:p w:rsidR="00394869" w:rsidRPr="00207033" w:rsidRDefault="004167C8" w:rsidP="002070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4167C8">
              <w:rPr>
                <w:rFonts w:cs="Arial"/>
              </w:rPr>
              <w:t>No evidence of Change Request #1 closed out by changing the status to 'Clo</w:t>
            </w:r>
            <w:r>
              <w:rPr>
                <w:rFonts w:cs="Arial"/>
              </w:rPr>
              <w:t xml:space="preserve">sed' as the project went live. </w:t>
            </w:r>
          </w:p>
        </w:tc>
      </w:tr>
      <w:tr w:rsidR="00394869" w:rsidRPr="00575541" w:rsidTr="00361FE1">
        <w:trPr>
          <w:trHeight w:val="575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F54EA5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F54EA5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Default="00394869" w:rsidP="00F54EA5">
            <w:pPr>
              <w:spacing w:after="0"/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1276"/>
              </w:trPr>
              <w:tc>
                <w:tcPr>
                  <w:tcW w:w="12291" w:type="dxa"/>
                  <w:shd w:val="clear" w:color="auto" w:fill="F2F2F2"/>
                </w:tcPr>
                <w:p w:rsidR="00394869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5113B7" w:rsidRDefault="00394869" w:rsidP="00F54EA5">
            <w:pPr>
              <w:spacing w:after="0"/>
              <w:rPr>
                <w:b/>
              </w:rPr>
            </w:pPr>
          </w:p>
        </w:tc>
      </w:tr>
      <w:tr w:rsidR="00394869" w:rsidRPr="00575541" w:rsidTr="00361FE1">
        <w:trPr>
          <w:trHeight w:val="575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1C08FD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1C08FD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94869" w:rsidRPr="00575541" w:rsidRDefault="008F6927" w:rsidP="001C08FD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207033" w:rsidRPr="00575541" w:rsidTr="00195697">
        <w:trPr>
          <w:trHeight w:val="702"/>
        </w:trPr>
        <w:tc>
          <w:tcPr>
            <w:tcW w:w="1123" w:type="dxa"/>
            <w:shd w:val="clear" w:color="auto" w:fill="00B0F0"/>
            <w:vAlign w:val="center"/>
          </w:tcPr>
          <w:p w:rsidR="00207033" w:rsidRPr="005113B7" w:rsidRDefault="00207033" w:rsidP="001F689D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RSKM</w:t>
            </w:r>
          </w:p>
        </w:tc>
        <w:tc>
          <w:tcPr>
            <w:tcW w:w="12690" w:type="dxa"/>
            <w:shd w:val="clear" w:color="auto" w:fill="auto"/>
          </w:tcPr>
          <w:p w:rsidR="00207033" w:rsidRPr="005113B7" w:rsidRDefault="00207033" w:rsidP="001F689D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207033" w:rsidRPr="00195697" w:rsidRDefault="00207033" w:rsidP="001956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394869">
              <w:rPr>
                <w:rFonts w:cs="Arial"/>
              </w:rPr>
              <w:t xml:space="preserve">No </w:t>
            </w:r>
            <w:r>
              <w:rPr>
                <w:rFonts w:cs="Arial"/>
              </w:rPr>
              <w:t>weaknesses</w:t>
            </w:r>
          </w:p>
        </w:tc>
      </w:tr>
      <w:tr w:rsidR="00207033" w:rsidRPr="00575541" w:rsidTr="001F689D">
        <w:trPr>
          <w:trHeight w:val="705"/>
        </w:trPr>
        <w:tc>
          <w:tcPr>
            <w:tcW w:w="1123" w:type="dxa"/>
            <w:shd w:val="clear" w:color="auto" w:fill="00B0F0"/>
            <w:vAlign w:val="center"/>
          </w:tcPr>
          <w:p w:rsidR="00207033" w:rsidRPr="005113B7" w:rsidRDefault="00207033" w:rsidP="00207033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REQM</w:t>
            </w:r>
          </w:p>
        </w:tc>
        <w:tc>
          <w:tcPr>
            <w:tcW w:w="12690" w:type="dxa"/>
            <w:shd w:val="clear" w:color="auto" w:fill="auto"/>
          </w:tcPr>
          <w:p w:rsidR="00207033" w:rsidRPr="005113B7" w:rsidRDefault="00207033" w:rsidP="001F689D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207033" w:rsidRPr="00195697" w:rsidRDefault="00207033" w:rsidP="001956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394869">
              <w:rPr>
                <w:rFonts w:cs="Arial"/>
              </w:rPr>
              <w:t xml:space="preserve">No </w:t>
            </w:r>
            <w:r>
              <w:rPr>
                <w:rFonts w:cs="Arial"/>
              </w:rPr>
              <w:t>weaknesses</w:t>
            </w:r>
          </w:p>
        </w:tc>
      </w:tr>
      <w:tr w:rsidR="00394869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394869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R</w:t>
            </w:r>
            <w:r>
              <w:rPr>
                <w:rFonts w:cs="Calibri"/>
                <w:b/>
              </w:rPr>
              <w:t>D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394869" w:rsidRPr="009F4A9A" w:rsidRDefault="004167C8" w:rsidP="002070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207033">
              <w:rPr>
                <w:rFonts w:cs="Arial"/>
              </w:rPr>
              <w:t xml:space="preserve">No evidence of SRS (BRS) created as per process. The teams follows BRS document for requirements. It was not approved by RD Process Owner. 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1276"/>
              </w:trPr>
              <w:tc>
                <w:tcPr>
                  <w:tcW w:w="12291" w:type="dxa"/>
                  <w:shd w:val="clear" w:color="auto" w:fill="F2F2F2"/>
                </w:tcPr>
                <w:p w:rsidR="00394869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394869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94869" w:rsidRPr="00575541" w:rsidRDefault="008F6927" w:rsidP="00394869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EA6543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EA6543" w:rsidRPr="005113B7" w:rsidRDefault="00EA6543" w:rsidP="00EA6543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TS</w:t>
            </w:r>
          </w:p>
        </w:tc>
        <w:tc>
          <w:tcPr>
            <w:tcW w:w="12690" w:type="dxa"/>
            <w:shd w:val="clear" w:color="auto" w:fill="auto"/>
          </w:tcPr>
          <w:p w:rsidR="00EA6543" w:rsidRPr="005113B7" w:rsidRDefault="00EA6543" w:rsidP="00EA6543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77522C" w:rsidRDefault="004167C8" w:rsidP="004167C8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4167C8">
              <w:rPr>
                <w:rFonts w:cs="Arial"/>
              </w:rPr>
              <w:t>Unable to verify ES BIS in HLD (functional document for all disciplines).</w:t>
            </w:r>
          </w:p>
          <w:p w:rsidR="00207033" w:rsidRDefault="004167C8" w:rsidP="00207033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4167C8">
              <w:rPr>
                <w:rFonts w:cs="Arial"/>
              </w:rPr>
              <w:t>No evidence of Critical Code data included for ESTE.</w:t>
            </w:r>
          </w:p>
          <w:p w:rsidR="00EA6543" w:rsidRPr="00207033" w:rsidRDefault="004167C8" w:rsidP="00207033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207033">
              <w:rPr>
                <w:rFonts w:cs="Arial"/>
              </w:rPr>
              <w:t>Lack of Critical Computer Resources identified for HLD ESTE and ES BIS.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1864AF" w:rsidRDefault="001864AF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1276"/>
              </w:trPr>
              <w:tc>
                <w:tcPr>
                  <w:tcW w:w="12291" w:type="dxa"/>
                  <w:shd w:val="clear" w:color="auto" w:fill="F2F2F2"/>
                </w:tcPr>
                <w:p w:rsidR="001864AF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394869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94869" w:rsidRPr="00575541" w:rsidRDefault="008F6927" w:rsidP="00394869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394869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2209B2" w:rsidRDefault="002209B2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394869" w:rsidRPr="005113B7" w:rsidRDefault="00EA6543" w:rsidP="0039486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PI</w:t>
            </w:r>
          </w:p>
        </w:tc>
        <w:tc>
          <w:tcPr>
            <w:tcW w:w="12690" w:type="dxa"/>
            <w:shd w:val="clear" w:color="auto" w:fill="auto"/>
          </w:tcPr>
          <w:p w:rsidR="00394869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 xml:space="preserve">Finding </w:t>
            </w:r>
          </w:p>
          <w:p w:rsidR="004167C8" w:rsidRDefault="004167C8" w:rsidP="004167C8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4167C8">
              <w:rPr>
                <w:rFonts w:cs="Arial"/>
              </w:rPr>
              <w:t>No evidence of Integration Log.</w:t>
            </w:r>
          </w:p>
          <w:p w:rsidR="00394869" w:rsidRPr="0077522C" w:rsidRDefault="004167C8" w:rsidP="00207033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207033">
              <w:rPr>
                <w:rFonts w:cs="Arial"/>
              </w:rPr>
              <w:t>No evidence of Installation Plan.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1135"/>
              </w:trPr>
              <w:tc>
                <w:tcPr>
                  <w:tcW w:w="12291" w:type="dxa"/>
                  <w:shd w:val="clear" w:color="auto" w:fill="F2F2F2"/>
                </w:tcPr>
                <w:p w:rsidR="00394869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394869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94869" w:rsidRPr="00575541" w:rsidRDefault="008F6927" w:rsidP="00394869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EA6543" w:rsidRPr="00575541" w:rsidTr="00065F16">
        <w:trPr>
          <w:trHeight w:val="566"/>
        </w:trPr>
        <w:tc>
          <w:tcPr>
            <w:tcW w:w="1123" w:type="dxa"/>
            <w:vMerge w:val="restart"/>
            <w:shd w:val="clear" w:color="auto" w:fill="92D050"/>
            <w:vAlign w:val="center"/>
          </w:tcPr>
          <w:p w:rsidR="00EA6543" w:rsidRPr="005113B7" w:rsidRDefault="00EA6543" w:rsidP="00EA6543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</w:t>
            </w:r>
          </w:p>
        </w:tc>
        <w:tc>
          <w:tcPr>
            <w:tcW w:w="12690" w:type="dxa"/>
            <w:shd w:val="clear" w:color="auto" w:fill="auto"/>
          </w:tcPr>
          <w:p w:rsidR="005F526D" w:rsidRDefault="00EA6543" w:rsidP="00EA6543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4167C8" w:rsidRDefault="004167C8" w:rsidP="004167C8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4167C8">
              <w:rPr>
                <w:rFonts w:cs="Arial"/>
              </w:rPr>
              <w:t xml:space="preserve">No evidence of peer review activities monitored for completion during weekly mtgs. </w:t>
            </w:r>
          </w:p>
          <w:p w:rsidR="0077522C" w:rsidRDefault="0077522C" w:rsidP="004167C8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77522C">
              <w:rPr>
                <w:rFonts w:cs="Arial"/>
              </w:rPr>
              <w:t xml:space="preserve">Unable to verify Peer Review Management System (PRMS) tool used. </w:t>
            </w:r>
          </w:p>
          <w:p w:rsidR="0077522C" w:rsidRDefault="0077522C" w:rsidP="001B14DD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77522C">
              <w:rPr>
                <w:rFonts w:cs="Arial"/>
              </w:rPr>
              <w:t xml:space="preserve">No evidence of any Peer Review documented in Clarity, PRMS nor </w:t>
            </w:r>
            <w:r w:rsidR="004167C8">
              <w:rPr>
                <w:rFonts w:cs="Arial"/>
              </w:rPr>
              <w:t>SharePoint</w:t>
            </w:r>
            <w:r w:rsidRPr="0077522C">
              <w:rPr>
                <w:rFonts w:cs="Arial"/>
              </w:rPr>
              <w:t xml:space="preserve"> for the following work products:</w:t>
            </w:r>
          </w:p>
          <w:p w:rsidR="004167C8" w:rsidRPr="004167C8" w:rsidRDefault="004167C8" w:rsidP="004167C8">
            <w:pPr>
              <w:numPr>
                <w:ilvl w:val="1"/>
                <w:numId w:val="8"/>
              </w:numPr>
              <w:spacing w:after="0"/>
              <w:rPr>
                <w:rFonts w:cs="Arial"/>
              </w:rPr>
            </w:pPr>
            <w:r w:rsidRPr="004167C8">
              <w:rPr>
                <w:rFonts w:cs="Arial"/>
              </w:rPr>
              <w:t>SRS (FRD)</w:t>
            </w:r>
          </w:p>
          <w:p w:rsidR="004167C8" w:rsidRPr="004167C8" w:rsidRDefault="004167C8" w:rsidP="004167C8">
            <w:pPr>
              <w:numPr>
                <w:ilvl w:val="1"/>
                <w:numId w:val="8"/>
              </w:numPr>
              <w:spacing w:after="0"/>
              <w:rPr>
                <w:rFonts w:cs="Arial"/>
              </w:rPr>
            </w:pPr>
            <w:r w:rsidRPr="004167C8">
              <w:rPr>
                <w:rFonts w:cs="Arial"/>
              </w:rPr>
              <w:t>SDDs (HLD) ESTE and ES BIS</w:t>
            </w:r>
          </w:p>
          <w:p w:rsidR="00EA6543" w:rsidRPr="0077522C" w:rsidRDefault="004167C8" w:rsidP="00207033">
            <w:pPr>
              <w:numPr>
                <w:ilvl w:val="1"/>
                <w:numId w:val="8"/>
              </w:numPr>
              <w:spacing w:after="0"/>
              <w:rPr>
                <w:rFonts w:cs="Arial"/>
              </w:rPr>
            </w:pPr>
            <w:r w:rsidRPr="00207033">
              <w:rPr>
                <w:rFonts w:cs="Arial"/>
              </w:rPr>
              <w:t>Installation Plan</w:t>
            </w:r>
          </w:p>
        </w:tc>
      </w:tr>
      <w:tr w:rsidR="00394869" w:rsidRPr="00575541" w:rsidTr="00065F16">
        <w:trPr>
          <w:trHeight w:val="539"/>
        </w:trPr>
        <w:tc>
          <w:tcPr>
            <w:tcW w:w="1123" w:type="dxa"/>
            <w:vMerge/>
            <w:shd w:val="clear" w:color="auto" w:fill="92D05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1134"/>
              </w:trPr>
              <w:tc>
                <w:tcPr>
                  <w:tcW w:w="12291" w:type="dxa"/>
                  <w:shd w:val="clear" w:color="auto" w:fill="F2F2F2"/>
                </w:tcPr>
                <w:p w:rsidR="00831C98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831C98" w:rsidRPr="00575541" w:rsidTr="00065F16">
        <w:trPr>
          <w:trHeight w:val="620"/>
        </w:trPr>
        <w:tc>
          <w:tcPr>
            <w:tcW w:w="1123" w:type="dxa"/>
            <w:vMerge/>
            <w:shd w:val="clear" w:color="auto" w:fill="92D050"/>
            <w:vAlign w:val="center"/>
          </w:tcPr>
          <w:p w:rsidR="00831C98" w:rsidRPr="005113B7" w:rsidRDefault="00831C98" w:rsidP="00831C98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831C98" w:rsidRPr="005113B7" w:rsidRDefault="00831C98" w:rsidP="00831C98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831C98" w:rsidRPr="00575541" w:rsidRDefault="008F6927" w:rsidP="00831C98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394869" w:rsidRPr="00575541" w:rsidTr="00065F16">
        <w:trPr>
          <w:trHeight w:val="566"/>
        </w:trPr>
        <w:tc>
          <w:tcPr>
            <w:tcW w:w="1123" w:type="dxa"/>
            <w:vMerge w:val="restart"/>
            <w:shd w:val="clear" w:color="auto" w:fill="92D050"/>
            <w:vAlign w:val="center"/>
          </w:tcPr>
          <w:p w:rsidR="00394869" w:rsidRPr="005113B7" w:rsidRDefault="00EA6543" w:rsidP="0039486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VAL</w:t>
            </w:r>
          </w:p>
        </w:tc>
        <w:tc>
          <w:tcPr>
            <w:tcW w:w="12690" w:type="dxa"/>
            <w:shd w:val="clear" w:color="auto" w:fill="auto"/>
          </w:tcPr>
          <w:p w:rsidR="005F526D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394869" w:rsidRPr="005113B7" w:rsidRDefault="00065F16" w:rsidP="00207033">
            <w:pPr>
              <w:numPr>
                <w:ilvl w:val="0"/>
                <w:numId w:val="9"/>
              </w:numPr>
              <w:spacing w:after="0"/>
              <w:rPr>
                <w:b/>
              </w:rPr>
            </w:pPr>
            <w:r w:rsidRPr="00207033">
              <w:rPr>
                <w:rFonts w:cs="Arial"/>
              </w:rPr>
              <w:t>No evidence of Summary Site Test and CAT Report</w:t>
            </w:r>
          </w:p>
        </w:tc>
      </w:tr>
      <w:tr w:rsidR="00394869" w:rsidRPr="00575541" w:rsidTr="00207033">
        <w:trPr>
          <w:trHeight w:val="2039"/>
        </w:trPr>
        <w:tc>
          <w:tcPr>
            <w:tcW w:w="1123" w:type="dxa"/>
            <w:vMerge/>
            <w:shd w:val="clear" w:color="auto" w:fill="92D05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1135"/>
              </w:trPr>
              <w:tc>
                <w:tcPr>
                  <w:tcW w:w="12291" w:type="dxa"/>
                  <w:shd w:val="clear" w:color="auto" w:fill="F2F2F2"/>
                </w:tcPr>
                <w:p w:rsidR="00207033" w:rsidRDefault="00207033" w:rsidP="00207033">
                  <w:pPr>
                    <w:spacing w:after="0" w:line="240" w:lineRule="auto"/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  <w:p w:rsidR="00207033" w:rsidRDefault="00207033" w:rsidP="00394869"/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394869" w:rsidRPr="00575541" w:rsidTr="00065F16">
        <w:trPr>
          <w:trHeight w:val="620"/>
        </w:trPr>
        <w:tc>
          <w:tcPr>
            <w:tcW w:w="1123" w:type="dxa"/>
            <w:vMerge/>
            <w:shd w:val="clear" w:color="auto" w:fill="92D05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94869" w:rsidRPr="00575541" w:rsidRDefault="008F6927" w:rsidP="00394869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82245C" w:rsidRPr="00575541" w:rsidTr="00065F16">
        <w:trPr>
          <w:trHeight w:val="566"/>
        </w:trPr>
        <w:tc>
          <w:tcPr>
            <w:tcW w:w="1123" w:type="dxa"/>
            <w:vMerge w:val="restart"/>
            <w:shd w:val="clear" w:color="auto" w:fill="92D050"/>
            <w:vAlign w:val="center"/>
          </w:tcPr>
          <w:p w:rsidR="0082245C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</w:p>
          <w:p w:rsidR="0082245C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</w:p>
          <w:p w:rsidR="0082245C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</w:p>
          <w:p w:rsidR="0082245C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</w:p>
          <w:p w:rsidR="0082245C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</w:p>
          <w:p w:rsidR="0082245C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</w:p>
          <w:p w:rsidR="0082245C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</w:p>
          <w:p w:rsidR="0082245C" w:rsidRPr="005113B7" w:rsidRDefault="0082245C" w:rsidP="0082245C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</w:t>
            </w:r>
          </w:p>
        </w:tc>
        <w:tc>
          <w:tcPr>
            <w:tcW w:w="12690" w:type="dxa"/>
            <w:shd w:val="clear" w:color="auto" w:fill="auto"/>
          </w:tcPr>
          <w:p w:rsidR="0082245C" w:rsidRPr="005113B7" w:rsidRDefault="0082245C" w:rsidP="0082245C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Finding</w:t>
            </w:r>
          </w:p>
          <w:p w:rsidR="0082245C" w:rsidRPr="00EA6543" w:rsidRDefault="00065F16" w:rsidP="00207033">
            <w:pPr>
              <w:numPr>
                <w:ilvl w:val="0"/>
                <w:numId w:val="8"/>
              </w:numPr>
              <w:spacing w:after="0"/>
            </w:pPr>
            <w:r w:rsidRPr="00207033">
              <w:rPr>
                <w:rFonts w:cs="Arial"/>
              </w:rPr>
              <w:t>Unable to verify all project metrics reviewed during project status meetings</w:t>
            </w:r>
          </w:p>
        </w:tc>
      </w:tr>
      <w:tr w:rsidR="00394869" w:rsidRPr="00575541" w:rsidTr="00065F16">
        <w:trPr>
          <w:trHeight w:val="539"/>
        </w:trPr>
        <w:tc>
          <w:tcPr>
            <w:tcW w:w="1123" w:type="dxa"/>
            <w:vMerge/>
            <w:shd w:val="clear" w:color="auto" w:fill="92D05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82245C" w:rsidRDefault="00394869" w:rsidP="00394869">
            <w:pPr>
              <w:spacing w:after="0"/>
              <w:rPr>
                <w:b/>
              </w:rPr>
            </w:pPr>
            <w:r w:rsidRPr="0082245C">
              <w:rPr>
                <w:b/>
              </w:rPr>
              <w:t xml:space="preserve">Management Response: </w:t>
            </w:r>
          </w:p>
          <w:p w:rsidR="00394869" w:rsidRPr="0082245C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RPr="0082245C" w:rsidTr="00207033">
              <w:trPr>
                <w:trHeight w:val="1134"/>
              </w:trPr>
              <w:tc>
                <w:tcPr>
                  <w:tcW w:w="12291" w:type="dxa"/>
                  <w:shd w:val="clear" w:color="auto" w:fill="F2F2F2"/>
                </w:tcPr>
                <w:p w:rsidR="00207033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</w:tc>
            </w:tr>
          </w:tbl>
          <w:p w:rsidR="00394869" w:rsidRPr="0082245C" w:rsidRDefault="00394869" w:rsidP="00394869">
            <w:pPr>
              <w:spacing w:after="0"/>
            </w:pPr>
          </w:p>
        </w:tc>
      </w:tr>
      <w:tr w:rsidR="00831C98" w:rsidRPr="00575541" w:rsidTr="00065F16">
        <w:trPr>
          <w:trHeight w:val="620"/>
        </w:trPr>
        <w:tc>
          <w:tcPr>
            <w:tcW w:w="1123" w:type="dxa"/>
            <w:vMerge/>
            <w:shd w:val="clear" w:color="auto" w:fill="92D050"/>
            <w:vAlign w:val="center"/>
          </w:tcPr>
          <w:p w:rsidR="00831C98" w:rsidRPr="005113B7" w:rsidRDefault="00831C98" w:rsidP="00831C98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831C98" w:rsidRPr="005113B7" w:rsidRDefault="00831C98" w:rsidP="00831C98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831C98" w:rsidRPr="00575541" w:rsidRDefault="008F6927" w:rsidP="00831C98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394869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394869" w:rsidRPr="005113B7" w:rsidRDefault="00EA6543" w:rsidP="0039486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CM</w:t>
            </w:r>
          </w:p>
          <w:p w:rsidR="00394869" w:rsidRPr="005113B7" w:rsidRDefault="00394869" w:rsidP="00394869">
            <w:pPr>
              <w:spacing w:after="0"/>
              <w:jc w:val="center"/>
              <w:rPr>
                <w:rFonts w:cs="Calibri"/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5F526D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 xml:space="preserve">Finding </w:t>
            </w:r>
          </w:p>
          <w:p w:rsidR="005F526D" w:rsidRPr="0082245C" w:rsidRDefault="0082245C" w:rsidP="001B14DD">
            <w:pPr>
              <w:numPr>
                <w:ilvl w:val="0"/>
                <w:numId w:val="10"/>
              </w:numPr>
              <w:spacing w:after="0"/>
              <w:rPr>
                <w:rFonts w:cs="Arial"/>
                <w:b/>
              </w:rPr>
            </w:pPr>
            <w:r w:rsidRPr="0082245C">
              <w:rPr>
                <w:rFonts w:cs="Arial"/>
              </w:rPr>
              <w:t xml:space="preserve">Unable to verify the project reports the status of Configuration Items during weekly meetings. </w:t>
            </w:r>
          </w:p>
          <w:p w:rsidR="00394869" w:rsidRPr="00207033" w:rsidRDefault="0082245C" w:rsidP="00207033">
            <w:pPr>
              <w:numPr>
                <w:ilvl w:val="0"/>
                <w:numId w:val="10"/>
              </w:numPr>
              <w:spacing w:after="0"/>
              <w:rPr>
                <w:rFonts w:cs="Arial"/>
                <w:b/>
              </w:rPr>
            </w:pPr>
            <w:r w:rsidRPr="00E452C2">
              <w:rPr>
                <w:rFonts w:cs="Arial"/>
              </w:rPr>
              <w:t>No evidence of CM Development, Integration, SQA, CAT and Production baselines</w:t>
            </w:r>
            <w:r w:rsidR="00065F16" w:rsidRPr="00E452C2">
              <w:rPr>
                <w:rFonts w:cs="Arial"/>
              </w:rPr>
              <w:t xml:space="preserve"> for defined milestones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207033">
              <w:trPr>
                <w:trHeight w:val="993"/>
              </w:trPr>
              <w:tc>
                <w:tcPr>
                  <w:tcW w:w="12291" w:type="dxa"/>
                  <w:shd w:val="clear" w:color="auto" w:fill="F2F2F2"/>
                </w:tcPr>
                <w:p w:rsidR="00207033" w:rsidRPr="00207033" w:rsidRDefault="00207033" w:rsidP="00207033">
                  <w:pPr>
                    <w:spacing w:after="0" w:line="240" w:lineRule="auto"/>
                    <w:rPr>
                      <w:color w:val="0070C0"/>
                    </w:rPr>
                  </w:pPr>
                  <w:r w:rsidRPr="00207033">
                    <w:rPr>
                      <w:color w:val="0070C0"/>
                    </w:rPr>
                    <w:t>No Management Response</w:t>
                  </w:r>
                </w:p>
                <w:p w:rsidR="00394869" w:rsidRDefault="00394869" w:rsidP="00394869"/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394869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94869" w:rsidRPr="00575541" w:rsidRDefault="008F6927" w:rsidP="00394869"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>(PA) report for subsequent batches.</w:t>
            </w:r>
          </w:p>
        </w:tc>
      </w:tr>
      <w:tr w:rsidR="00207033" w:rsidRPr="00575541" w:rsidTr="001F689D">
        <w:trPr>
          <w:trHeight w:val="705"/>
        </w:trPr>
        <w:tc>
          <w:tcPr>
            <w:tcW w:w="1123" w:type="dxa"/>
            <w:shd w:val="clear" w:color="auto" w:fill="00B0F0"/>
            <w:vAlign w:val="center"/>
          </w:tcPr>
          <w:p w:rsidR="00207033" w:rsidRPr="005113B7" w:rsidRDefault="00207033" w:rsidP="001F689D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PPQA</w:t>
            </w:r>
          </w:p>
        </w:tc>
        <w:tc>
          <w:tcPr>
            <w:tcW w:w="12690" w:type="dxa"/>
            <w:shd w:val="clear" w:color="auto" w:fill="auto"/>
          </w:tcPr>
          <w:p w:rsidR="00207033" w:rsidRPr="005113B7" w:rsidRDefault="00207033" w:rsidP="001F689D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207033" w:rsidRDefault="00207033" w:rsidP="001F6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394869">
              <w:rPr>
                <w:rFonts w:cs="Arial"/>
              </w:rPr>
              <w:t xml:space="preserve">No </w:t>
            </w:r>
            <w:r>
              <w:rPr>
                <w:rFonts w:cs="Arial"/>
              </w:rPr>
              <w:t>weaknesses</w:t>
            </w:r>
          </w:p>
          <w:p w:rsidR="00207033" w:rsidRPr="001C08FD" w:rsidRDefault="00207033" w:rsidP="001F689D">
            <w:pPr>
              <w:pStyle w:val="ListParagraph"/>
              <w:spacing w:after="0" w:line="240" w:lineRule="auto"/>
              <w:ind w:left="0"/>
              <w:rPr>
                <w:rFonts w:cs="Arial"/>
              </w:rPr>
            </w:pPr>
          </w:p>
        </w:tc>
      </w:tr>
      <w:tr w:rsidR="00207033" w:rsidRPr="00575541" w:rsidTr="001F689D">
        <w:trPr>
          <w:trHeight w:val="846"/>
        </w:trPr>
        <w:tc>
          <w:tcPr>
            <w:tcW w:w="1123" w:type="dxa"/>
            <w:shd w:val="clear" w:color="auto" w:fill="BFBFBF"/>
            <w:vAlign w:val="center"/>
          </w:tcPr>
          <w:p w:rsidR="00207033" w:rsidRPr="005113B7" w:rsidRDefault="00207033" w:rsidP="00207033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Arial"/>
                <w:b/>
              </w:rPr>
              <w:t>D</w:t>
            </w:r>
            <w:r w:rsidRPr="005113B7">
              <w:rPr>
                <w:rFonts w:cs="Arial"/>
                <w:b/>
              </w:rPr>
              <w:t>AR</w:t>
            </w:r>
          </w:p>
        </w:tc>
        <w:tc>
          <w:tcPr>
            <w:tcW w:w="12690" w:type="dxa"/>
            <w:shd w:val="clear" w:color="auto" w:fill="auto"/>
          </w:tcPr>
          <w:p w:rsidR="00207033" w:rsidRPr="005113B7" w:rsidRDefault="00207033" w:rsidP="001F689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Finding</w:t>
            </w:r>
          </w:p>
          <w:p w:rsidR="00207033" w:rsidRPr="00EA6543" w:rsidRDefault="00207033" w:rsidP="001F689D">
            <w:pPr>
              <w:numPr>
                <w:ilvl w:val="0"/>
                <w:numId w:val="8"/>
              </w:numPr>
              <w:spacing w:after="0"/>
              <w:rPr>
                <w:color w:val="0070C0"/>
              </w:rPr>
            </w:pPr>
            <w:r w:rsidRPr="00207033">
              <w:rPr>
                <w:rFonts w:cs="Arial"/>
              </w:rPr>
              <w:t>Not rated</w:t>
            </w:r>
          </w:p>
        </w:tc>
      </w:tr>
      <w:tr w:rsidR="00207033" w:rsidRPr="00575541" w:rsidTr="00207033">
        <w:trPr>
          <w:trHeight w:val="846"/>
        </w:trPr>
        <w:tc>
          <w:tcPr>
            <w:tcW w:w="1123" w:type="dxa"/>
            <w:shd w:val="clear" w:color="auto" w:fill="BFBFBF"/>
            <w:vAlign w:val="center"/>
          </w:tcPr>
          <w:p w:rsidR="00207033" w:rsidRPr="005113B7" w:rsidRDefault="00207033" w:rsidP="00207033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Arial"/>
                <w:b/>
              </w:rPr>
              <w:t>SAM</w:t>
            </w:r>
          </w:p>
        </w:tc>
        <w:tc>
          <w:tcPr>
            <w:tcW w:w="12690" w:type="dxa"/>
            <w:shd w:val="clear" w:color="auto" w:fill="auto"/>
          </w:tcPr>
          <w:p w:rsidR="00207033" w:rsidRPr="005113B7" w:rsidRDefault="00207033" w:rsidP="00EA6543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Finding</w:t>
            </w:r>
          </w:p>
          <w:p w:rsidR="00207033" w:rsidRPr="00EA6543" w:rsidRDefault="00207033" w:rsidP="00207033">
            <w:pPr>
              <w:numPr>
                <w:ilvl w:val="0"/>
                <w:numId w:val="8"/>
              </w:numPr>
              <w:spacing w:after="0"/>
              <w:rPr>
                <w:color w:val="0070C0"/>
              </w:rPr>
            </w:pPr>
            <w:r w:rsidRPr="00207033">
              <w:rPr>
                <w:rFonts w:cs="Arial"/>
              </w:rPr>
              <w:t>Not rated</w:t>
            </w:r>
          </w:p>
        </w:tc>
      </w:tr>
    </w:tbl>
    <w:p w:rsidR="00EB13BF" w:rsidRDefault="00EB13BF" w:rsidP="00A83A2C">
      <w:pPr>
        <w:spacing w:after="0" w:line="240" w:lineRule="auto"/>
        <w:jc w:val="center"/>
        <w:rPr>
          <w:rFonts w:ascii="Arial" w:hAnsi="Arial" w:cs="Arial"/>
          <w:b/>
          <w:sz w:val="28"/>
          <w:szCs w:val="20"/>
        </w:rPr>
      </w:pPr>
    </w:p>
    <w:p w:rsidR="00D3259A" w:rsidRDefault="00D3259A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</w:p>
    <w:p w:rsidR="00D3259A" w:rsidRDefault="00207033" w:rsidP="00D3259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D3259A" w:rsidRPr="00A43EF7">
        <w:rPr>
          <w:rFonts w:ascii="Arial" w:hAnsi="Arial" w:cs="Arial"/>
          <w:b/>
          <w:u w:val="single"/>
        </w:rPr>
        <w:t>Detail of Findings:</w:t>
      </w:r>
    </w:p>
    <w:tbl>
      <w:tblPr>
        <w:tblW w:w="10201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399"/>
        <w:gridCol w:w="562"/>
        <w:gridCol w:w="874"/>
        <w:gridCol w:w="7206"/>
        <w:gridCol w:w="726"/>
      </w:tblGrid>
      <w:tr w:rsidR="006A7FC3" w:rsidRPr="006A7FC3" w:rsidTr="001F689D">
        <w:trPr>
          <w:trHeight w:val="300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bottom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lang w:val="pl-PL" w:eastAsia="pl-PL"/>
              </w:rPr>
              <w:t>CAPA Report</w:t>
            </w:r>
          </w:p>
        </w:tc>
      </w:tr>
      <w:tr w:rsidR="006A7FC3" w:rsidRPr="006A7FC3" w:rsidTr="00195697">
        <w:trPr>
          <w:trHeight w:val="3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lang w:val="pl-PL" w:eastAsia="pl-PL"/>
              </w:rPr>
              <w:t>Process Area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Goal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lang w:val="pl-PL" w:eastAsia="pl-PL"/>
              </w:rPr>
              <w:t>Practice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lang w:val="pl-PL" w:eastAsia="pl-PL"/>
              </w:rPr>
              <w:t>Description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lang w:val="pl-PL" w:eastAsia="pl-PL"/>
              </w:rPr>
              <w:t>Rating</w:t>
            </w:r>
          </w:p>
        </w:tc>
      </w:tr>
      <w:tr w:rsidR="006A7FC3" w:rsidRPr="006A7FC3" w:rsidTr="00195697">
        <w:trPr>
          <w:trHeight w:val="1436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2.3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6A7FC3">
              <w:rPr>
                <w:rFonts w:eastAsia="Times New Roman"/>
                <w:lang w:eastAsia="pl-PL"/>
              </w:rPr>
              <w:t xml:space="preserve">No evidence of SPP fully completed. Unable to verify Configuration Management Lead assignment, System Architectural Design (6.1), Software Coding (6.2.1), System Testing (6.4), Software Operational Support Environment (7.4). 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6A7FC3" w:rsidRPr="006A7FC3" w:rsidTr="00195697">
        <w:trPr>
          <w:trHeight w:val="9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 xml:space="preserve">IPM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1.1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u w:val="single"/>
                <w:lang w:eastAsia="pl-PL"/>
              </w:rPr>
              <w:t>OBSERVATION:</w:t>
            </w:r>
            <w:r w:rsidRPr="006A7FC3">
              <w:rPr>
                <w:rFonts w:eastAsia="Times New Roman"/>
                <w:color w:val="000000"/>
                <w:lang w:eastAsia="pl-PL"/>
              </w:rPr>
              <w:br/>
              <w:t>No evidence of the approved Tailoring Request for using SharePoint as a project repository.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OBV</w:t>
            </w:r>
          </w:p>
        </w:tc>
      </w:tr>
      <w:tr w:rsidR="006A7FC3" w:rsidRPr="006A7FC3" w:rsidTr="00195697">
        <w:trPr>
          <w:trHeight w:val="105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 xml:space="preserve">IPM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1.7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b/>
                <w:bCs/>
                <w:color w:val="000000"/>
                <w:u w:val="single"/>
                <w:lang w:eastAsia="pl-PL"/>
              </w:rPr>
              <w:t>OBSERVATION:</w:t>
            </w:r>
            <w:r w:rsidRPr="006A7FC3">
              <w:rPr>
                <w:rFonts w:eastAsia="Times New Roman"/>
                <w:color w:val="000000"/>
                <w:lang w:eastAsia="pl-PL"/>
              </w:rPr>
              <w:br/>
              <w:t xml:space="preserve">No evidence of Lesson Learned. The project went live on 26-Jun. </w:t>
            </w:r>
            <w:r w:rsidRPr="006A7FC3">
              <w:rPr>
                <w:rFonts w:eastAsia="Times New Roman"/>
                <w:color w:val="000000"/>
                <w:lang w:val="pl-PL" w:eastAsia="pl-PL"/>
              </w:rPr>
              <w:t xml:space="preserve">It will be verified during final CAPA. 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OBV</w:t>
            </w:r>
          </w:p>
        </w:tc>
      </w:tr>
      <w:tr w:rsidR="006A7FC3" w:rsidRPr="006A7FC3" w:rsidTr="00195697">
        <w:trPr>
          <w:trHeight w:val="6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1.7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Unable to verify Weekly Staff Meetings since mid of May; however the project went live on 26-Jun.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6A7FC3" w:rsidRPr="006A7FC3" w:rsidTr="00195697">
        <w:trPr>
          <w:trHeight w:val="6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1.7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 xml:space="preserve">Unable to verify Development/Integration Phase Milestone Review. 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6A7FC3" w:rsidRPr="006A7FC3" w:rsidTr="00195697">
        <w:trPr>
          <w:trHeight w:val="6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1.6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 xml:space="preserve">No evidence of Go Live Meeting; however the project went live on 26-Jun. 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6A7FC3" w:rsidRPr="006A7FC3" w:rsidTr="00195697">
        <w:trPr>
          <w:trHeight w:val="9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 xml:space="preserve">No evidence of Change Request #1 closed out by changing the status to 'Closed' as the project went live.  </w:t>
            </w:r>
            <w:r w:rsidRPr="006A7FC3">
              <w:rPr>
                <w:rFonts w:eastAsia="Times New Roman"/>
                <w:color w:val="000000"/>
                <w:lang w:val="pl-PL" w:eastAsia="pl-PL"/>
              </w:rPr>
              <w:t>(CM 3.1)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6A7FC3" w:rsidRPr="006A7FC3" w:rsidTr="00195697">
        <w:trPr>
          <w:trHeight w:val="8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RD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1.2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eastAsia="pl-PL"/>
              </w:rPr>
              <w:t xml:space="preserve">No evidence of SRS (BRS) created as per process. The teams follows BRS document for requirements. </w:t>
            </w:r>
            <w:r w:rsidRPr="006A7FC3">
              <w:rPr>
                <w:rFonts w:eastAsia="Times New Roman"/>
                <w:lang w:val="pl-PL" w:eastAsia="pl-PL"/>
              </w:rPr>
              <w:t xml:space="preserve">It was not approved by RD Process Owner. 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6A7FC3" w:rsidRPr="006A7FC3" w:rsidTr="00195697">
        <w:trPr>
          <w:trHeight w:val="557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Unable to verify ES BIS in HLD (functional document for all disciplines).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6A7FC3" w:rsidRPr="006A7FC3" w:rsidTr="00195697">
        <w:trPr>
          <w:trHeight w:val="6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No evidence of Critical Code data included for ESTE.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6A7FC3" w:rsidRPr="006A7FC3" w:rsidTr="00195697">
        <w:trPr>
          <w:trHeight w:val="6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Lack of Critical Computer Resources identified for HLD ESTE and ES BIS.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6A7FC3" w:rsidRPr="006A7FC3" w:rsidTr="00195697">
        <w:trPr>
          <w:trHeight w:val="3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PI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1.1</w:t>
            </w:r>
          </w:p>
        </w:tc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No evidence of Integration Log.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6A7FC3" w:rsidRPr="006A7FC3" w:rsidTr="00195697">
        <w:trPr>
          <w:trHeight w:val="3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3.4</w:t>
            </w:r>
          </w:p>
        </w:tc>
        <w:tc>
          <w:tcPr>
            <w:tcW w:w="7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No evidence of Installation Plan.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6A7FC3" w:rsidRPr="006A7FC3" w:rsidTr="00195697">
        <w:trPr>
          <w:trHeight w:val="6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VER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 xml:space="preserve">No evidence of peer review activities monitored for completion during weekly mtgs. 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6A7FC3" w:rsidRPr="006A7FC3" w:rsidTr="00195697">
        <w:trPr>
          <w:trHeight w:val="154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VER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6A7FC3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No evidence of any Peer Review documented in Clarity, PRMS nor SharePoint for the following work products:</w:t>
            </w:r>
            <w:r w:rsidRPr="006A7FC3">
              <w:rPr>
                <w:rFonts w:eastAsia="Times New Roman"/>
                <w:color w:val="000000"/>
                <w:lang w:eastAsia="pl-PL"/>
              </w:rPr>
              <w:br/>
              <w:t>o SRS (FRD)</w:t>
            </w:r>
            <w:r w:rsidRPr="006A7FC3">
              <w:rPr>
                <w:rFonts w:eastAsia="Times New Roman"/>
                <w:color w:val="000000"/>
                <w:lang w:eastAsia="pl-PL"/>
              </w:rPr>
              <w:br/>
              <w:t>o SDDs (HLD) ESTE and ES BIS</w:t>
            </w:r>
            <w:r w:rsidRPr="006A7FC3">
              <w:rPr>
                <w:rFonts w:eastAsia="Times New Roman"/>
                <w:color w:val="000000"/>
                <w:lang w:eastAsia="pl-PL"/>
              </w:rPr>
              <w:br/>
              <w:t>o Installation Plan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6A7FC3" w:rsidRPr="006A7FC3" w:rsidTr="00195697">
        <w:trPr>
          <w:trHeight w:val="42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VAL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No evidence of Summary Site Test and CAT Report.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6A7FC3" w:rsidRPr="006A7FC3" w:rsidTr="00195697">
        <w:trPr>
          <w:trHeight w:val="42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MA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1.1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Unable to verify all project metrics reviewed during project status mtgs.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6A7FC3" w:rsidRPr="006A7FC3" w:rsidTr="00195697">
        <w:trPr>
          <w:trHeight w:val="9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CM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1.3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E452C2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>No evidence of CM Development, Integration, SQA, CAT and Production baselines for defined milestones. There is no SBI nor Phase Milestone Review M</w:t>
            </w:r>
            <w:r w:rsidR="00E452C2">
              <w:rPr>
                <w:rFonts w:eastAsia="Times New Roman"/>
                <w:color w:val="000000"/>
                <w:lang w:eastAsia="pl-PL"/>
              </w:rPr>
              <w:t>eeting</w:t>
            </w:r>
            <w:r w:rsidRPr="006A7FC3">
              <w:rPr>
                <w:rFonts w:eastAsia="Times New Roman"/>
                <w:color w:val="000000"/>
                <w:lang w:eastAsia="pl-PL"/>
              </w:rPr>
              <w:t>s documented.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6A7FC3" w:rsidRPr="006A7FC3" w:rsidTr="00195697">
        <w:trPr>
          <w:trHeight w:val="6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CM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6A7FC3">
              <w:rPr>
                <w:rFonts w:eastAsia="Times New Roman"/>
                <w:color w:val="000000"/>
                <w:lang w:eastAsia="pl-PL"/>
              </w:rPr>
              <w:t xml:space="preserve">Unable to verify the project reports the status of Configuration Items during weekly meetings. 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7FC3" w:rsidRPr="006A7FC3" w:rsidRDefault="006A7FC3" w:rsidP="006A7FC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6A7FC3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</w:tbl>
    <w:p w:rsidR="006A7FC3" w:rsidRDefault="006A7FC3" w:rsidP="00D3259A">
      <w:pPr>
        <w:rPr>
          <w:rFonts w:ascii="Arial" w:hAnsi="Arial" w:cs="Arial"/>
          <w:b/>
          <w:u w:val="single"/>
        </w:rPr>
      </w:pPr>
    </w:p>
    <w:p w:rsidR="006A7FC3" w:rsidRDefault="006A7FC3" w:rsidP="00D3259A">
      <w:pPr>
        <w:rPr>
          <w:rFonts w:ascii="Arial" w:hAnsi="Arial" w:cs="Arial"/>
          <w:b/>
          <w:u w:val="single"/>
        </w:rPr>
      </w:pPr>
    </w:p>
    <w:p w:rsidR="006A7FC3" w:rsidRDefault="006A7FC3" w:rsidP="00D3259A">
      <w:pPr>
        <w:rPr>
          <w:rFonts w:ascii="Arial" w:hAnsi="Arial" w:cs="Arial"/>
          <w:b/>
          <w:u w:val="single"/>
        </w:rPr>
      </w:pPr>
    </w:p>
    <w:p w:rsidR="006A7FC3" w:rsidRDefault="006A7FC3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br/>
      </w:r>
    </w:p>
    <w:p w:rsidR="00FB6F9E" w:rsidRDefault="006A7FC3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br w:type="page"/>
      </w:r>
      <w:r w:rsidR="00FB6F9E" w:rsidRPr="00A83A2C">
        <w:rPr>
          <w:rFonts w:ascii="Arial" w:hAnsi="Arial" w:cs="Arial"/>
          <w:b/>
          <w:sz w:val="28"/>
          <w:szCs w:val="20"/>
        </w:rPr>
        <w:t>Appendix</w:t>
      </w:r>
    </w:p>
    <w:p w:rsidR="00D3259A" w:rsidRPr="00A83A2C" w:rsidRDefault="00D3259A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</w:p>
    <w:p w:rsidR="00FB6F9E" w:rsidRDefault="00FB6F9E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  <w:r w:rsidRPr="00EB13BF">
        <w:rPr>
          <w:rFonts w:ascii="Arial" w:hAnsi="Arial" w:cs="Arial"/>
          <w:b/>
          <w:sz w:val="24"/>
          <w:szCs w:val="24"/>
          <w:u w:val="single"/>
        </w:rPr>
        <w:t>CMMI Process Areas and Definitions</w:t>
      </w:r>
    </w:p>
    <w:p w:rsidR="00AA3FE0" w:rsidRDefault="00AA3FE0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4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75"/>
        <w:gridCol w:w="10350"/>
      </w:tblGrid>
      <w:tr w:rsidR="00FB6F9E" w:rsidRPr="008B5DAF" w:rsidTr="005113B7">
        <w:trPr>
          <w:trHeight w:val="377"/>
          <w:jc w:val="center"/>
        </w:trPr>
        <w:tc>
          <w:tcPr>
            <w:tcW w:w="3775" w:type="dxa"/>
            <w:shd w:val="clear" w:color="auto" w:fill="B8CCE4"/>
            <w:vAlign w:val="center"/>
          </w:tcPr>
          <w:p w:rsidR="00FB6F9E" w:rsidRPr="008B5DAF" w:rsidRDefault="00FB6F9E" w:rsidP="00192135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8B5DAF">
              <w:rPr>
                <w:rFonts w:ascii="Arial" w:hAnsi="Arial" w:cs="Arial"/>
                <w:b/>
                <w:bCs/>
              </w:rPr>
              <w:t>Process Area</w:t>
            </w:r>
          </w:p>
        </w:tc>
        <w:tc>
          <w:tcPr>
            <w:tcW w:w="10350" w:type="dxa"/>
            <w:shd w:val="clear" w:color="auto" w:fill="B8CCE4"/>
            <w:vAlign w:val="center"/>
          </w:tcPr>
          <w:p w:rsidR="00FB6F9E" w:rsidRPr="008B5DAF" w:rsidRDefault="00FB6F9E" w:rsidP="00192135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8B5DAF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FB6F9E" w:rsidRPr="008B5DAF" w:rsidTr="0019320A">
        <w:trPr>
          <w:trHeight w:val="44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Requirements Development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D9488B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</w:rPr>
              <w:t>Elicit, analyze, and establish customer, product, and component requirements</w:t>
            </w:r>
          </w:p>
        </w:tc>
      </w:tr>
      <w:tr w:rsidR="00FB6F9E" w:rsidRPr="008B5DAF" w:rsidTr="0019320A">
        <w:trPr>
          <w:trHeight w:val="413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Requirements Management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7C50C7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M</w:t>
            </w:r>
            <w:r w:rsidR="00FB6F9E" w:rsidRPr="005113B7">
              <w:rPr>
                <w:rFonts w:cs="Arial"/>
              </w:rPr>
              <w:t>anagement of</w:t>
            </w:r>
            <w:r w:rsidRPr="005113B7">
              <w:rPr>
                <w:rFonts w:cs="Arial"/>
              </w:rPr>
              <w:t xml:space="preserve"> product</w:t>
            </w:r>
            <w:r w:rsidR="00FB6F9E" w:rsidRPr="005113B7">
              <w:rPr>
                <w:rFonts w:cs="Arial"/>
              </w:rPr>
              <w:t xml:space="preserve"> requirements </w:t>
            </w:r>
            <w:r w:rsidRPr="005113B7">
              <w:rPr>
                <w:rFonts w:cs="Arial"/>
              </w:rPr>
              <w:t>and align requirements with project plans and work products</w:t>
            </w:r>
          </w:p>
        </w:tc>
      </w:tr>
      <w:tr w:rsidR="00FB6F9E" w:rsidRPr="008B5DAF" w:rsidTr="0019320A">
        <w:trPr>
          <w:trHeight w:val="35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Project Planning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7C50C7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</w:rPr>
              <w:t>Establish and maintain plans that define</w:t>
            </w:r>
            <w:r w:rsidR="00FB6F9E" w:rsidRPr="005113B7">
              <w:rPr>
                <w:rFonts w:cs="Arial"/>
              </w:rPr>
              <w:t xml:space="preserve"> project activities</w:t>
            </w:r>
          </w:p>
        </w:tc>
      </w:tr>
      <w:tr w:rsidR="00FB6F9E" w:rsidRPr="008B5DAF" w:rsidTr="0019320A">
        <w:trPr>
          <w:trHeight w:val="404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19320A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Project Monitoring and Control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3024D9" w:rsidP="00B51EC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Provide</w:t>
            </w:r>
            <w:r w:rsidR="00B51EC9" w:rsidRPr="005113B7">
              <w:rPr>
                <w:rFonts w:cs="Arial"/>
              </w:rPr>
              <w:t xml:space="preserve"> management </w:t>
            </w:r>
            <w:r w:rsidRPr="005113B7">
              <w:rPr>
                <w:rFonts w:cs="Arial"/>
              </w:rPr>
              <w:t xml:space="preserve">an understanding of the project’s progress and provide </w:t>
            </w:r>
            <w:r w:rsidR="00B51EC9" w:rsidRPr="005113B7">
              <w:rPr>
                <w:rFonts w:cs="Arial"/>
              </w:rPr>
              <w:t>corrective actions for deviations</w:t>
            </w:r>
            <w:r w:rsidRPr="005113B7">
              <w:rPr>
                <w:rFonts w:cs="Arial"/>
              </w:rPr>
              <w:t xml:space="preserve"> </w:t>
            </w:r>
          </w:p>
        </w:tc>
      </w:tr>
      <w:tr w:rsidR="00FB6F9E" w:rsidRPr="008B5DAF" w:rsidTr="0019320A">
        <w:trPr>
          <w:trHeight w:val="350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Risk Management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7C50C7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I</w:t>
            </w:r>
            <w:r w:rsidR="00FB6F9E" w:rsidRPr="005113B7">
              <w:rPr>
                <w:rFonts w:cs="Arial"/>
              </w:rPr>
              <w:t>dentify</w:t>
            </w:r>
            <w:r w:rsidRPr="005113B7">
              <w:rPr>
                <w:rFonts w:cs="Arial"/>
              </w:rPr>
              <w:t xml:space="preserve"> potential problems, define a strategy to prevent its occurrence, and monitor its behavior </w:t>
            </w:r>
          </w:p>
        </w:tc>
      </w:tr>
      <w:tr w:rsidR="00FB6F9E" w:rsidRPr="008B5DAF" w:rsidTr="0019320A">
        <w:trPr>
          <w:trHeight w:val="386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Configuration Management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19320A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Establish/maintain integrity of </w:t>
            </w:r>
            <w:r w:rsidR="00FB6F9E" w:rsidRPr="005113B7">
              <w:rPr>
                <w:rFonts w:cs="Arial"/>
              </w:rPr>
              <w:t>product</w:t>
            </w:r>
            <w:r w:rsidRPr="005113B7">
              <w:rPr>
                <w:rFonts w:cs="Arial"/>
              </w:rPr>
              <w:t xml:space="preserve"> using identification, control, status accounting, and auditing practices </w:t>
            </w:r>
          </w:p>
        </w:tc>
      </w:tr>
      <w:tr w:rsidR="00FB6F9E" w:rsidRPr="008B5DAF" w:rsidTr="0019320A">
        <w:trPr>
          <w:trHeight w:val="413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D9488B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Process and Product Quality Assurance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284B23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Provide objective insight into </w:t>
            </w:r>
            <w:r w:rsidR="00284B23" w:rsidRPr="005113B7">
              <w:rPr>
                <w:rFonts w:cs="Arial"/>
              </w:rPr>
              <w:t xml:space="preserve">compliance and effectiveness of </w:t>
            </w:r>
            <w:r w:rsidRPr="005113B7">
              <w:rPr>
                <w:rFonts w:cs="Arial"/>
              </w:rPr>
              <w:t>processes</w:t>
            </w:r>
            <w:r w:rsidR="00284B23" w:rsidRPr="005113B7">
              <w:rPr>
                <w:rFonts w:cs="Arial"/>
              </w:rPr>
              <w:t xml:space="preserve"> and work </w:t>
            </w:r>
            <w:r w:rsidRPr="005113B7">
              <w:rPr>
                <w:rFonts w:cs="Arial"/>
              </w:rPr>
              <w:t>products</w:t>
            </w:r>
          </w:p>
        </w:tc>
      </w:tr>
      <w:tr w:rsidR="00FB6F9E" w:rsidRPr="008B5DAF" w:rsidTr="0019320A">
        <w:trPr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Measurement and Analysis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Develop and sustain measurements used to support management reporting and defined objectives </w:t>
            </w:r>
          </w:p>
        </w:tc>
      </w:tr>
      <w:tr w:rsidR="00FB6F9E" w:rsidRPr="008B5DAF" w:rsidTr="0019320A">
        <w:trPr>
          <w:trHeight w:val="35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Decision Analysis and Resolution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19320A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To analyze decisions using a formal process with an established criteria to evaluate alternatives</w:t>
            </w:r>
          </w:p>
        </w:tc>
      </w:tr>
      <w:tr w:rsidR="00FB6F9E" w:rsidRPr="008B5DAF" w:rsidTr="0019320A">
        <w:trPr>
          <w:trHeight w:val="395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Technical Solution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CA255F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Select, design, and implement solutions to requirements</w:t>
            </w:r>
          </w:p>
        </w:tc>
      </w:tr>
      <w:tr w:rsidR="00FB6F9E" w:rsidRPr="008B5DAF" w:rsidTr="0019320A">
        <w:trPr>
          <w:trHeight w:val="44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Product Integration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To assemble the components, ensure as integrated works as intended, and deliver the product </w:t>
            </w:r>
          </w:p>
        </w:tc>
      </w:tr>
      <w:tr w:rsidR="00FB6F9E" w:rsidRPr="008B5DAF" w:rsidTr="0019320A">
        <w:trPr>
          <w:trHeight w:val="485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Verification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63308" w:rsidP="00763308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Verify products meet specified requirements, identify defects, and remove defects prior to execution of task</w:t>
            </w:r>
          </w:p>
        </w:tc>
      </w:tr>
      <w:tr w:rsidR="00FB6F9E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Validation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63308" w:rsidP="00763308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Demonstrate that a product or components satisfy it intended use </w:t>
            </w:r>
          </w:p>
        </w:tc>
      </w:tr>
      <w:tr w:rsidR="0019320A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19320A" w:rsidRPr="005113B7" w:rsidRDefault="0019320A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Integrated Project Management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19320A" w:rsidRPr="005113B7" w:rsidRDefault="0019320A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Establish/manage the project, relevant stakeholders according to an integrated</w:t>
            </w:r>
            <w:r w:rsidR="003024D9" w:rsidRPr="005113B7">
              <w:rPr>
                <w:rFonts w:cs="Arial"/>
              </w:rPr>
              <w:t>, defined</w:t>
            </w:r>
            <w:r w:rsidRPr="005113B7">
              <w:rPr>
                <w:rFonts w:cs="Arial"/>
              </w:rPr>
              <w:t xml:space="preserve"> and tailored</w:t>
            </w:r>
            <w:r w:rsidR="003024D9" w:rsidRPr="005113B7">
              <w:rPr>
                <w:rFonts w:cs="Arial"/>
              </w:rPr>
              <w:t xml:space="preserve"> process</w:t>
            </w:r>
          </w:p>
        </w:tc>
      </w:tr>
      <w:tr w:rsidR="003024D9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Organizational Process Definition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3024D9" w:rsidRPr="005113B7" w:rsidRDefault="003024D9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Establish/maintain a usable set of process assets, standards, and rules and guidelines for teams</w:t>
            </w:r>
          </w:p>
        </w:tc>
      </w:tr>
      <w:tr w:rsidR="003024D9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Organizational Process Focus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Plan, implement and deploy organizational process improvement based on process weaknesses and strengths</w:t>
            </w:r>
          </w:p>
        </w:tc>
      </w:tr>
      <w:tr w:rsidR="003024D9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Organizational Training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Develop skills and knowledge of people so they can perform their roles effectively and efficiently</w:t>
            </w:r>
          </w:p>
        </w:tc>
      </w:tr>
      <w:tr w:rsidR="00AA3FE0" w:rsidRPr="008B5DAF" w:rsidTr="00AA3FE0">
        <w:trPr>
          <w:trHeight w:val="431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0" w:rsidRPr="005113B7" w:rsidRDefault="00AA3FE0" w:rsidP="00AA3FE0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Supplier Agreement Management</w:t>
            </w:r>
          </w:p>
        </w:tc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0" w:rsidRPr="005113B7" w:rsidRDefault="00AA3FE0" w:rsidP="00AA3FE0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Manage the acquisition of products and services from suppliers.</w:t>
            </w:r>
          </w:p>
        </w:tc>
      </w:tr>
    </w:tbl>
    <w:p w:rsidR="0093723D" w:rsidRDefault="0093723D" w:rsidP="002209B2">
      <w:pPr>
        <w:rPr>
          <w:rFonts w:ascii="Arial" w:hAnsi="Arial" w:cs="Arial"/>
          <w:sz w:val="18"/>
          <w:szCs w:val="18"/>
        </w:rPr>
      </w:pPr>
    </w:p>
    <w:sectPr w:rsidR="0093723D" w:rsidSect="000B3BAE">
      <w:footerReference w:type="default" r:id="rId8"/>
      <w:pgSz w:w="15840" w:h="12240" w:orient="landscape"/>
      <w:pgMar w:top="1260" w:right="1440" w:bottom="126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89D" w:rsidRDefault="001F689D" w:rsidP="00022460">
      <w:pPr>
        <w:spacing w:after="0" w:line="240" w:lineRule="auto"/>
      </w:pPr>
      <w:r>
        <w:separator/>
      </w:r>
    </w:p>
  </w:endnote>
  <w:endnote w:type="continuationSeparator" w:id="0">
    <w:p w:rsidR="001F689D" w:rsidRDefault="001F689D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650" w:rsidRDefault="00172650">
    <w:pPr>
      <w:pStyle w:val="Footer"/>
    </w:pPr>
    <w:r>
      <w:t>IGT Proprietary Information – CONFIDENTIAL</w:t>
    </w:r>
    <w:r w:rsidR="00B03433">
      <w:tab/>
    </w:r>
    <w:r w:rsidR="00B03433">
      <w:tab/>
    </w:r>
    <w:r w:rsidR="00B03433">
      <w:tab/>
    </w:r>
    <w:r w:rsidR="00B03433">
      <w:tab/>
    </w:r>
    <w:r w:rsidR="00B03433">
      <w:tab/>
    </w:r>
    <w:r w:rsidR="00B03433">
      <w:tab/>
      <w:t>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89D" w:rsidRDefault="001F689D" w:rsidP="00022460">
      <w:pPr>
        <w:spacing w:after="0" w:line="240" w:lineRule="auto"/>
      </w:pPr>
      <w:r>
        <w:separator/>
      </w:r>
    </w:p>
  </w:footnote>
  <w:footnote w:type="continuationSeparator" w:id="0">
    <w:p w:rsidR="001F689D" w:rsidRDefault="001F689D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FC0"/>
    <w:multiLevelType w:val="hybridMultilevel"/>
    <w:tmpl w:val="7018DB68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5537DD"/>
    <w:multiLevelType w:val="hybridMultilevel"/>
    <w:tmpl w:val="84D45A84"/>
    <w:lvl w:ilvl="0" w:tplc="E22EC2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CA2400"/>
    <w:multiLevelType w:val="hybridMultilevel"/>
    <w:tmpl w:val="BFF6E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FA4D61"/>
    <w:multiLevelType w:val="hybridMultilevel"/>
    <w:tmpl w:val="68DC2ABA"/>
    <w:lvl w:ilvl="0" w:tplc="98D47C9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0C31288"/>
    <w:multiLevelType w:val="hybridMultilevel"/>
    <w:tmpl w:val="263EA3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9827E44"/>
    <w:multiLevelType w:val="hybridMultilevel"/>
    <w:tmpl w:val="1778A142"/>
    <w:lvl w:ilvl="0" w:tplc="001EDF9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531C8"/>
    <w:multiLevelType w:val="hybridMultilevel"/>
    <w:tmpl w:val="3544D024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D1A3DC6"/>
    <w:multiLevelType w:val="hybridMultilevel"/>
    <w:tmpl w:val="67323F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6131A5"/>
    <w:multiLevelType w:val="hybridMultilevel"/>
    <w:tmpl w:val="E53605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955706"/>
    <w:multiLevelType w:val="hybridMultilevel"/>
    <w:tmpl w:val="A696470A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5D1"/>
    <w:rsid w:val="00001452"/>
    <w:rsid w:val="000047AE"/>
    <w:rsid w:val="00010B56"/>
    <w:rsid w:val="00020B21"/>
    <w:rsid w:val="00022460"/>
    <w:rsid w:val="00026D29"/>
    <w:rsid w:val="00027AED"/>
    <w:rsid w:val="00030447"/>
    <w:rsid w:val="000440AC"/>
    <w:rsid w:val="000455BD"/>
    <w:rsid w:val="00050484"/>
    <w:rsid w:val="0005169A"/>
    <w:rsid w:val="00051ECE"/>
    <w:rsid w:val="00053E8D"/>
    <w:rsid w:val="00061CD1"/>
    <w:rsid w:val="00062930"/>
    <w:rsid w:val="00063F3D"/>
    <w:rsid w:val="00065F16"/>
    <w:rsid w:val="0007315A"/>
    <w:rsid w:val="00076D1B"/>
    <w:rsid w:val="00081E3A"/>
    <w:rsid w:val="00082A57"/>
    <w:rsid w:val="000860A2"/>
    <w:rsid w:val="00092BB6"/>
    <w:rsid w:val="000A31BC"/>
    <w:rsid w:val="000B3278"/>
    <w:rsid w:val="000B3BAE"/>
    <w:rsid w:val="000C07A2"/>
    <w:rsid w:val="000C4772"/>
    <w:rsid w:val="000F2152"/>
    <w:rsid w:val="000F5369"/>
    <w:rsid w:val="000F77F7"/>
    <w:rsid w:val="000F77FC"/>
    <w:rsid w:val="0010019C"/>
    <w:rsid w:val="00105790"/>
    <w:rsid w:val="00106A80"/>
    <w:rsid w:val="001150DF"/>
    <w:rsid w:val="001172B3"/>
    <w:rsid w:val="00125FAF"/>
    <w:rsid w:val="001260F6"/>
    <w:rsid w:val="00140C1C"/>
    <w:rsid w:val="0016449B"/>
    <w:rsid w:val="00172650"/>
    <w:rsid w:val="001743F6"/>
    <w:rsid w:val="001749FA"/>
    <w:rsid w:val="001772E9"/>
    <w:rsid w:val="001864AF"/>
    <w:rsid w:val="00192135"/>
    <w:rsid w:val="0019320A"/>
    <w:rsid w:val="0019470D"/>
    <w:rsid w:val="00195697"/>
    <w:rsid w:val="001B14DD"/>
    <w:rsid w:val="001B6F12"/>
    <w:rsid w:val="001C08FD"/>
    <w:rsid w:val="001E482D"/>
    <w:rsid w:val="001F5770"/>
    <w:rsid w:val="001F689D"/>
    <w:rsid w:val="00200764"/>
    <w:rsid w:val="002020A5"/>
    <w:rsid w:val="002028C9"/>
    <w:rsid w:val="00205F21"/>
    <w:rsid w:val="002061F3"/>
    <w:rsid w:val="00207033"/>
    <w:rsid w:val="00213C59"/>
    <w:rsid w:val="002209B2"/>
    <w:rsid w:val="00264AA9"/>
    <w:rsid w:val="00284B23"/>
    <w:rsid w:val="002873CD"/>
    <w:rsid w:val="002924A1"/>
    <w:rsid w:val="00293FCE"/>
    <w:rsid w:val="0029511F"/>
    <w:rsid w:val="002B2454"/>
    <w:rsid w:val="002B460F"/>
    <w:rsid w:val="002B5838"/>
    <w:rsid w:val="002C38E0"/>
    <w:rsid w:val="002D428D"/>
    <w:rsid w:val="002D58B6"/>
    <w:rsid w:val="002E2EBC"/>
    <w:rsid w:val="002F15CF"/>
    <w:rsid w:val="002F7034"/>
    <w:rsid w:val="003024D9"/>
    <w:rsid w:val="00305B69"/>
    <w:rsid w:val="0031194D"/>
    <w:rsid w:val="003173A0"/>
    <w:rsid w:val="0032374C"/>
    <w:rsid w:val="00327F16"/>
    <w:rsid w:val="00332F4E"/>
    <w:rsid w:val="00334091"/>
    <w:rsid w:val="00353583"/>
    <w:rsid w:val="00361F3F"/>
    <w:rsid w:val="00361FE1"/>
    <w:rsid w:val="003646DD"/>
    <w:rsid w:val="00371BF2"/>
    <w:rsid w:val="003724DD"/>
    <w:rsid w:val="003774DA"/>
    <w:rsid w:val="00393923"/>
    <w:rsid w:val="00394869"/>
    <w:rsid w:val="003A729B"/>
    <w:rsid w:val="003A7DCE"/>
    <w:rsid w:val="003B1F69"/>
    <w:rsid w:val="003B27F6"/>
    <w:rsid w:val="003C670F"/>
    <w:rsid w:val="003D25AE"/>
    <w:rsid w:val="003D6514"/>
    <w:rsid w:val="003E3EBA"/>
    <w:rsid w:val="003F4093"/>
    <w:rsid w:val="003F465B"/>
    <w:rsid w:val="00401545"/>
    <w:rsid w:val="00404463"/>
    <w:rsid w:val="0040510B"/>
    <w:rsid w:val="00407479"/>
    <w:rsid w:val="0041012C"/>
    <w:rsid w:val="00410301"/>
    <w:rsid w:val="00411296"/>
    <w:rsid w:val="004167C8"/>
    <w:rsid w:val="0042147F"/>
    <w:rsid w:val="00421CFA"/>
    <w:rsid w:val="00426A47"/>
    <w:rsid w:val="00430F7C"/>
    <w:rsid w:val="00434C0E"/>
    <w:rsid w:val="0044077A"/>
    <w:rsid w:val="00447D3C"/>
    <w:rsid w:val="004517BB"/>
    <w:rsid w:val="00453894"/>
    <w:rsid w:val="00462610"/>
    <w:rsid w:val="0046314C"/>
    <w:rsid w:val="00482792"/>
    <w:rsid w:val="0048333B"/>
    <w:rsid w:val="0048558D"/>
    <w:rsid w:val="004A2F8A"/>
    <w:rsid w:val="004A32F7"/>
    <w:rsid w:val="004B1F87"/>
    <w:rsid w:val="004B36FA"/>
    <w:rsid w:val="004C3A72"/>
    <w:rsid w:val="004C3BC7"/>
    <w:rsid w:val="004E14A8"/>
    <w:rsid w:val="005009F5"/>
    <w:rsid w:val="005032B4"/>
    <w:rsid w:val="005056FB"/>
    <w:rsid w:val="005113B7"/>
    <w:rsid w:val="00513761"/>
    <w:rsid w:val="0051786D"/>
    <w:rsid w:val="0052053B"/>
    <w:rsid w:val="00522EDA"/>
    <w:rsid w:val="0052398C"/>
    <w:rsid w:val="005470C7"/>
    <w:rsid w:val="00555D39"/>
    <w:rsid w:val="00555D66"/>
    <w:rsid w:val="00560BE2"/>
    <w:rsid w:val="0056770F"/>
    <w:rsid w:val="005705A0"/>
    <w:rsid w:val="00573907"/>
    <w:rsid w:val="00575541"/>
    <w:rsid w:val="00583DEF"/>
    <w:rsid w:val="005876CD"/>
    <w:rsid w:val="00590772"/>
    <w:rsid w:val="005A016D"/>
    <w:rsid w:val="005A4540"/>
    <w:rsid w:val="005B40B4"/>
    <w:rsid w:val="005C1043"/>
    <w:rsid w:val="005D33F6"/>
    <w:rsid w:val="005D4B53"/>
    <w:rsid w:val="005E3E1C"/>
    <w:rsid w:val="005F526D"/>
    <w:rsid w:val="006018AB"/>
    <w:rsid w:val="0060220A"/>
    <w:rsid w:val="00631172"/>
    <w:rsid w:val="00631189"/>
    <w:rsid w:val="006357D1"/>
    <w:rsid w:val="00641B74"/>
    <w:rsid w:val="00643E09"/>
    <w:rsid w:val="0064786F"/>
    <w:rsid w:val="0065192D"/>
    <w:rsid w:val="00655FBE"/>
    <w:rsid w:val="00664403"/>
    <w:rsid w:val="0067018D"/>
    <w:rsid w:val="00682D2D"/>
    <w:rsid w:val="00683656"/>
    <w:rsid w:val="00685B20"/>
    <w:rsid w:val="0068745A"/>
    <w:rsid w:val="006A7C97"/>
    <w:rsid w:val="006A7FC3"/>
    <w:rsid w:val="006B5DEC"/>
    <w:rsid w:val="006C3E0A"/>
    <w:rsid w:val="006D00AC"/>
    <w:rsid w:val="006D5DEE"/>
    <w:rsid w:val="006E77BE"/>
    <w:rsid w:val="006F1AB3"/>
    <w:rsid w:val="00700F51"/>
    <w:rsid w:val="00702ACA"/>
    <w:rsid w:val="0070556E"/>
    <w:rsid w:val="00716388"/>
    <w:rsid w:val="00720394"/>
    <w:rsid w:val="00722226"/>
    <w:rsid w:val="0074162D"/>
    <w:rsid w:val="007536A1"/>
    <w:rsid w:val="00762A33"/>
    <w:rsid w:val="00763308"/>
    <w:rsid w:val="00766BDE"/>
    <w:rsid w:val="0077022B"/>
    <w:rsid w:val="007744FC"/>
    <w:rsid w:val="0077522C"/>
    <w:rsid w:val="007804F3"/>
    <w:rsid w:val="00794019"/>
    <w:rsid w:val="007B2E79"/>
    <w:rsid w:val="007B4712"/>
    <w:rsid w:val="007B4DEC"/>
    <w:rsid w:val="007B5AF7"/>
    <w:rsid w:val="007B6EAF"/>
    <w:rsid w:val="007C2DF3"/>
    <w:rsid w:val="007C371A"/>
    <w:rsid w:val="007C43B0"/>
    <w:rsid w:val="007C50C7"/>
    <w:rsid w:val="007C5FEB"/>
    <w:rsid w:val="007C6080"/>
    <w:rsid w:val="00801263"/>
    <w:rsid w:val="00803906"/>
    <w:rsid w:val="0082245C"/>
    <w:rsid w:val="008254CE"/>
    <w:rsid w:val="00825F79"/>
    <w:rsid w:val="008272E4"/>
    <w:rsid w:val="00831C98"/>
    <w:rsid w:val="008409EA"/>
    <w:rsid w:val="0084390A"/>
    <w:rsid w:val="00846C2B"/>
    <w:rsid w:val="00864BE7"/>
    <w:rsid w:val="008842A4"/>
    <w:rsid w:val="00891430"/>
    <w:rsid w:val="00893E9E"/>
    <w:rsid w:val="008B5DAF"/>
    <w:rsid w:val="008B6AB8"/>
    <w:rsid w:val="008C3D92"/>
    <w:rsid w:val="008D2DF7"/>
    <w:rsid w:val="008D576D"/>
    <w:rsid w:val="008E09A7"/>
    <w:rsid w:val="008E4005"/>
    <w:rsid w:val="008E40A8"/>
    <w:rsid w:val="008F6927"/>
    <w:rsid w:val="0090576E"/>
    <w:rsid w:val="00914281"/>
    <w:rsid w:val="0092061B"/>
    <w:rsid w:val="00927128"/>
    <w:rsid w:val="00934A60"/>
    <w:rsid w:val="009359BE"/>
    <w:rsid w:val="0093723D"/>
    <w:rsid w:val="009425D1"/>
    <w:rsid w:val="00943C56"/>
    <w:rsid w:val="00960E6E"/>
    <w:rsid w:val="00966578"/>
    <w:rsid w:val="0097124F"/>
    <w:rsid w:val="00973100"/>
    <w:rsid w:val="00995188"/>
    <w:rsid w:val="009A2D4F"/>
    <w:rsid w:val="009A3726"/>
    <w:rsid w:val="009B4DB1"/>
    <w:rsid w:val="009B5F98"/>
    <w:rsid w:val="009C0010"/>
    <w:rsid w:val="009D0790"/>
    <w:rsid w:val="009D3881"/>
    <w:rsid w:val="009D7ABB"/>
    <w:rsid w:val="009E43F5"/>
    <w:rsid w:val="009F4A9A"/>
    <w:rsid w:val="00A003AF"/>
    <w:rsid w:val="00A1103B"/>
    <w:rsid w:val="00A17B9A"/>
    <w:rsid w:val="00A4136A"/>
    <w:rsid w:val="00A501C2"/>
    <w:rsid w:val="00A61AC5"/>
    <w:rsid w:val="00A61BD4"/>
    <w:rsid w:val="00A76376"/>
    <w:rsid w:val="00A83A2C"/>
    <w:rsid w:val="00A91DE3"/>
    <w:rsid w:val="00A92EC5"/>
    <w:rsid w:val="00A936CE"/>
    <w:rsid w:val="00A94200"/>
    <w:rsid w:val="00A97EF7"/>
    <w:rsid w:val="00AA13E2"/>
    <w:rsid w:val="00AA35C5"/>
    <w:rsid w:val="00AA3FE0"/>
    <w:rsid w:val="00AB16B8"/>
    <w:rsid w:val="00AC65B5"/>
    <w:rsid w:val="00AE3241"/>
    <w:rsid w:val="00AF0904"/>
    <w:rsid w:val="00AF2065"/>
    <w:rsid w:val="00B03433"/>
    <w:rsid w:val="00B10348"/>
    <w:rsid w:val="00B1132D"/>
    <w:rsid w:val="00B203F8"/>
    <w:rsid w:val="00B3034A"/>
    <w:rsid w:val="00B34D31"/>
    <w:rsid w:val="00B35D94"/>
    <w:rsid w:val="00B3752C"/>
    <w:rsid w:val="00B41F1F"/>
    <w:rsid w:val="00B50025"/>
    <w:rsid w:val="00B51EC9"/>
    <w:rsid w:val="00B60982"/>
    <w:rsid w:val="00B64D64"/>
    <w:rsid w:val="00B6504B"/>
    <w:rsid w:val="00B947BA"/>
    <w:rsid w:val="00B96D1E"/>
    <w:rsid w:val="00BA396D"/>
    <w:rsid w:val="00BA3BCB"/>
    <w:rsid w:val="00BC45F4"/>
    <w:rsid w:val="00BC4B52"/>
    <w:rsid w:val="00BD1562"/>
    <w:rsid w:val="00BE6237"/>
    <w:rsid w:val="00BF3068"/>
    <w:rsid w:val="00BF30CB"/>
    <w:rsid w:val="00C10B8F"/>
    <w:rsid w:val="00C24C5F"/>
    <w:rsid w:val="00C34CD3"/>
    <w:rsid w:val="00C36E82"/>
    <w:rsid w:val="00C41B73"/>
    <w:rsid w:val="00C44092"/>
    <w:rsid w:val="00C47070"/>
    <w:rsid w:val="00C51DA0"/>
    <w:rsid w:val="00C54399"/>
    <w:rsid w:val="00C548D6"/>
    <w:rsid w:val="00C56C85"/>
    <w:rsid w:val="00C67E84"/>
    <w:rsid w:val="00C76B0D"/>
    <w:rsid w:val="00CA255F"/>
    <w:rsid w:val="00CA2B6A"/>
    <w:rsid w:val="00CA65F5"/>
    <w:rsid w:val="00CA7CAA"/>
    <w:rsid w:val="00CB7B98"/>
    <w:rsid w:val="00CC41A0"/>
    <w:rsid w:val="00CD2804"/>
    <w:rsid w:val="00CE29AD"/>
    <w:rsid w:val="00CF0679"/>
    <w:rsid w:val="00D04CE6"/>
    <w:rsid w:val="00D075F7"/>
    <w:rsid w:val="00D14D8B"/>
    <w:rsid w:val="00D16498"/>
    <w:rsid w:val="00D23474"/>
    <w:rsid w:val="00D27C84"/>
    <w:rsid w:val="00D3259A"/>
    <w:rsid w:val="00D3551F"/>
    <w:rsid w:val="00D36954"/>
    <w:rsid w:val="00D40C8F"/>
    <w:rsid w:val="00D65958"/>
    <w:rsid w:val="00D70C62"/>
    <w:rsid w:val="00D714B2"/>
    <w:rsid w:val="00D75A85"/>
    <w:rsid w:val="00D83528"/>
    <w:rsid w:val="00D903FE"/>
    <w:rsid w:val="00D9488B"/>
    <w:rsid w:val="00DA5299"/>
    <w:rsid w:val="00DB032E"/>
    <w:rsid w:val="00DB18AD"/>
    <w:rsid w:val="00DB2CBA"/>
    <w:rsid w:val="00DB3728"/>
    <w:rsid w:val="00DC04DF"/>
    <w:rsid w:val="00DE42CF"/>
    <w:rsid w:val="00DE4882"/>
    <w:rsid w:val="00DF404C"/>
    <w:rsid w:val="00E11520"/>
    <w:rsid w:val="00E17BD2"/>
    <w:rsid w:val="00E268EC"/>
    <w:rsid w:val="00E32807"/>
    <w:rsid w:val="00E40659"/>
    <w:rsid w:val="00E452C2"/>
    <w:rsid w:val="00E61F7B"/>
    <w:rsid w:val="00E760C2"/>
    <w:rsid w:val="00E814E3"/>
    <w:rsid w:val="00E8775D"/>
    <w:rsid w:val="00E9436A"/>
    <w:rsid w:val="00E96079"/>
    <w:rsid w:val="00EA4D51"/>
    <w:rsid w:val="00EA6543"/>
    <w:rsid w:val="00EA6794"/>
    <w:rsid w:val="00EB13BF"/>
    <w:rsid w:val="00EB3D81"/>
    <w:rsid w:val="00EC43FA"/>
    <w:rsid w:val="00ED57AF"/>
    <w:rsid w:val="00ED77E7"/>
    <w:rsid w:val="00EE6EF3"/>
    <w:rsid w:val="00EF2637"/>
    <w:rsid w:val="00F0066C"/>
    <w:rsid w:val="00F009EE"/>
    <w:rsid w:val="00F02EEB"/>
    <w:rsid w:val="00F12748"/>
    <w:rsid w:val="00F233D5"/>
    <w:rsid w:val="00F24A86"/>
    <w:rsid w:val="00F350E3"/>
    <w:rsid w:val="00F42227"/>
    <w:rsid w:val="00F43CFF"/>
    <w:rsid w:val="00F4497E"/>
    <w:rsid w:val="00F5166A"/>
    <w:rsid w:val="00F52343"/>
    <w:rsid w:val="00F54EA5"/>
    <w:rsid w:val="00F66905"/>
    <w:rsid w:val="00F71D8F"/>
    <w:rsid w:val="00F7731A"/>
    <w:rsid w:val="00F959C0"/>
    <w:rsid w:val="00F97F26"/>
    <w:rsid w:val="00FA2524"/>
    <w:rsid w:val="00FA7A69"/>
    <w:rsid w:val="00FB6F9E"/>
    <w:rsid w:val="00FD0C91"/>
    <w:rsid w:val="00FD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1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1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1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1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1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1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8842A4"/>
    <w:rPr>
      <w:rFonts w:ascii="Times New Roman" w:eastAsia="Times New Roman" w:hAnsi="Times New Roman" w:cs="Arial"/>
      <w:b/>
      <w:bCs/>
      <w:sz w:val="22"/>
      <w:szCs w:val="26"/>
      <w:lang w:val="en-US" w:eastAsia="en-US"/>
    </w:rPr>
  </w:style>
  <w:style w:type="character" w:customStyle="1" w:styleId="Heading4Char">
    <w:name w:val="Heading 4 Char"/>
    <w:link w:val="Heading4"/>
    <w:rsid w:val="008842A4"/>
    <w:rPr>
      <w:rFonts w:ascii="Times New Roman" w:eastAsia="Times New Roman" w:hAnsi="Times New Roman"/>
      <w:b/>
      <w:bCs/>
      <w:sz w:val="22"/>
      <w:szCs w:val="28"/>
      <w:lang w:val="en-US" w:eastAsia="en-US"/>
    </w:rPr>
  </w:style>
  <w:style w:type="character" w:customStyle="1" w:styleId="Heading5Char">
    <w:name w:val="Heading 5 Char"/>
    <w:link w:val="Heading5"/>
    <w:rsid w:val="008842A4"/>
    <w:rPr>
      <w:rFonts w:ascii="Times New Roman" w:eastAsia="Times New Roman" w:hAnsi="Times New Roman"/>
      <w:b/>
      <w:bCs/>
      <w:iCs/>
      <w:sz w:val="22"/>
      <w:szCs w:val="26"/>
      <w:lang w:val="en-US" w:eastAsia="en-US"/>
    </w:rPr>
  </w:style>
  <w:style w:type="character" w:customStyle="1" w:styleId="Heading6Char">
    <w:name w:val="Heading 6 Char"/>
    <w:link w:val="Heading6"/>
    <w:rsid w:val="008842A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8842A4"/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Heading8Char">
    <w:name w:val="Heading 8 Char"/>
    <w:link w:val="Heading8"/>
    <w:rsid w:val="008842A4"/>
    <w:rPr>
      <w:rFonts w:ascii="Times New Roman" w:eastAsia="Times New Roman" w:hAnsi="Times New Roman"/>
      <w:iCs/>
      <w:sz w:val="22"/>
      <w:szCs w:val="24"/>
      <w:lang w:val="en-US" w:eastAsia="en-US"/>
    </w:rPr>
  </w:style>
  <w:style w:type="character" w:customStyle="1" w:styleId="Heading9Char">
    <w:name w:val="Heading 9 Char"/>
    <w:link w:val="Heading9"/>
    <w:rsid w:val="008842A4"/>
    <w:rPr>
      <w:rFonts w:ascii="Cambria" w:eastAsia="Times New Roman" w:hAnsi="Cambria"/>
      <w:sz w:val="22"/>
      <w:szCs w:val="22"/>
      <w:lang w:val="en-US" w:eastAsia="en-US"/>
    </w:rPr>
  </w:style>
  <w:style w:type="paragraph" w:customStyle="1" w:styleId="Default">
    <w:name w:val="Default"/>
    <w:rsid w:val="00F71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0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65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9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58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D65958"/>
    <w:rPr>
      <w:b/>
      <w:bCs/>
    </w:rPr>
  </w:style>
  <w:style w:type="character" w:customStyle="1" w:styleId="apple-converted-space">
    <w:name w:val="apple-converted-space"/>
    <w:basedOn w:val="DefaultParagraphFont"/>
    <w:rsid w:val="00E96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147</TotalTime>
  <Pages>12</Pages>
  <Words>2048</Words>
  <Characters>12292</Characters>
  <Application>Microsoft Office Outlook</Application>
  <DocSecurity>4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 Report Template</vt:lpstr>
    </vt:vector>
  </TitlesOfParts>
  <Company>GTECH Corporation</Company>
  <LinksUpToDate>false</LinksUpToDate>
  <CharactersWithSpaces>14312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Report Template</dc:title>
  <dc:subject/>
  <dc:creator>Shilale</dc:creator>
  <cp:keywords/>
  <cp:lastModifiedBy>Augustyniak, Monika</cp:lastModifiedBy>
  <cp:revision>5</cp:revision>
  <cp:lastPrinted>2015-09-25T01:53:00Z</cp:lastPrinted>
  <dcterms:created xsi:type="dcterms:W3CDTF">2016-07-28T15:09:00Z</dcterms:created>
  <dcterms:modified xsi:type="dcterms:W3CDTF">2016-07-28T17:38:00Z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0x0101001CC0C9BE2C8A064F9633EB24C3D1D2DE01004BA69C07DC1A5340AB91B7764ACA4BFC</vt:lpwstr>
  </property>
  <property fmtid="{D5CDD505-2E9C-101B-9397-08002B2CF9AE}" pid="3" name="_dlc_DocIdItemGuid">
    <vt:lpwstr>f811507c-078d-45f1-a2bd-902dce16e94e</vt:lpwstr>
  </property>
  <property fmtid="{D5CDD505-2E9C-101B-9397-08002B2CF9AE}" pid="4" name="TaxKeyword">
    <vt:lpwstr/>
  </property>
  <property fmtid="{D5CDD505-2E9C-101B-9397-08002B2CF9AE}" pid="5" name="Functional Business Area">
    <vt:lpwstr>3;#Technology Process ＆ Strategic Tools|525b91be-5ea2-4e23-be38-7d4188f56405</vt:lpwstr>
  </property>
  <property fmtid="{D5CDD505-2E9C-101B-9397-08002B2CF9AE}" pid="6" name="Document_x0020_Category">
    <vt:lpwstr/>
  </property>
  <property fmtid="{D5CDD505-2E9C-101B-9397-08002B2CF9AE}" pid="7" name="Information Classifications">
    <vt:lpwstr>1;#Internal Use Only-Confidential|ee5e89b1-84d8-4770-b6a0-819611b62087</vt:lpwstr>
  </property>
  <property fmtid="{D5CDD505-2E9C-101B-9397-08002B2CF9AE}" pid="8" name="TaxKeywordTaxHTField">
    <vt:lpwstr/>
  </property>
  <property fmtid="{D5CDD505-2E9C-101B-9397-08002B2CF9AE}" pid="9" name="Document Status">
    <vt:lpwstr>2;#Draft|54bb13bf-84cf-4f8f-8a1d-666b6f097094</vt:lpwstr>
  </property>
  <property fmtid="{D5CDD505-2E9C-101B-9397-08002B2CF9AE}" pid="10" name="Document Category">
    <vt:lpwstr/>
  </property>
  <property fmtid="{D5CDD505-2E9C-101B-9397-08002B2CF9AE}" pid="11" name="l893f01855fc413f86daba5cbcb06b46">
    <vt:lpwstr>Technology Process ＆ Strategic Tools|525b91be-5ea2-4e23-be38-7d4188f56405</vt:lpwstr>
  </property>
  <property fmtid="{D5CDD505-2E9C-101B-9397-08002B2CF9AE}" pid="12" name="Document Source">
    <vt:lpwstr/>
  </property>
  <property fmtid="{D5CDD505-2E9C-101B-9397-08002B2CF9AE}" pid="13" name="Legacy Folder ID">
    <vt:lpwstr/>
  </property>
  <property fmtid="{D5CDD505-2E9C-101B-9397-08002B2CF9AE}" pid="14" name="Legacy Chronicle ID">
    <vt:lpwstr/>
  </property>
  <property fmtid="{D5CDD505-2E9C-101B-9397-08002B2CF9AE}" pid="15" name="Legacy Object ID">
    <vt:lpwstr/>
  </property>
  <property fmtid="{D5CDD505-2E9C-101B-9397-08002B2CF9AE}" pid="16" name="Legacy Path">
    <vt:lpwstr/>
  </property>
  <property fmtid="{D5CDD505-2E9C-101B-9397-08002B2CF9AE}" pid="17" name="b165e3218c9b48188c793ea09bd74850">
    <vt:lpwstr>Internal Use Only-Confidential|ee5e89b1-84d8-4770-b6a0-819611b62087</vt:lpwstr>
  </property>
  <property fmtid="{D5CDD505-2E9C-101B-9397-08002B2CF9AE}" pid="18" name="med9f743392a4fddbf4ccc2b27cc76de">
    <vt:lpwstr>Draft|54bb13bf-84cf-4f8f-8a1d-666b6f097094</vt:lpwstr>
  </property>
  <property fmtid="{D5CDD505-2E9C-101B-9397-08002B2CF9AE}" pid="19" name="Document Owner">
    <vt:lpwstr>108;#Robertson, Karen</vt:lpwstr>
  </property>
  <property fmtid="{D5CDD505-2E9C-101B-9397-08002B2CF9AE}" pid="20" name="TaxCatchAll">
    <vt:lpwstr>3;#;#2;#;#1;#</vt:lpwstr>
  </property>
  <property fmtid="{D5CDD505-2E9C-101B-9397-08002B2CF9AE}" pid="21" name="gad73621ab6746a09a85259abb4f9cce">
    <vt:lpwstr/>
  </property>
  <property fmtid="{D5CDD505-2E9C-101B-9397-08002B2CF9AE}" pid="22" name="Product">
    <vt:lpwstr>Process</vt:lpwstr>
  </property>
  <property fmtid="{D5CDD505-2E9C-101B-9397-08002B2CF9AE}" pid="23" name="_dlc_DocId">
    <vt:lpwstr>EZEQZVFEHH2W-80-6</vt:lpwstr>
  </property>
  <property fmtid="{D5CDD505-2E9C-101B-9397-08002B2CF9AE}" pid="24" name="_dlc_DocIdUrl">
    <vt:lpwstr>https://home.gtk.gtech.com/departments/procrepository/supprocess/procprodcompliance/_layouts/15/DocIdRedir.aspx?ID=EZEQZVFEHH2W-80-6, EZEQZVFEHH2W-80-6</vt:lpwstr>
  </property>
</Properties>
</file>